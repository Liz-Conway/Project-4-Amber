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0F8" w:rsidRPr="00A1089F" w:rsidRDefault="003110F8">
      <w:pPr>
        <w:pStyle w:val="Title"/>
        <w:jc w:val="right"/>
      </w:pPr>
      <w:r w:rsidRPr="00A1089F">
        <w:fldChar w:fldCharType="begin"/>
      </w:r>
      <w:r w:rsidRPr="00C01B5B">
        <w:instrText xml:space="preserve"> SUBJECT  \* MERGEFORMAT </w:instrText>
      </w:r>
      <w:r w:rsidRPr="00A1089F">
        <w:fldChar w:fldCharType="separate"/>
      </w:r>
      <w:r w:rsidR="00BB4DE8">
        <w:t>Amber</w:t>
      </w:r>
      <w:r w:rsidRPr="00A1089F">
        <w:fldChar w:fldCharType="end"/>
      </w:r>
    </w:p>
    <w:p w:rsidR="003110F8" w:rsidRPr="00A1089F" w:rsidRDefault="008D4448">
      <w:pPr>
        <w:pStyle w:val="Title"/>
        <w:jc w:val="right"/>
      </w:pPr>
      <w:fldSimple w:instr=" TITLE  \* MERGEFORMAT ">
        <w:r w:rsidR="00CB233B">
          <w:t>Vision</w:t>
        </w:r>
      </w:fldSimple>
    </w:p>
    <w:p w:rsidR="003110F8" w:rsidRPr="00A1089F" w:rsidRDefault="003110F8">
      <w:pPr>
        <w:pStyle w:val="Title"/>
        <w:jc w:val="right"/>
      </w:pPr>
    </w:p>
    <w:p w:rsidR="003110F8" w:rsidRPr="00A1089F" w:rsidRDefault="00856AA4">
      <w:pPr>
        <w:pStyle w:val="Title"/>
        <w:jc w:val="right"/>
        <w:rPr>
          <w:sz w:val="28"/>
        </w:rPr>
      </w:pPr>
      <w:r>
        <w:rPr>
          <w:sz w:val="28"/>
        </w:rPr>
        <w:t xml:space="preserve">Version </w:t>
      </w:r>
      <w:r w:rsidR="003110F8" w:rsidRPr="00A1089F">
        <w:rPr>
          <w:sz w:val="28"/>
        </w:rPr>
        <w:t>1.0</w:t>
      </w:r>
    </w:p>
    <w:p w:rsidR="003110F8" w:rsidRPr="00A1089F" w:rsidRDefault="003110F8">
      <w:pPr>
        <w:pStyle w:val="Title"/>
        <w:rPr>
          <w:sz w:val="28"/>
        </w:rPr>
      </w:pPr>
    </w:p>
    <w:p w:rsidR="003110F8" w:rsidRPr="00A1089F" w:rsidRDefault="003110F8"/>
    <w:p w:rsidR="003110F8" w:rsidRPr="00A1089F" w:rsidRDefault="003110F8">
      <w:pPr>
        <w:sectPr w:rsidR="003110F8" w:rsidRPr="00A1089F">
          <w:headerReference w:type="default" r:id="rId8"/>
          <w:pgSz w:w="12240" w:h="15840" w:code="1"/>
          <w:pgMar w:top="1440" w:right="1440" w:bottom="1440" w:left="1440" w:header="720" w:footer="720" w:gutter="0"/>
          <w:cols w:space="720"/>
          <w:vAlign w:val="center"/>
        </w:sectPr>
      </w:pPr>
    </w:p>
    <w:p w:rsidR="003110F8" w:rsidRPr="00A1089F" w:rsidRDefault="003110F8">
      <w:pPr>
        <w:pStyle w:val="Title"/>
      </w:pPr>
      <w:r w:rsidRPr="00A1089F">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110F8" w:rsidRPr="00A1089F">
        <w:tc>
          <w:tcPr>
            <w:tcW w:w="2304" w:type="dxa"/>
          </w:tcPr>
          <w:p w:rsidR="003110F8" w:rsidRPr="00A1089F" w:rsidRDefault="003110F8">
            <w:pPr>
              <w:pStyle w:val="Tabletext"/>
              <w:jc w:val="center"/>
              <w:rPr>
                <w:b/>
              </w:rPr>
            </w:pPr>
            <w:r w:rsidRPr="00A1089F">
              <w:rPr>
                <w:b/>
              </w:rPr>
              <w:t>Date</w:t>
            </w:r>
          </w:p>
        </w:tc>
        <w:tc>
          <w:tcPr>
            <w:tcW w:w="1152" w:type="dxa"/>
          </w:tcPr>
          <w:p w:rsidR="003110F8" w:rsidRPr="00A1089F" w:rsidRDefault="003110F8">
            <w:pPr>
              <w:pStyle w:val="Tabletext"/>
              <w:jc w:val="center"/>
              <w:rPr>
                <w:b/>
              </w:rPr>
            </w:pPr>
            <w:r w:rsidRPr="00A1089F">
              <w:rPr>
                <w:b/>
              </w:rPr>
              <w:t>Version</w:t>
            </w:r>
          </w:p>
        </w:tc>
        <w:tc>
          <w:tcPr>
            <w:tcW w:w="3744" w:type="dxa"/>
          </w:tcPr>
          <w:p w:rsidR="003110F8" w:rsidRPr="00A1089F" w:rsidRDefault="003110F8">
            <w:pPr>
              <w:pStyle w:val="Tabletext"/>
              <w:jc w:val="center"/>
              <w:rPr>
                <w:b/>
              </w:rPr>
            </w:pPr>
            <w:r w:rsidRPr="00A1089F">
              <w:rPr>
                <w:b/>
              </w:rPr>
              <w:t>Description</w:t>
            </w:r>
          </w:p>
        </w:tc>
        <w:tc>
          <w:tcPr>
            <w:tcW w:w="2304" w:type="dxa"/>
          </w:tcPr>
          <w:p w:rsidR="003110F8" w:rsidRPr="00A1089F" w:rsidRDefault="003110F8">
            <w:pPr>
              <w:pStyle w:val="Tabletext"/>
              <w:jc w:val="center"/>
              <w:rPr>
                <w:b/>
              </w:rPr>
            </w:pPr>
            <w:r w:rsidRPr="00A1089F">
              <w:rPr>
                <w:b/>
              </w:rPr>
              <w:t>Author</w:t>
            </w:r>
          </w:p>
        </w:tc>
      </w:tr>
      <w:tr w:rsidR="003110F8" w:rsidRPr="00A1089F">
        <w:tc>
          <w:tcPr>
            <w:tcW w:w="2304" w:type="dxa"/>
          </w:tcPr>
          <w:p w:rsidR="003110F8" w:rsidRPr="00A1089F" w:rsidRDefault="00DA2C44" w:rsidP="00BB4DE8">
            <w:pPr>
              <w:pStyle w:val="Tabletext"/>
            </w:pPr>
            <w:r>
              <w:t>27/1</w:t>
            </w:r>
            <w:r w:rsidR="00BB4DE8">
              <w:t>1</w:t>
            </w:r>
            <w:bookmarkStart w:id="0" w:name="_GoBack"/>
            <w:bookmarkEnd w:id="0"/>
            <w:r>
              <w:t>/2021</w:t>
            </w:r>
          </w:p>
        </w:tc>
        <w:tc>
          <w:tcPr>
            <w:tcW w:w="1152" w:type="dxa"/>
          </w:tcPr>
          <w:p w:rsidR="003110F8" w:rsidRPr="00A1089F" w:rsidRDefault="007657B0" w:rsidP="00856AA4">
            <w:pPr>
              <w:pStyle w:val="Tabletext"/>
            </w:pPr>
            <w:r w:rsidRPr="00A1089F">
              <w:t>1.0</w:t>
            </w:r>
          </w:p>
        </w:tc>
        <w:tc>
          <w:tcPr>
            <w:tcW w:w="3744" w:type="dxa"/>
          </w:tcPr>
          <w:p w:rsidR="003110F8" w:rsidRPr="00A1089F" w:rsidRDefault="00856AA4" w:rsidP="00856AA4">
            <w:pPr>
              <w:pStyle w:val="Tabletext"/>
            </w:pPr>
            <w:r>
              <w:t xml:space="preserve">Initial revision - </w:t>
            </w:r>
            <w:r w:rsidR="007657B0" w:rsidRPr="00A1089F">
              <w:t>Hippotherapy App</w:t>
            </w:r>
          </w:p>
        </w:tc>
        <w:tc>
          <w:tcPr>
            <w:tcW w:w="2304" w:type="dxa"/>
          </w:tcPr>
          <w:p w:rsidR="003110F8" w:rsidRPr="00A1089F" w:rsidRDefault="007657B0" w:rsidP="00856AA4">
            <w:pPr>
              <w:pStyle w:val="Tabletext"/>
            </w:pPr>
            <w:r w:rsidRPr="00A1089F">
              <w:t>Liz Conway</w:t>
            </w:r>
          </w:p>
        </w:tc>
      </w:tr>
      <w:tr w:rsidR="003110F8" w:rsidRPr="00A1089F">
        <w:tc>
          <w:tcPr>
            <w:tcW w:w="2304" w:type="dxa"/>
          </w:tcPr>
          <w:p w:rsidR="003110F8" w:rsidRDefault="00DA2C44">
            <w:pPr>
              <w:pStyle w:val="Tabletext"/>
            </w:pPr>
            <w:r>
              <w:t>Project Submission date</w:t>
            </w:r>
          </w:p>
          <w:p w:rsidR="00DA2C44" w:rsidRPr="00A1089F" w:rsidRDefault="00DA2C44">
            <w:pPr>
              <w:pStyle w:val="Tabletext"/>
            </w:pPr>
            <w:r>
              <w:t>2022-05-16</w:t>
            </w:r>
          </w:p>
        </w:tc>
        <w:tc>
          <w:tcPr>
            <w:tcW w:w="1152" w:type="dxa"/>
          </w:tcPr>
          <w:p w:rsidR="003110F8" w:rsidRPr="00A1089F" w:rsidRDefault="003110F8">
            <w:pPr>
              <w:pStyle w:val="Tabletext"/>
            </w:pPr>
          </w:p>
        </w:tc>
        <w:tc>
          <w:tcPr>
            <w:tcW w:w="3744" w:type="dxa"/>
          </w:tcPr>
          <w:p w:rsidR="003110F8" w:rsidRPr="00A1089F" w:rsidRDefault="003110F8">
            <w:pPr>
              <w:pStyle w:val="Tabletext"/>
            </w:pPr>
          </w:p>
        </w:tc>
        <w:tc>
          <w:tcPr>
            <w:tcW w:w="2304" w:type="dxa"/>
          </w:tcPr>
          <w:p w:rsidR="003110F8" w:rsidRPr="00A1089F" w:rsidRDefault="003110F8">
            <w:pPr>
              <w:pStyle w:val="Tabletext"/>
            </w:pPr>
          </w:p>
        </w:tc>
      </w:tr>
      <w:tr w:rsidR="003110F8" w:rsidRPr="00A1089F">
        <w:tc>
          <w:tcPr>
            <w:tcW w:w="2304" w:type="dxa"/>
          </w:tcPr>
          <w:p w:rsidR="003110F8" w:rsidRPr="00A1089F" w:rsidRDefault="003110F8">
            <w:pPr>
              <w:pStyle w:val="Tabletext"/>
            </w:pPr>
          </w:p>
        </w:tc>
        <w:tc>
          <w:tcPr>
            <w:tcW w:w="1152" w:type="dxa"/>
          </w:tcPr>
          <w:p w:rsidR="003110F8" w:rsidRPr="00A1089F" w:rsidRDefault="003110F8">
            <w:pPr>
              <w:pStyle w:val="Tabletext"/>
            </w:pPr>
          </w:p>
        </w:tc>
        <w:tc>
          <w:tcPr>
            <w:tcW w:w="3744" w:type="dxa"/>
          </w:tcPr>
          <w:p w:rsidR="003110F8" w:rsidRPr="00A1089F" w:rsidRDefault="003110F8">
            <w:pPr>
              <w:pStyle w:val="Tabletext"/>
            </w:pPr>
          </w:p>
        </w:tc>
        <w:tc>
          <w:tcPr>
            <w:tcW w:w="2304" w:type="dxa"/>
          </w:tcPr>
          <w:p w:rsidR="003110F8" w:rsidRPr="00A1089F" w:rsidRDefault="003110F8">
            <w:pPr>
              <w:pStyle w:val="Tabletext"/>
            </w:pPr>
          </w:p>
        </w:tc>
      </w:tr>
      <w:tr w:rsidR="003110F8" w:rsidRPr="00A1089F">
        <w:tc>
          <w:tcPr>
            <w:tcW w:w="2304" w:type="dxa"/>
          </w:tcPr>
          <w:p w:rsidR="003110F8" w:rsidRPr="00A1089F" w:rsidRDefault="003110F8">
            <w:pPr>
              <w:pStyle w:val="Tabletext"/>
            </w:pPr>
          </w:p>
        </w:tc>
        <w:tc>
          <w:tcPr>
            <w:tcW w:w="1152" w:type="dxa"/>
          </w:tcPr>
          <w:p w:rsidR="003110F8" w:rsidRPr="00A1089F" w:rsidRDefault="003110F8">
            <w:pPr>
              <w:pStyle w:val="Tabletext"/>
            </w:pPr>
          </w:p>
        </w:tc>
        <w:tc>
          <w:tcPr>
            <w:tcW w:w="3744" w:type="dxa"/>
          </w:tcPr>
          <w:p w:rsidR="003110F8" w:rsidRPr="00A1089F" w:rsidRDefault="003110F8">
            <w:pPr>
              <w:pStyle w:val="Tabletext"/>
            </w:pPr>
          </w:p>
        </w:tc>
        <w:tc>
          <w:tcPr>
            <w:tcW w:w="2304" w:type="dxa"/>
          </w:tcPr>
          <w:p w:rsidR="003110F8" w:rsidRPr="00A1089F" w:rsidRDefault="003110F8">
            <w:pPr>
              <w:pStyle w:val="Tabletext"/>
            </w:pPr>
          </w:p>
        </w:tc>
      </w:tr>
    </w:tbl>
    <w:p w:rsidR="003110F8" w:rsidRPr="00A1089F" w:rsidRDefault="003110F8"/>
    <w:p w:rsidR="003110F8" w:rsidRPr="00A1089F" w:rsidRDefault="003110F8">
      <w:pPr>
        <w:pStyle w:val="Title"/>
      </w:pPr>
      <w:r w:rsidRPr="00A1089F">
        <w:br w:type="page"/>
      </w:r>
      <w:r w:rsidRPr="00A1089F">
        <w:lastRenderedPageBreak/>
        <w:t>Table of Contents</w:t>
      </w:r>
    </w:p>
    <w:p w:rsidR="00CB233B" w:rsidRDefault="003110F8">
      <w:pPr>
        <w:pStyle w:val="TOC1"/>
        <w:tabs>
          <w:tab w:val="left" w:pos="432"/>
        </w:tabs>
        <w:rPr>
          <w:rFonts w:asciiTheme="minorHAnsi" w:eastAsiaTheme="minorEastAsia" w:hAnsiTheme="minorHAnsi" w:cstheme="minorBidi"/>
          <w:noProof/>
          <w:sz w:val="22"/>
          <w:szCs w:val="22"/>
          <w:lang w:val="en-GB" w:eastAsia="en-GB"/>
        </w:rPr>
      </w:pPr>
      <w:r w:rsidRPr="00A1089F">
        <w:fldChar w:fldCharType="begin"/>
      </w:r>
      <w:r w:rsidRPr="00A1089F">
        <w:instrText xml:space="preserve"> TOC \o "1-3" </w:instrText>
      </w:r>
      <w:r w:rsidRPr="00A1089F">
        <w:fldChar w:fldCharType="separate"/>
      </w:r>
      <w:r w:rsidR="00CB233B">
        <w:rPr>
          <w:noProof/>
        </w:rPr>
        <w:t>1.</w:t>
      </w:r>
      <w:r w:rsidR="00CB233B">
        <w:rPr>
          <w:rFonts w:asciiTheme="minorHAnsi" w:eastAsiaTheme="minorEastAsia" w:hAnsiTheme="minorHAnsi" w:cstheme="minorBidi"/>
          <w:noProof/>
          <w:sz w:val="22"/>
          <w:szCs w:val="22"/>
          <w:lang w:val="en-GB" w:eastAsia="en-GB"/>
        </w:rPr>
        <w:tab/>
      </w:r>
      <w:r w:rsidR="00CB233B">
        <w:rPr>
          <w:noProof/>
        </w:rPr>
        <w:t>Introduction</w:t>
      </w:r>
      <w:r w:rsidR="00CB233B">
        <w:rPr>
          <w:noProof/>
        </w:rPr>
        <w:tab/>
      </w:r>
      <w:r w:rsidR="00CB233B">
        <w:rPr>
          <w:noProof/>
        </w:rPr>
        <w:fldChar w:fldCharType="begin"/>
      </w:r>
      <w:r w:rsidR="00CB233B">
        <w:rPr>
          <w:noProof/>
        </w:rPr>
        <w:instrText xml:space="preserve"> PAGEREF _Toc86219063 \h </w:instrText>
      </w:r>
      <w:r w:rsidR="00CB233B">
        <w:rPr>
          <w:noProof/>
        </w:rPr>
      </w:r>
      <w:r w:rsidR="00CB233B">
        <w:rPr>
          <w:noProof/>
        </w:rPr>
        <w:fldChar w:fldCharType="separate"/>
      </w:r>
      <w:r w:rsidR="00CB233B">
        <w:rPr>
          <w:noProof/>
        </w:rPr>
        <w:t>4</w:t>
      </w:r>
      <w:r w:rsidR="00CB233B">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Purpose</w:t>
      </w:r>
      <w:r>
        <w:rPr>
          <w:noProof/>
        </w:rPr>
        <w:tab/>
      </w:r>
      <w:r>
        <w:rPr>
          <w:noProof/>
        </w:rPr>
        <w:fldChar w:fldCharType="begin"/>
      </w:r>
      <w:r>
        <w:rPr>
          <w:noProof/>
        </w:rPr>
        <w:instrText xml:space="preserve"> PAGEREF _Toc86219064 \h </w:instrText>
      </w:r>
      <w:r>
        <w:rPr>
          <w:noProof/>
        </w:rPr>
      </w:r>
      <w:r>
        <w:rPr>
          <w:noProof/>
        </w:rPr>
        <w:fldChar w:fldCharType="separate"/>
      </w:r>
      <w:r>
        <w:rPr>
          <w:noProof/>
        </w:rPr>
        <w:t>4</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Scope</w:t>
      </w:r>
      <w:r>
        <w:rPr>
          <w:noProof/>
        </w:rPr>
        <w:tab/>
      </w:r>
      <w:r>
        <w:rPr>
          <w:noProof/>
        </w:rPr>
        <w:fldChar w:fldCharType="begin"/>
      </w:r>
      <w:r>
        <w:rPr>
          <w:noProof/>
        </w:rPr>
        <w:instrText xml:space="preserve"> PAGEREF _Toc86219065 \h </w:instrText>
      </w:r>
      <w:r>
        <w:rPr>
          <w:noProof/>
        </w:rPr>
      </w:r>
      <w:r>
        <w:rPr>
          <w:noProof/>
        </w:rPr>
        <w:fldChar w:fldCharType="separate"/>
      </w:r>
      <w:r>
        <w:rPr>
          <w:noProof/>
        </w:rPr>
        <w:t>4</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Pr>
          <w:noProof/>
        </w:rPr>
        <w:fldChar w:fldCharType="begin"/>
      </w:r>
      <w:r>
        <w:rPr>
          <w:noProof/>
        </w:rPr>
        <w:instrText xml:space="preserve"> PAGEREF _Toc86219066 \h </w:instrText>
      </w:r>
      <w:r>
        <w:rPr>
          <w:noProof/>
        </w:rPr>
      </w:r>
      <w:r>
        <w:rPr>
          <w:noProof/>
        </w:rPr>
        <w:fldChar w:fldCharType="separate"/>
      </w:r>
      <w:r>
        <w:rPr>
          <w:noProof/>
        </w:rPr>
        <w:t>4</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_Toc86219067 \h </w:instrText>
      </w:r>
      <w:r>
        <w:rPr>
          <w:noProof/>
        </w:rPr>
      </w:r>
      <w:r>
        <w:rPr>
          <w:noProof/>
        </w:rPr>
        <w:fldChar w:fldCharType="separate"/>
      </w:r>
      <w:r>
        <w:rPr>
          <w:noProof/>
        </w:rPr>
        <w:t>4</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Overview</w:t>
      </w:r>
      <w:r>
        <w:rPr>
          <w:noProof/>
        </w:rPr>
        <w:tab/>
      </w:r>
      <w:r>
        <w:rPr>
          <w:noProof/>
        </w:rPr>
        <w:fldChar w:fldCharType="begin"/>
      </w:r>
      <w:r>
        <w:rPr>
          <w:noProof/>
        </w:rPr>
        <w:instrText xml:space="preserve"> PAGEREF _Toc86219068 \h </w:instrText>
      </w:r>
      <w:r>
        <w:rPr>
          <w:noProof/>
        </w:rPr>
      </w:r>
      <w:r>
        <w:rPr>
          <w:noProof/>
        </w:rPr>
        <w:fldChar w:fldCharType="separate"/>
      </w:r>
      <w:r>
        <w:rPr>
          <w:noProof/>
        </w:rPr>
        <w:t>4</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Positioning</w:t>
      </w:r>
      <w:r>
        <w:rPr>
          <w:noProof/>
        </w:rPr>
        <w:tab/>
      </w:r>
      <w:r>
        <w:rPr>
          <w:noProof/>
        </w:rPr>
        <w:fldChar w:fldCharType="begin"/>
      </w:r>
      <w:r>
        <w:rPr>
          <w:noProof/>
        </w:rPr>
        <w:instrText xml:space="preserve"> PAGEREF _Toc86219069 \h </w:instrText>
      </w:r>
      <w:r>
        <w:rPr>
          <w:noProof/>
        </w:rPr>
      </w:r>
      <w:r>
        <w:rPr>
          <w:noProof/>
        </w:rPr>
        <w:fldChar w:fldCharType="separate"/>
      </w:r>
      <w:r>
        <w:rPr>
          <w:noProof/>
        </w:rPr>
        <w:t>5</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Business Opportunity</w:t>
      </w:r>
      <w:r>
        <w:rPr>
          <w:noProof/>
        </w:rPr>
        <w:tab/>
      </w:r>
      <w:r>
        <w:rPr>
          <w:noProof/>
        </w:rPr>
        <w:fldChar w:fldCharType="begin"/>
      </w:r>
      <w:r>
        <w:rPr>
          <w:noProof/>
        </w:rPr>
        <w:instrText xml:space="preserve"> PAGEREF _Toc86219070 \h </w:instrText>
      </w:r>
      <w:r>
        <w:rPr>
          <w:noProof/>
        </w:rPr>
      </w:r>
      <w:r>
        <w:rPr>
          <w:noProof/>
        </w:rPr>
        <w:fldChar w:fldCharType="separate"/>
      </w:r>
      <w:r>
        <w:rPr>
          <w:noProof/>
        </w:rPr>
        <w:t>5</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Problem Statement</w:t>
      </w:r>
      <w:r>
        <w:rPr>
          <w:noProof/>
        </w:rPr>
        <w:tab/>
      </w:r>
      <w:r>
        <w:rPr>
          <w:noProof/>
        </w:rPr>
        <w:fldChar w:fldCharType="begin"/>
      </w:r>
      <w:r>
        <w:rPr>
          <w:noProof/>
        </w:rPr>
        <w:instrText xml:space="preserve"> PAGEREF _Toc86219071 \h </w:instrText>
      </w:r>
      <w:r>
        <w:rPr>
          <w:noProof/>
        </w:rPr>
      </w:r>
      <w:r>
        <w:rPr>
          <w:noProof/>
        </w:rPr>
        <w:fldChar w:fldCharType="separate"/>
      </w:r>
      <w:r>
        <w:rPr>
          <w:noProof/>
        </w:rPr>
        <w:t>5</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Product Position Statement</w:t>
      </w:r>
      <w:r>
        <w:rPr>
          <w:noProof/>
        </w:rPr>
        <w:tab/>
      </w:r>
      <w:r>
        <w:rPr>
          <w:noProof/>
        </w:rPr>
        <w:fldChar w:fldCharType="begin"/>
      </w:r>
      <w:r>
        <w:rPr>
          <w:noProof/>
        </w:rPr>
        <w:instrText xml:space="preserve"> PAGEREF _Toc86219072 \h </w:instrText>
      </w:r>
      <w:r>
        <w:rPr>
          <w:noProof/>
        </w:rPr>
      </w:r>
      <w:r>
        <w:rPr>
          <w:noProof/>
        </w:rPr>
        <w:fldChar w:fldCharType="separate"/>
      </w:r>
      <w:r>
        <w:rPr>
          <w:noProof/>
        </w:rPr>
        <w:t>5</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Stakeholder and User Descriptions</w:t>
      </w:r>
      <w:r>
        <w:rPr>
          <w:noProof/>
        </w:rPr>
        <w:tab/>
      </w:r>
      <w:r>
        <w:rPr>
          <w:noProof/>
        </w:rPr>
        <w:fldChar w:fldCharType="begin"/>
      </w:r>
      <w:r>
        <w:rPr>
          <w:noProof/>
        </w:rPr>
        <w:instrText xml:space="preserve"> PAGEREF _Toc86219073 \h </w:instrText>
      </w:r>
      <w:r>
        <w:rPr>
          <w:noProof/>
        </w:rPr>
      </w:r>
      <w:r>
        <w:rPr>
          <w:noProof/>
        </w:rPr>
        <w:fldChar w:fldCharType="separate"/>
      </w:r>
      <w:r>
        <w:rPr>
          <w:noProof/>
        </w:rPr>
        <w:t>6</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3.1</w:t>
      </w:r>
      <w:r>
        <w:rPr>
          <w:rFonts w:asciiTheme="minorHAnsi" w:eastAsiaTheme="minorEastAsia" w:hAnsiTheme="minorHAnsi" w:cstheme="minorBidi"/>
          <w:noProof/>
          <w:sz w:val="22"/>
          <w:szCs w:val="22"/>
          <w:lang w:val="en-GB" w:eastAsia="en-GB"/>
        </w:rPr>
        <w:tab/>
      </w:r>
      <w:r>
        <w:rPr>
          <w:noProof/>
        </w:rPr>
        <w:t>Stakeholder Summary</w:t>
      </w:r>
      <w:r>
        <w:rPr>
          <w:noProof/>
        </w:rPr>
        <w:tab/>
      </w:r>
      <w:r>
        <w:rPr>
          <w:noProof/>
        </w:rPr>
        <w:fldChar w:fldCharType="begin"/>
      </w:r>
      <w:r>
        <w:rPr>
          <w:noProof/>
        </w:rPr>
        <w:instrText xml:space="preserve"> PAGEREF _Toc86219074 \h </w:instrText>
      </w:r>
      <w:r>
        <w:rPr>
          <w:noProof/>
        </w:rPr>
      </w:r>
      <w:r>
        <w:rPr>
          <w:noProof/>
        </w:rPr>
        <w:fldChar w:fldCharType="separate"/>
      </w:r>
      <w:r>
        <w:rPr>
          <w:noProof/>
        </w:rPr>
        <w:t>6</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3.2</w:t>
      </w:r>
      <w:r>
        <w:rPr>
          <w:rFonts w:asciiTheme="minorHAnsi" w:eastAsiaTheme="minorEastAsia" w:hAnsiTheme="minorHAnsi" w:cstheme="minorBidi"/>
          <w:noProof/>
          <w:sz w:val="22"/>
          <w:szCs w:val="22"/>
          <w:lang w:val="en-GB" w:eastAsia="en-GB"/>
        </w:rPr>
        <w:tab/>
      </w:r>
      <w:r>
        <w:rPr>
          <w:noProof/>
        </w:rPr>
        <w:t>User Summary</w:t>
      </w:r>
      <w:r>
        <w:rPr>
          <w:noProof/>
        </w:rPr>
        <w:tab/>
      </w:r>
      <w:r>
        <w:rPr>
          <w:noProof/>
        </w:rPr>
        <w:fldChar w:fldCharType="begin"/>
      </w:r>
      <w:r>
        <w:rPr>
          <w:noProof/>
        </w:rPr>
        <w:instrText xml:space="preserve"> PAGEREF _Toc86219075 \h </w:instrText>
      </w:r>
      <w:r>
        <w:rPr>
          <w:noProof/>
        </w:rPr>
      </w:r>
      <w:r>
        <w:rPr>
          <w:noProof/>
        </w:rPr>
        <w:fldChar w:fldCharType="separate"/>
      </w:r>
      <w:r>
        <w:rPr>
          <w:noProof/>
        </w:rPr>
        <w:t>6</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3.3</w:t>
      </w:r>
      <w:r>
        <w:rPr>
          <w:rFonts w:asciiTheme="minorHAnsi" w:eastAsiaTheme="minorEastAsia" w:hAnsiTheme="minorHAnsi" w:cstheme="minorBidi"/>
          <w:noProof/>
          <w:sz w:val="22"/>
          <w:szCs w:val="22"/>
          <w:lang w:val="en-GB" w:eastAsia="en-GB"/>
        </w:rPr>
        <w:tab/>
      </w:r>
      <w:r>
        <w:rPr>
          <w:noProof/>
        </w:rPr>
        <w:t>User Environment</w:t>
      </w:r>
      <w:r>
        <w:rPr>
          <w:noProof/>
        </w:rPr>
        <w:tab/>
      </w:r>
      <w:r>
        <w:rPr>
          <w:noProof/>
        </w:rPr>
        <w:fldChar w:fldCharType="begin"/>
      </w:r>
      <w:r>
        <w:rPr>
          <w:noProof/>
        </w:rPr>
        <w:instrText xml:space="preserve"> PAGEREF _Toc86219076 \h </w:instrText>
      </w:r>
      <w:r>
        <w:rPr>
          <w:noProof/>
        </w:rPr>
      </w:r>
      <w:r>
        <w:rPr>
          <w:noProof/>
        </w:rPr>
        <w:fldChar w:fldCharType="separate"/>
      </w:r>
      <w:r>
        <w:rPr>
          <w:noProof/>
        </w:rPr>
        <w:t>6</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3.4</w:t>
      </w:r>
      <w:r>
        <w:rPr>
          <w:rFonts w:asciiTheme="minorHAnsi" w:eastAsiaTheme="minorEastAsia" w:hAnsiTheme="minorHAnsi" w:cstheme="minorBidi"/>
          <w:noProof/>
          <w:sz w:val="22"/>
          <w:szCs w:val="22"/>
          <w:lang w:val="en-GB" w:eastAsia="en-GB"/>
        </w:rPr>
        <w:tab/>
      </w:r>
      <w:r>
        <w:rPr>
          <w:noProof/>
        </w:rPr>
        <w:t>Stakeholder Profiles</w:t>
      </w:r>
      <w:r>
        <w:rPr>
          <w:noProof/>
        </w:rPr>
        <w:tab/>
      </w:r>
      <w:r>
        <w:rPr>
          <w:noProof/>
        </w:rPr>
        <w:fldChar w:fldCharType="begin"/>
      </w:r>
      <w:r>
        <w:rPr>
          <w:noProof/>
        </w:rPr>
        <w:instrText xml:space="preserve"> PAGEREF _Toc86219077 \h </w:instrText>
      </w:r>
      <w:r>
        <w:rPr>
          <w:noProof/>
        </w:rPr>
      </w:r>
      <w:r>
        <w:rPr>
          <w:noProof/>
        </w:rPr>
        <w:fldChar w:fldCharType="separate"/>
      </w:r>
      <w:r>
        <w:rPr>
          <w:noProof/>
        </w:rPr>
        <w:t>7</w:t>
      </w:r>
      <w:r>
        <w:rPr>
          <w:noProof/>
        </w:rPr>
        <w:fldChar w:fldCharType="end"/>
      </w:r>
    </w:p>
    <w:p w:rsidR="00CB233B" w:rsidRDefault="00CB233B">
      <w:pPr>
        <w:pStyle w:val="TOC3"/>
        <w:rPr>
          <w:rFonts w:asciiTheme="minorHAnsi" w:eastAsiaTheme="minorEastAsia" w:hAnsiTheme="minorHAnsi" w:cstheme="minorBidi"/>
          <w:noProof/>
          <w:sz w:val="22"/>
          <w:szCs w:val="22"/>
          <w:lang w:val="en-GB" w:eastAsia="en-GB"/>
        </w:rPr>
      </w:pPr>
      <w:r>
        <w:rPr>
          <w:noProof/>
        </w:rPr>
        <w:t>3.4.1</w:t>
      </w:r>
      <w:r>
        <w:rPr>
          <w:rFonts w:asciiTheme="minorHAnsi" w:eastAsiaTheme="minorEastAsia" w:hAnsiTheme="minorHAnsi" w:cstheme="minorBidi"/>
          <w:noProof/>
          <w:sz w:val="22"/>
          <w:szCs w:val="22"/>
          <w:lang w:val="en-GB" w:eastAsia="en-GB"/>
        </w:rPr>
        <w:tab/>
      </w:r>
      <w:r>
        <w:rPr>
          <w:noProof/>
        </w:rPr>
        <w:t>Natalia Campbell</w:t>
      </w:r>
      <w:r>
        <w:rPr>
          <w:noProof/>
        </w:rPr>
        <w:tab/>
      </w:r>
      <w:r>
        <w:rPr>
          <w:noProof/>
        </w:rPr>
        <w:fldChar w:fldCharType="begin"/>
      </w:r>
      <w:r>
        <w:rPr>
          <w:noProof/>
        </w:rPr>
        <w:instrText xml:space="preserve"> PAGEREF _Toc86219078 \h </w:instrText>
      </w:r>
      <w:r>
        <w:rPr>
          <w:noProof/>
        </w:rPr>
      </w:r>
      <w:r>
        <w:rPr>
          <w:noProof/>
        </w:rPr>
        <w:fldChar w:fldCharType="separate"/>
      </w:r>
      <w:r>
        <w:rPr>
          <w:noProof/>
        </w:rPr>
        <w:t>7</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3.5</w:t>
      </w:r>
      <w:r>
        <w:rPr>
          <w:rFonts w:asciiTheme="minorHAnsi" w:eastAsiaTheme="minorEastAsia" w:hAnsiTheme="minorHAnsi" w:cstheme="minorBidi"/>
          <w:noProof/>
          <w:sz w:val="22"/>
          <w:szCs w:val="22"/>
          <w:lang w:val="en-GB" w:eastAsia="en-GB"/>
        </w:rPr>
        <w:tab/>
      </w:r>
      <w:r>
        <w:rPr>
          <w:noProof/>
        </w:rPr>
        <w:t>User Profiles</w:t>
      </w:r>
      <w:r>
        <w:rPr>
          <w:noProof/>
        </w:rPr>
        <w:tab/>
      </w:r>
      <w:r>
        <w:rPr>
          <w:noProof/>
        </w:rPr>
        <w:fldChar w:fldCharType="begin"/>
      </w:r>
      <w:r>
        <w:rPr>
          <w:noProof/>
        </w:rPr>
        <w:instrText xml:space="preserve"> PAGEREF _Toc86219079 \h </w:instrText>
      </w:r>
      <w:r>
        <w:rPr>
          <w:noProof/>
        </w:rPr>
      </w:r>
      <w:r>
        <w:rPr>
          <w:noProof/>
        </w:rPr>
        <w:fldChar w:fldCharType="separate"/>
      </w:r>
      <w:r>
        <w:rPr>
          <w:noProof/>
        </w:rPr>
        <w:t>7</w:t>
      </w:r>
      <w:r>
        <w:rPr>
          <w:noProof/>
        </w:rPr>
        <w:fldChar w:fldCharType="end"/>
      </w:r>
    </w:p>
    <w:p w:rsidR="00CB233B" w:rsidRDefault="00CB233B">
      <w:pPr>
        <w:pStyle w:val="TOC3"/>
        <w:rPr>
          <w:rFonts w:asciiTheme="minorHAnsi" w:eastAsiaTheme="minorEastAsia" w:hAnsiTheme="minorHAnsi" w:cstheme="minorBidi"/>
          <w:noProof/>
          <w:sz w:val="22"/>
          <w:szCs w:val="22"/>
          <w:lang w:val="en-GB" w:eastAsia="en-GB"/>
        </w:rPr>
      </w:pPr>
      <w:r>
        <w:rPr>
          <w:noProof/>
        </w:rPr>
        <w:t>3.5.1</w:t>
      </w:r>
      <w:r>
        <w:rPr>
          <w:rFonts w:asciiTheme="minorHAnsi" w:eastAsiaTheme="minorEastAsia" w:hAnsiTheme="minorHAnsi" w:cstheme="minorBidi"/>
          <w:noProof/>
          <w:sz w:val="22"/>
          <w:szCs w:val="22"/>
          <w:lang w:val="en-GB" w:eastAsia="en-GB"/>
        </w:rPr>
        <w:tab/>
      </w:r>
      <w:r>
        <w:rPr>
          <w:noProof/>
        </w:rPr>
        <w:t>Natalia Campbell</w:t>
      </w:r>
      <w:r>
        <w:rPr>
          <w:noProof/>
        </w:rPr>
        <w:tab/>
      </w:r>
      <w:r>
        <w:rPr>
          <w:noProof/>
        </w:rPr>
        <w:fldChar w:fldCharType="begin"/>
      </w:r>
      <w:r>
        <w:rPr>
          <w:noProof/>
        </w:rPr>
        <w:instrText xml:space="preserve"> PAGEREF _Toc86219080 \h </w:instrText>
      </w:r>
      <w:r>
        <w:rPr>
          <w:noProof/>
        </w:rPr>
      </w:r>
      <w:r>
        <w:rPr>
          <w:noProof/>
        </w:rPr>
        <w:fldChar w:fldCharType="separate"/>
      </w:r>
      <w:r>
        <w:rPr>
          <w:noProof/>
        </w:rPr>
        <w:t>8</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3.6</w:t>
      </w:r>
      <w:r>
        <w:rPr>
          <w:rFonts w:asciiTheme="minorHAnsi" w:eastAsiaTheme="minorEastAsia" w:hAnsiTheme="minorHAnsi" w:cstheme="minorBidi"/>
          <w:noProof/>
          <w:sz w:val="22"/>
          <w:szCs w:val="22"/>
          <w:lang w:val="en-GB" w:eastAsia="en-GB"/>
        </w:rPr>
        <w:tab/>
      </w:r>
      <w:r>
        <w:rPr>
          <w:noProof/>
        </w:rPr>
        <w:t>Key Stakeholder or User Needs</w:t>
      </w:r>
      <w:r>
        <w:rPr>
          <w:noProof/>
        </w:rPr>
        <w:tab/>
      </w:r>
      <w:r>
        <w:rPr>
          <w:noProof/>
        </w:rPr>
        <w:fldChar w:fldCharType="begin"/>
      </w:r>
      <w:r>
        <w:rPr>
          <w:noProof/>
        </w:rPr>
        <w:instrText xml:space="preserve"> PAGEREF _Toc86219081 \h </w:instrText>
      </w:r>
      <w:r>
        <w:rPr>
          <w:noProof/>
        </w:rPr>
      </w:r>
      <w:r>
        <w:rPr>
          <w:noProof/>
        </w:rPr>
        <w:fldChar w:fldCharType="separate"/>
      </w:r>
      <w:r>
        <w:rPr>
          <w:noProof/>
        </w:rPr>
        <w:t>8</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Product Overview</w:t>
      </w:r>
      <w:r>
        <w:rPr>
          <w:noProof/>
        </w:rPr>
        <w:tab/>
      </w:r>
      <w:r>
        <w:rPr>
          <w:noProof/>
        </w:rPr>
        <w:fldChar w:fldCharType="begin"/>
      </w:r>
      <w:r>
        <w:rPr>
          <w:noProof/>
        </w:rPr>
        <w:instrText xml:space="preserve"> PAGEREF _Toc86219082 \h </w:instrText>
      </w:r>
      <w:r>
        <w:rPr>
          <w:noProof/>
        </w:rPr>
      </w:r>
      <w:r>
        <w:rPr>
          <w:noProof/>
        </w:rPr>
        <w:fldChar w:fldCharType="separate"/>
      </w:r>
      <w:r>
        <w:rPr>
          <w:noProof/>
        </w:rPr>
        <w:t>8</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Product Perspective</w:t>
      </w:r>
      <w:r>
        <w:rPr>
          <w:noProof/>
        </w:rPr>
        <w:tab/>
      </w:r>
      <w:r>
        <w:rPr>
          <w:noProof/>
        </w:rPr>
        <w:fldChar w:fldCharType="begin"/>
      </w:r>
      <w:r>
        <w:rPr>
          <w:noProof/>
        </w:rPr>
        <w:instrText xml:space="preserve"> PAGEREF _Toc86219083 \h </w:instrText>
      </w:r>
      <w:r>
        <w:rPr>
          <w:noProof/>
        </w:rPr>
      </w:r>
      <w:r>
        <w:rPr>
          <w:noProof/>
        </w:rPr>
        <w:fldChar w:fldCharType="separate"/>
      </w:r>
      <w:r>
        <w:rPr>
          <w:noProof/>
        </w:rPr>
        <w:t>8</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Summary of Capabilities</w:t>
      </w:r>
      <w:r>
        <w:rPr>
          <w:noProof/>
        </w:rPr>
        <w:tab/>
      </w:r>
      <w:r>
        <w:rPr>
          <w:noProof/>
        </w:rPr>
        <w:fldChar w:fldCharType="begin"/>
      </w:r>
      <w:r>
        <w:rPr>
          <w:noProof/>
        </w:rPr>
        <w:instrText xml:space="preserve"> PAGEREF _Toc86219084 \h </w:instrText>
      </w:r>
      <w:r>
        <w:rPr>
          <w:noProof/>
        </w:rPr>
      </w:r>
      <w:r>
        <w:rPr>
          <w:noProof/>
        </w:rPr>
        <w:fldChar w:fldCharType="separate"/>
      </w:r>
      <w:r>
        <w:rPr>
          <w:noProof/>
        </w:rPr>
        <w:t>9</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5.</w:t>
      </w:r>
      <w:r>
        <w:rPr>
          <w:rFonts w:asciiTheme="minorHAnsi" w:eastAsiaTheme="minorEastAsia" w:hAnsiTheme="minorHAnsi" w:cstheme="minorBidi"/>
          <w:noProof/>
          <w:sz w:val="22"/>
          <w:szCs w:val="22"/>
          <w:lang w:val="en-GB" w:eastAsia="en-GB"/>
        </w:rPr>
        <w:tab/>
      </w:r>
      <w:r>
        <w:rPr>
          <w:noProof/>
        </w:rPr>
        <w:t>Product Features</w:t>
      </w:r>
      <w:r>
        <w:rPr>
          <w:noProof/>
        </w:rPr>
        <w:tab/>
      </w:r>
      <w:r>
        <w:rPr>
          <w:noProof/>
        </w:rPr>
        <w:fldChar w:fldCharType="begin"/>
      </w:r>
      <w:r>
        <w:rPr>
          <w:noProof/>
        </w:rPr>
        <w:instrText xml:space="preserve"> PAGEREF _Toc86219085 \h </w:instrText>
      </w:r>
      <w:r>
        <w:rPr>
          <w:noProof/>
        </w:rPr>
      </w:r>
      <w:r>
        <w:rPr>
          <w:noProof/>
        </w:rPr>
        <w:fldChar w:fldCharType="separate"/>
      </w:r>
      <w:r>
        <w:rPr>
          <w:noProof/>
        </w:rPr>
        <w:t>9</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5.1</w:t>
      </w:r>
      <w:r>
        <w:rPr>
          <w:rFonts w:asciiTheme="minorHAnsi" w:eastAsiaTheme="minorEastAsia" w:hAnsiTheme="minorHAnsi" w:cstheme="minorBidi"/>
          <w:noProof/>
          <w:sz w:val="22"/>
          <w:szCs w:val="22"/>
          <w:lang w:val="en-GB" w:eastAsia="en-GB"/>
        </w:rPr>
        <w:tab/>
      </w:r>
      <w:r>
        <w:rPr>
          <w:noProof/>
        </w:rPr>
        <w:t>Existing features</w:t>
      </w:r>
      <w:r>
        <w:rPr>
          <w:noProof/>
        </w:rPr>
        <w:tab/>
      </w:r>
      <w:r>
        <w:rPr>
          <w:noProof/>
        </w:rPr>
        <w:fldChar w:fldCharType="begin"/>
      </w:r>
      <w:r>
        <w:rPr>
          <w:noProof/>
        </w:rPr>
        <w:instrText xml:space="preserve"> PAGEREF _Toc86219086 \h </w:instrText>
      </w:r>
      <w:r>
        <w:rPr>
          <w:noProof/>
        </w:rPr>
      </w:r>
      <w:r>
        <w:rPr>
          <w:noProof/>
        </w:rPr>
        <w:fldChar w:fldCharType="separate"/>
      </w:r>
      <w:r>
        <w:rPr>
          <w:noProof/>
        </w:rPr>
        <w:t>9</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5.2</w:t>
      </w:r>
      <w:r>
        <w:rPr>
          <w:rFonts w:asciiTheme="minorHAnsi" w:eastAsiaTheme="minorEastAsia" w:hAnsiTheme="minorHAnsi" w:cstheme="minorBidi"/>
          <w:noProof/>
          <w:sz w:val="22"/>
          <w:szCs w:val="22"/>
          <w:lang w:val="en-GB" w:eastAsia="en-GB"/>
        </w:rPr>
        <w:tab/>
      </w:r>
      <w:r>
        <w:rPr>
          <w:noProof/>
        </w:rPr>
        <w:t>Features for the current project</w:t>
      </w:r>
      <w:r>
        <w:rPr>
          <w:noProof/>
        </w:rPr>
        <w:tab/>
      </w:r>
      <w:r>
        <w:rPr>
          <w:noProof/>
        </w:rPr>
        <w:fldChar w:fldCharType="begin"/>
      </w:r>
      <w:r>
        <w:rPr>
          <w:noProof/>
        </w:rPr>
        <w:instrText xml:space="preserve"> PAGEREF _Toc86219087 \h </w:instrText>
      </w:r>
      <w:r>
        <w:rPr>
          <w:noProof/>
        </w:rPr>
      </w:r>
      <w:r>
        <w:rPr>
          <w:noProof/>
        </w:rPr>
        <w:fldChar w:fldCharType="separate"/>
      </w:r>
      <w:r>
        <w:rPr>
          <w:noProof/>
        </w:rPr>
        <w:t>9</w:t>
      </w:r>
      <w:r>
        <w:rPr>
          <w:noProof/>
        </w:rPr>
        <w:fldChar w:fldCharType="end"/>
      </w:r>
    </w:p>
    <w:p w:rsidR="00CB233B" w:rsidRDefault="00CB233B">
      <w:pPr>
        <w:pStyle w:val="TOC3"/>
        <w:rPr>
          <w:rFonts w:asciiTheme="minorHAnsi" w:eastAsiaTheme="minorEastAsia" w:hAnsiTheme="minorHAnsi" w:cstheme="minorBidi"/>
          <w:noProof/>
          <w:sz w:val="22"/>
          <w:szCs w:val="22"/>
          <w:lang w:val="en-GB" w:eastAsia="en-GB"/>
        </w:rPr>
      </w:pPr>
      <w:r>
        <w:rPr>
          <w:noProof/>
        </w:rPr>
        <w:t>5.2.1</w:t>
      </w:r>
      <w:r>
        <w:rPr>
          <w:rFonts w:asciiTheme="minorHAnsi" w:eastAsiaTheme="minorEastAsia" w:hAnsiTheme="minorHAnsi" w:cstheme="minorBidi"/>
          <w:noProof/>
          <w:sz w:val="22"/>
          <w:szCs w:val="22"/>
          <w:lang w:val="en-GB" w:eastAsia="en-GB"/>
        </w:rPr>
        <w:tab/>
      </w:r>
      <w:r>
        <w:rPr>
          <w:noProof/>
        </w:rPr>
        <w:t>Record Hippotherapy metrics</w:t>
      </w:r>
      <w:r>
        <w:rPr>
          <w:noProof/>
        </w:rPr>
        <w:tab/>
      </w:r>
      <w:r>
        <w:rPr>
          <w:noProof/>
        </w:rPr>
        <w:fldChar w:fldCharType="begin"/>
      </w:r>
      <w:r>
        <w:rPr>
          <w:noProof/>
        </w:rPr>
        <w:instrText xml:space="preserve"> PAGEREF _Toc86219088 \h </w:instrText>
      </w:r>
      <w:r>
        <w:rPr>
          <w:noProof/>
        </w:rPr>
      </w:r>
      <w:r>
        <w:rPr>
          <w:noProof/>
        </w:rPr>
        <w:fldChar w:fldCharType="separate"/>
      </w:r>
      <w:r>
        <w:rPr>
          <w:noProof/>
        </w:rPr>
        <w:t>9</w:t>
      </w:r>
      <w:r>
        <w:rPr>
          <w:noProof/>
        </w:rPr>
        <w:fldChar w:fldCharType="end"/>
      </w:r>
    </w:p>
    <w:p w:rsidR="00CB233B" w:rsidRDefault="00CB233B">
      <w:pPr>
        <w:pStyle w:val="TOC3"/>
        <w:rPr>
          <w:rFonts w:asciiTheme="minorHAnsi" w:eastAsiaTheme="minorEastAsia" w:hAnsiTheme="minorHAnsi" w:cstheme="minorBidi"/>
          <w:noProof/>
          <w:sz w:val="22"/>
          <w:szCs w:val="22"/>
          <w:lang w:val="en-GB" w:eastAsia="en-GB"/>
        </w:rPr>
      </w:pPr>
      <w:r>
        <w:rPr>
          <w:noProof/>
        </w:rPr>
        <w:t>5.2.2</w:t>
      </w:r>
      <w:r>
        <w:rPr>
          <w:rFonts w:asciiTheme="minorHAnsi" w:eastAsiaTheme="minorEastAsia" w:hAnsiTheme="minorHAnsi" w:cstheme="minorBidi"/>
          <w:noProof/>
          <w:sz w:val="22"/>
          <w:szCs w:val="22"/>
          <w:lang w:val="en-GB" w:eastAsia="en-GB"/>
        </w:rPr>
        <w:tab/>
      </w:r>
      <w:r>
        <w:rPr>
          <w:noProof/>
        </w:rPr>
        <w:t>Generate reports</w:t>
      </w:r>
      <w:r>
        <w:rPr>
          <w:noProof/>
        </w:rPr>
        <w:tab/>
      </w:r>
      <w:r>
        <w:rPr>
          <w:noProof/>
        </w:rPr>
        <w:fldChar w:fldCharType="begin"/>
      </w:r>
      <w:r>
        <w:rPr>
          <w:noProof/>
        </w:rPr>
        <w:instrText xml:space="preserve"> PAGEREF _Toc86219089 \h </w:instrText>
      </w:r>
      <w:r>
        <w:rPr>
          <w:noProof/>
        </w:rPr>
      </w:r>
      <w:r>
        <w:rPr>
          <w:noProof/>
        </w:rPr>
        <w:fldChar w:fldCharType="separate"/>
      </w:r>
      <w:r>
        <w:rPr>
          <w:noProof/>
        </w:rPr>
        <w:t>9</w:t>
      </w:r>
      <w:r>
        <w:rPr>
          <w:noProof/>
        </w:rPr>
        <w:fldChar w:fldCharType="end"/>
      </w:r>
    </w:p>
    <w:p w:rsidR="00CB233B" w:rsidRDefault="00CB233B">
      <w:pPr>
        <w:pStyle w:val="TOC2"/>
        <w:tabs>
          <w:tab w:val="left" w:pos="1000"/>
        </w:tabs>
        <w:rPr>
          <w:rFonts w:asciiTheme="minorHAnsi" w:eastAsiaTheme="minorEastAsia" w:hAnsiTheme="minorHAnsi" w:cstheme="minorBidi"/>
          <w:noProof/>
          <w:sz w:val="22"/>
          <w:szCs w:val="22"/>
          <w:lang w:val="en-GB" w:eastAsia="en-GB"/>
        </w:rPr>
      </w:pPr>
      <w:r>
        <w:rPr>
          <w:noProof/>
        </w:rPr>
        <w:t>5.3</w:t>
      </w:r>
      <w:r>
        <w:rPr>
          <w:rFonts w:asciiTheme="minorHAnsi" w:eastAsiaTheme="minorEastAsia" w:hAnsiTheme="minorHAnsi" w:cstheme="minorBidi"/>
          <w:noProof/>
          <w:sz w:val="22"/>
          <w:szCs w:val="22"/>
          <w:lang w:val="en-GB" w:eastAsia="en-GB"/>
        </w:rPr>
        <w:tab/>
      </w:r>
      <w:r>
        <w:rPr>
          <w:noProof/>
        </w:rPr>
        <w:t>Future Features</w:t>
      </w:r>
      <w:r>
        <w:rPr>
          <w:noProof/>
        </w:rPr>
        <w:tab/>
      </w:r>
      <w:r>
        <w:rPr>
          <w:noProof/>
        </w:rPr>
        <w:fldChar w:fldCharType="begin"/>
      </w:r>
      <w:r>
        <w:rPr>
          <w:noProof/>
        </w:rPr>
        <w:instrText xml:space="preserve"> PAGEREF _Toc86219090 \h </w:instrText>
      </w:r>
      <w:r>
        <w:rPr>
          <w:noProof/>
        </w:rPr>
      </w:r>
      <w:r>
        <w:rPr>
          <w:noProof/>
        </w:rPr>
        <w:fldChar w:fldCharType="separate"/>
      </w:r>
      <w:r>
        <w:rPr>
          <w:noProof/>
        </w:rPr>
        <w:t>9</w:t>
      </w:r>
      <w:r>
        <w:rPr>
          <w:noProof/>
        </w:rPr>
        <w:fldChar w:fldCharType="end"/>
      </w:r>
    </w:p>
    <w:p w:rsidR="00CB233B" w:rsidRDefault="00CB233B">
      <w:pPr>
        <w:pStyle w:val="TOC3"/>
        <w:rPr>
          <w:rFonts w:asciiTheme="minorHAnsi" w:eastAsiaTheme="minorEastAsia" w:hAnsiTheme="minorHAnsi" w:cstheme="minorBidi"/>
          <w:noProof/>
          <w:sz w:val="22"/>
          <w:szCs w:val="22"/>
          <w:lang w:val="en-GB" w:eastAsia="en-GB"/>
        </w:rPr>
      </w:pPr>
      <w:r>
        <w:rPr>
          <w:noProof/>
        </w:rPr>
        <w:t>5.3.1</w:t>
      </w:r>
      <w:r>
        <w:rPr>
          <w:rFonts w:asciiTheme="minorHAnsi" w:eastAsiaTheme="minorEastAsia" w:hAnsiTheme="minorHAnsi" w:cstheme="minorBidi"/>
          <w:noProof/>
          <w:sz w:val="22"/>
          <w:szCs w:val="22"/>
          <w:lang w:val="en-GB" w:eastAsia="en-GB"/>
        </w:rPr>
        <w:tab/>
      </w:r>
      <w:r>
        <w:rPr>
          <w:noProof/>
        </w:rPr>
        <w:t>Integrate data with other GP, HSE applications</w:t>
      </w:r>
      <w:r>
        <w:rPr>
          <w:noProof/>
        </w:rPr>
        <w:tab/>
      </w:r>
      <w:r>
        <w:rPr>
          <w:noProof/>
        </w:rPr>
        <w:fldChar w:fldCharType="begin"/>
      </w:r>
      <w:r>
        <w:rPr>
          <w:noProof/>
        </w:rPr>
        <w:instrText xml:space="preserve"> PAGEREF _Toc86219091 \h </w:instrText>
      </w:r>
      <w:r>
        <w:rPr>
          <w:noProof/>
        </w:rPr>
      </w:r>
      <w:r>
        <w:rPr>
          <w:noProof/>
        </w:rPr>
        <w:fldChar w:fldCharType="separate"/>
      </w:r>
      <w:r>
        <w:rPr>
          <w:noProof/>
        </w:rPr>
        <w:t>9</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6.</w:t>
      </w:r>
      <w:r>
        <w:rPr>
          <w:rFonts w:asciiTheme="minorHAnsi" w:eastAsiaTheme="minorEastAsia" w:hAnsiTheme="minorHAnsi" w:cstheme="minorBidi"/>
          <w:noProof/>
          <w:sz w:val="22"/>
          <w:szCs w:val="22"/>
          <w:lang w:val="en-GB" w:eastAsia="en-GB"/>
        </w:rPr>
        <w:tab/>
      </w:r>
      <w:r>
        <w:rPr>
          <w:noProof/>
        </w:rPr>
        <w:t>Constraints</w:t>
      </w:r>
      <w:r>
        <w:rPr>
          <w:noProof/>
        </w:rPr>
        <w:tab/>
      </w:r>
      <w:r>
        <w:rPr>
          <w:noProof/>
        </w:rPr>
        <w:fldChar w:fldCharType="begin"/>
      </w:r>
      <w:r>
        <w:rPr>
          <w:noProof/>
        </w:rPr>
        <w:instrText xml:space="preserve"> PAGEREF _Toc86219092 \h </w:instrText>
      </w:r>
      <w:r>
        <w:rPr>
          <w:noProof/>
        </w:rPr>
      </w:r>
      <w:r>
        <w:rPr>
          <w:noProof/>
        </w:rPr>
        <w:fldChar w:fldCharType="separate"/>
      </w:r>
      <w:r>
        <w:rPr>
          <w:noProof/>
        </w:rPr>
        <w:t>9</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7.</w:t>
      </w:r>
      <w:r>
        <w:rPr>
          <w:rFonts w:asciiTheme="minorHAnsi" w:eastAsiaTheme="minorEastAsia" w:hAnsiTheme="minorHAnsi" w:cstheme="minorBidi"/>
          <w:noProof/>
          <w:sz w:val="22"/>
          <w:szCs w:val="22"/>
          <w:lang w:val="en-GB" w:eastAsia="en-GB"/>
        </w:rPr>
        <w:tab/>
      </w:r>
      <w:r>
        <w:rPr>
          <w:noProof/>
        </w:rPr>
        <w:t>Applicable Standards</w:t>
      </w:r>
      <w:r>
        <w:rPr>
          <w:noProof/>
        </w:rPr>
        <w:tab/>
      </w:r>
      <w:r>
        <w:rPr>
          <w:noProof/>
        </w:rPr>
        <w:fldChar w:fldCharType="begin"/>
      </w:r>
      <w:r>
        <w:rPr>
          <w:noProof/>
        </w:rPr>
        <w:instrText xml:space="preserve"> PAGEREF _Toc86219093 \h </w:instrText>
      </w:r>
      <w:r>
        <w:rPr>
          <w:noProof/>
        </w:rPr>
      </w:r>
      <w:r>
        <w:rPr>
          <w:noProof/>
        </w:rPr>
        <w:fldChar w:fldCharType="separate"/>
      </w:r>
      <w:r>
        <w:rPr>
          <w:noProof/>
        </w:rPr>
        <w:t>9</w:t>
      </w:r>
      <w:r>
        <w:rPr>
          <w:noProof/>
        </w:rPr>
        <w:fldChar w:fldCharType="end"/>
      </w:r>
    </w:p>
    <w:p w:rsidR="00CB233B" w:rsidRDefault="00CB233B">
      <w:pPr>
        <w:pStyle w:val="TOC1"/>
        <w:tabs>
          <w:tab w:val="left" w:pos="432"/>
        </w:tabs>
        <w:rPr>
          <w:rFonts w:asciiTheme="minorHAnsi" w:eastAsiaTheme="minorEastAsia" w:hAnsiTheme="minorHAnsi" w:cstheme="minorBidi"/>
          <w:noProof/>
          <w:sz w:val="22"/>
          <w:szCs w:val="22"/>
          <w:lang w:val="en-GB" w:eastAsia="en-GB"/>
        </w:rPr>
      </w:pPr>
      <w:r>
        <w:rPr>
          <w:noProof/>
        </w:rPr>
        <w:t>8.</w:t>
      </w:r>
      <w:r>
        <w:rPr>
          <w:rFonts w:asciiTheme="minorHAnsi" w:eastAsiaTheme="minorEastAsia" w:hAnsiTheme="minorHAnsi" w:cstheme="minorBidi"/>
          <w:noProof/>
          <w:sz w:val="22"/>
          <w:szCs w:val="22"/>
          <w:lang w:val="en-GB" w:eastAsia="en-GB"/>
        </w:rPr>
        <w:tab/>
      </w:r>
      <w:r>
        <w:rPr>
          <w:noProof/>
        </w:rPr>
        <w:t>Precedence and Priority</w:t>
      </w:r>
      <w:r>
        <w:rPr>
          <w:noProof/>
        </w:rPr>
        <w:tab/>
      </w:r>
      <w:r>
        <w:rPr>
          <w:noProof/>
        </w:rPr>
        <w:fldChar w:fldCharType="begin"/>
      </w:r>
      <w:r>
        <w:rPr>
          <w:noProof/>
        </w:rPr>
        <w:instrText xml:space="preserve"> PAGEREF _Toc86219094 \h </w:instrText>
      </w:r>
      <w:r>
        <w:rPr>
          <w:noProof/>
        </w:rPr>
      </w:r>
      <w:r>
        <w:rPr>
          <w:noProof/>
        </w:rPr>
        <w:fldChar w:fldCharType="separate"/>
      </w:r>
      <w:r>
        <w:rPr>
          <w:noProof/>
        </w:rPr>
        <w:t>9</w:t>
      </w:r>
      <w:r>
        <w:rPr>
          <w:noProof/>
        </w:rPr>
        <w:fldChar w:fldCharType="end"/>
      </w:r>
    </w:p>
    <w:p w:rsidR="003110F8" w:rsidRPr="00A1089F" w:rsidRDefault="003110F8">
      <w:pPr>
        <w:pStyle w:val="Title"/>
      </w:pPr>
      <w:r w:rsidRPr="00A1089F">
        <w:fldChar w:fldCharType="end"/>
      </w:r>
      <w:r w:rsidRPr="00A1089F">
        <w:br w:type="page"/>
      </w:r>
      <w:r w:rsidR="000175AF">
        <w:lastRenderedPageBreak/>
        <w:fldChar w:fldCharType="begin"/>
      </w:r>
      <w:r w:rsidR="000175AF">
        <w:instrText xml:space="preserve"> TITLE  \* MERGEFORMAT </w:instrText>
      </w:r>
      <w:r w:rsidR="000175AF">
        <w:fldChar w:fldCharType="separate"/>
      </w:r>
      <w:r w:rsidR="00CB233B">
        <w:t>Vision</w:t>
      </w:r>
      <w:r w:rsidR="000175AF">
        <w:fldChar w:fldCharType="end"/>
      </w:r>
    </w:p>
    <w:p w:rsidR="003110F8" w:rsidRPr="00A1089F" w:rsidRDefault="003110F8">
      <w:pPr>
        <w:pStyle w:val="Heading1"/>
      </w:pPr>
      <w:bookmarkStart w:id="1" w:name="_Toc456598586"/>
      <w:bookmarkStart w:id="2" w:name="_Toc456600917"/>
      <w:bookmarkStart w:id="3" w:name="_Toc86219063"/>
      <w:bookmarkStart w:id="4" w:name="_Toc436203377"/>
      <w:bookmarkStart w:id="5" w:name="_Toc452813577"/>
      <w:r w:rsidRPr="00A1089F">
        <w:t>Introduction</w:t>
      </w:r>
      <w:bookmarkEnd w:id="1"/>
      <w:bookmarkEnd w:id="2"/>
      <w:bookmarkEnd w:id="3"/>
    </w:p>
    <w:p w:rsidR="007657B0" w:rsidRPr="00A1089F" w:rsidRDefault="007657B0" w:rsidP="007657B0">
      <w:r w:rsidRPr="00A1089F">
        <w:t xml:space="preserve">The purpose of this document is to collect, </w:t>
      </w:r>
      <w:r w:rsidR="00856AA4" w:rsidRPr="00A1089F">
        <w:t>analyse</w:t>
      </w:r>
      <w:r w:rsidRPr="00A1089F">
        <w:t xml:space="preserve">, and define high-level needs and features of the Hippotherapy App to be created called </w:t>
      </w:r>
      <w:r w:rsidR="00B065D0">
        <w:t>“</w:t>
      </w:r>
      <w:r w:rsidRPr="00A1089F">
        <w:t>Amber.</w:t>
      </w:r>
      <w:r w:rsidR="00B065D0">
        <w:t>”</w:t>
      </w:r>
      <w:r w:rsidRPr="00A1089F">
        <w:t xml:space="preserve">  It focuses on the capabilities needed by the stakeholders and target users, and why these needs exist.  The details of </w:t>
      </w:r>
      <w:r w:rsidR="003110F8" w:rsidRPr="00A1089F">
        <w:t xml:space="preserve">how </w:t>
      </w:r>
      <w:r w:rsidRPr="00A1089F">
        <w:t xml:space="preserve">“Amber” </w:t>
      </w:r>
      <w:r w:rsidR="00856AA4" w:rsidRPr="00A1089F">
        <w:t>fulfils</w:t>
      </w:r>
      <w:r w:rsidRPr="00A1089F">
        <w:t xml:space="preserve"> these needs are detailed throughout this document.  The purpose of the </w:t>
      </w:r>
      <w:r w:rsidR="003110F8" w:rsidRPr="00A1089F">
        <w:t>introduction</w:t>
      </w:r>
      <w:r w:rsidRPr="00A1089F">
        <w:t xml:space="preserve"> is to provide an overview of the entire document.  It includes the purpose, scope, definitions, acronyms, abbreviations, references and overview of this Vision document.</w:t>
      </w:r>
    </w:p>
    <w:p w:rsidR="003110F8" w:rsidRPr="00A1089F" w:rsidRDefault="003110F8" w:rsidP="007657B0">
      <w:pPr>
        <w:pStyle w:val="Heading2"/>
      </w:pPr>
      <w:bookmarkStart w:id="6" w:name="_Toc456598587"/>
      <w:bookmarkStart w:id="7" w:name="_Toc456600918"/>
      <w:bookmarkStart w:id="8" w:name="_Toc86219064"/>
      <w:r w:rsidRPr="00A1089F">
        <w:t>Purpose</w:t>
      </w:r>
      <w:bookmarkEnd w:id="6"/>
      <w:bookmarkEnd w:id="7"/>
      <w:bookmarkEnd w:id="8"/>
    </w:p>
    <w:p w:rsidR="007657B0" w:rsidRDefault="007657B0" w:rsidP="007657B0">
      <w:proofErr w:type="gramStart"/>
      <w:r w:rsidRPr="00A1089F">
        <w:t>To give a high-level overview of this new application and gather the requirements.</w:t>
      </w:r>
      <w:proofErr w:type="gramEnd"/>
      <w:r w:rsidR="001C53DB">
        <w:t xml:space="preserve">  To provide an early synchronisation between customer and development organisation </w:t>
      </w:r>
      <w:proofErr w:type="gramStart"/>
      <w:r w:rsidR="001C53DB">
        <w:t>on :</w:t>
      </w:r>
      <w:proofErr w:type="gramEnd"/>
    </w:p>
    <w:p w:rsidR="001C53DB" w:rsidRDefault="001C53DB" w:rsidP="001C53DB">
      <w:pPr>
        <w:pStyle w:val="ListParagraph"/>
        <w:numPr>
          <w:ilvl w:val="0"/>
          <w:numId w:val="36"/>
        </w:numPr>
      </w:pPr>
      <w:r>
        <w:t>High level requirements</w:t>
      </w:r>
    </w:p>
    <w:p w:rsidR="001C53DB" w:rsidRDefault="001C53DB" w:rsidP="001C53DB">
      <w:pPr>
        <w:pStyle w:val="ListParagraph"/>
        <w:numPr>
          <w:ilvl w:val="0"/>
          <w:numId w:val="36"/>
        </w:numPr>
      </w:pPr>
      <w:r>
        <w:t>Business issues</w:t>
      </w:r>
    </w:p>
    <w:p w:rsidR="001C53DB" w:rsidRPr="00A1089F" w:rsidRDefault="001C53DB" w:rsidP="001C53DB">
      <w:pPr>
        <w:pStyle w:val="ListParagraph"/>
        <w:numPr>
          <w:ilvl w:val="0"/>
          <w:numId w:val="36"/>
        </w:numPr>
      </w:pPr>
      <w:r>
        <w:t>Stakeholder participation</w:t>
      </w:r>
    </w:p>
    <w:p w:rsidR="003110F8" w:rsidRPr="00A1089F" w:rsidRDefault="003110F8">
      <w:pPr>
        <w:pStyle w:val="Heading2"/>
      </w:pPr>
      <w:bookmarkStart w:id="9" w:name="_Toc456598588"/>
      <w:bookmarkStart w:id="10" w:name="_Toc456600919"/>
      <w:bookmarkStart w:id="11" w:name="_Toc86219065"/>
      <w:r w:rsidRPr="00A1089F">
        <w:t>Scope</w:t>
      </w:r>
      <w:bookmarkEnd w:id="9"/>
      <w:bookmarkEnd w:id="10"/>
      <w:bookmarkEnd w:id="11"/>
    </w:p>
    <w:p w:rsidR="006B5838" w:rsidRPr="00A1089F" w:rsidRDefault="006B5838" w:rsidP="006B5838">
      <w:r w:rsidRPr="00A1089F">
        <w:t xml:space="preserve">This project is </w:t>
      </w:r>
      <w:r w:rsidR="00DA4BC3">
        <w:t>the brain-child of a very dedicated and wonderful Occupational Therapist.  She has campaigned and championed children with special needs to embrace more holistic treatment plans.  She believes that we all have more than 6 senses and focusing on the vestibular and proprioceptive that allow children and adults to self-heal, mature and flourish with the use of horses.  This holistic approach allows these special needs children to prosper and fulfil a destiny full of potential and harmony.</w:t>
      </w:r>
      <w:r w:rsidRPr="00A1089F">
        <w:t xml:space="preserve"> </w:t>
      </w:r>
    </w:p>
    <w:p w:rsidR="003110F8" w:rsidRPr="00A1089F" w:rsidRDefault="003110F8">
      <w:pPr>
        <w:pStyle w:val="Heading2"/>
      </w:pPr>
      <w:bookmarkStart w:id="12" w:name="_Toc456598589"/>
      <w:bookmarkStart w:id="13" w:name="_Toc456600920"/>
      <w:bookmarkStart w:id="14" w:name="_Toc86219066"/>
      <w:r w:rsidRPr="00A1089F">
        <w:t>Definitions, Acronyms, and Abbreviations</w:t>
      </w:r>
      <w:bookmarkEnd w:id="12"/>
      <w:bookmarkEnd w:id="13"/>
      <w:bookmarkEnd w:id="14"/>
    </w:p>
    <w:p w:rsidR="006B5838" w:rsidRPr="00A1089F" w:rsidRDefault="006B5838" w:rsidP="006B5838">
      <w:r w:rsidRPr="00A1089F">
        <w:rPr>
          <w:b/>
        </w:rPr>
        <w:t>Amber</w:t>
      </w:r>
      <w:r w:rsidRPr="00A1089F">
        <w:t xml:space="preserve"> will be the name of the new application used by occupational therapy to measure key performance indicators.</w:t>
      </w:r>
    </w:p>
    <w:p w:rsidR="003110F8" w:rsidRPr="00A1089F" w:rsidRDefault="003110F8" w:rsidP="003110F8">
      <w:pPr>
        <w:ind w:left="1440" w:hanging="1440"/>
      </w:pPr>
      <w:r w:rsidRPr="00A1089F">
        <w:rPr>
          <w:b/>
        </w:rPr>
        <w:t>KPI</w:t>
      </w:r>
      <w:r w:rsidRPr="00A1089F">
        <w:tab/>
        <w:t>Key Performance Indicators – the means by which a client’s progress towards Occupational Therapy</w:t>
      </w:r>
      <w:r w:rsidR="00A1089F" w:rsidRPr="00A1089F">
        <w:t xml:space="preserve"> goals</w:t>
      </w:r>
      <w:r w:rsidRPr="00A1089F">
        <w:t xml:space="preserve"> is measured.</w:t>
      </w:r>
    </w:p>
    <w:p w:rsidR="003110F8" w:rsidRPr="00A1089F" w:rsidRDefault="003110F8" w:rsidP="006B5838">
      <w:r w:rsidRPr="00A1089F">
        <w:rPr>
          <w:b/>
        </w:rPr>
        <w:t>Hippotherapy</w:t>
      </w:r>
      <w:r w:rsidRPr="00A1089F">
        <w:rPr>
          <w:b/>
        </w:rPr>
        <w:tab/>
      </w:r>
      <w:r w:rsidRPr="00A1089F">
        <w:t xml:space="preserve">Use of a horse in an Occupational Therapy setting to achieve </w:t>
      </w:r>
      <w:r w:rsidR="00A1089F" w:rsidRPr="00A1089F">
        <w:t xml:space="preserve">specified </w:t>
      </w:r>
      <w:r w:rsidRPr="00A1089F">
        <w:t xml:space="preserve">OT goals </w:t>
      </w:r>
      <w:r w:rsidR="00A1089F" w:rsidRPr="00A1089F">
        <w:t>for a client.</w:t>
      </w:r>
    </w:p>
    <w:p w:rsidR="00A1089F" w:rsidRDefault="00A1089F" w:rsidP="00A1089F">
      <w:pPr>
        <w:ind w:left="1440" w:hanging="1440"/>
        <w:rPr>
          <w:rStyle w:val="dttext"/>
        </w:rPr>
      </w:pPr>
      <w:r w:rsidRPr="00A1089F">
        <w:rPr>
          <w:b/>
        </w:rPr>
        <w:t>OT</w:t>
      </w:r>
      <w:r w:rsidRPr="00A1089F">
        <w:rPr>
          <w:b/>
        </w:rPr>
        <w:tab/>
      </w:r>
      <w:r w:rsidRPr="00A1089F">
        <w:t xml:space="preserve">Occupational Therapy - </w:t>
      </w:r>
      <w:r w:rsidRPr="00A1089F">
        <w:rPr>
          <w:rStyle w:val="dttext"/>
        </w:rPr>
        <w:t>therapy based on engagement in meaningful activities of daily life (such as self-care skills, education, work, or social interaction); especially to enable or encourage participation in such activities despite impairments or limitations in physical or mental functioning</w:t>
      </w:r>
    </w:p>
    <w:p w:rsidR="007224A4" w:rsidRPr="004F46FD" w:rsidRDefault="007224A4" w:rsidP="00A1089F">
      <w:pPr>
        <w:ind w:left="1440" w:hanging="1440"/>
      </w:pPr>
      <w:r>
        <w:rPr>
          <w:b/>
        </w:rPr>
        <w:t>GDPR</w:t>
      </w:r>
      <w:r>
        <w:rPr>
          <w:b/>
        </w:rPr>
        <w:tab/>
      </w:r>
      <w:r w:rsidRPr="007224A4">
        <w:t>Gener</w:t>
      </w:r>
      <w:r>
        <w:t>al Data Protection Regulation – European data protection rules.</w:t>
      </w:r>
    </w:p>
    <w:p w:rsidR="003110F8" w:rsidRPr="00A1089F" w:rsidRDefault="003110F8">
      <w:pPr>
        <w:pStyle w:val="Heading2"/>
      </w:pPr>
      <w:bookmarkStart w:id="15" w:name="_Toc456598590"/>
      <w:bookmarkStart w:id="16" w:name="_Toc456600921"/>
      <w:bookmarkStart w:id="17" w:name="_Toc86219067"/>
      <w:r w:rsidRPr="00A1089F">
        <w:t>References</w:t>
      </w:r>
      <w:bookmarkEnd w:id="15"/>
      <w:bookmarkEnd w:id="16"/>
      <w:bookmarkEnd w:id="17"/>
    </w:p>
    <w:p w:rsidR="003110F8" w:rsidRPr="00A1089F" w:rsidRDefault="00131FB5" w:rsidP="003B4FAF">
      <w:pPr>
        <w:pStyle w:val="InfoBlue"/>
      </w:pPr>
      <w:r>
        <w:t xml:space="preserve">Hippotherapy monitoring </w:t>
      </w:r>
      <w:proofErr w:type="spellStart"/>
      <w:r>
        <w:t>spreadsheet</w:t>
      </w:r>
      <w:proofErr w:type="spellEnd"/>
      <w:r>
        <w:t xml:space="preserve"> – Natalia Campbell </w:t>
      </w:r>
      <w:r w:rsidR="00DA4BC3">
        <w:t>OT HSE</w:t>
      </w:r>
    </w:p>
    <w:p w:rsidR="003110F8" w:rsidRPr="00A1089F" w:rsidRDefault="003110F8">
      <w:pPr>
        <w:pStyle w:val="Heading2"/>
      </w:pPr>
      <w:bookmarkStart w:id="18" w:name="_Toc456598591"/>
      <w:bookmarkStart w:id="19" w:name="_Toc456600922"/>
      <w:bookmarkStart w:id="20" w:name="_Toc86219068"/>
      <w:r w:rsidRPr="00A1089F">
        <w:t>Overview</w:t>
      </w:r>
      <w:bookmarkEnd w:id="18"/>
      <w:bookmarkEnd w:id="19"/>
      <w:bookmarkEnd w:id="20"/>
    </w:p>
    <w:p w:rsidR="006B5838" w:rsidRDefault="006B5838" w:rsidP="006B5838">
      <w:r w:rsidRPr="00A1089F">
        <w:t>This vision document is a high-level view of what the new application will entail.  How it will be used and what it will accomplish.</w:t>
      </w:r>
    </w:p>
    <w:p w:rsidR="00131FB5" w:rsidRDefault="00131FB5" w:rsidP="006B5838">
      <w:r>
        <w:t xml:space="preserve">Following this introductory section the main areas in this vision document and their corresponding sections </w:t>
      </w:r>
      <w:proofErr w:type="gramStart"/>
      <w:r>
        <w:t>are :</w:t>
      </w:r>
      <w:proofErr w:type="gramEnd"/>
    </w:p>
    <w:p w:rsidR="00131FB5" w:rsidRDefault="00131FB5" w:rsidP="001C53DB">
      <w:pPr>
        <w:pStyle w:val="ListParagraph"/>
        <w:numPr>
          <w:ilvl w:val="0"/>
          <w:numId w:val="32"/>
        </w:numPr>
      </w:pPr>
      <w:r>
        <w:t>Technical</w:t>
      </w:r>
    </w:p>
    <w:p w:rsidR="001C53DB" w:rsidRDefault="001C53DB" w:rsidP="001C53DB">
      <w:pPr>
        <w:pStyle w:val="ListParagraph"/>
        <w:numPr>
          <w:ilvl w:val="0"/>
          <w:numId w:val="33"/>
        </w:numPr>
      </w:pPr>
      <w:r>
        <w:t>Feature List (section 5)</w:t>
      </w:r>
    </w:p>
    <w:p w:rsidR="00131FB5" w:rsidRDefault="00DA4BC3" w:rsidP="001C53DB">
      <w:pPr>
        <w:pStyle w:val="ListParagraph"/>
        <w:numPr>
          <w:ilvl w:val="0"/>
          <w:numId w:val="32"/>
        </w:numPr>
      </w:pPr>
      <w:r>
        <w:t>Business (will be used as a stepping stone for grant approval in Ireland and the United Kingdom</w:t>
      </w:r>
      <w:r w:rsidR="00131FB5">
        <w:t>)</w:t>
      </w:r>
    </w:p>
    <w:p w:rsidR="001C53DB" w:rsidRDefault="001C53DB" w:rsidP="001C53DB">
      <w:pPr>
        <w:pStyle w:val="ListParagraph"/>
        <w:numPr>
          <w:ilvl w:val="0"/>
          <w:numId w:val="34"/>
        </w:numPr>
      </w:pPr>
      <w:r>
        <w:t>Product Positioning (section 2)</w:t>
      </w:r>
    </w:p>
    <w:p w:rsidR="001C53DB" w:rsidRDefault="001C53DB" w:rsidP="001C53DB">
      <w:pPr>
        <w:pStyle w:val="ListParagraph"/>
        <w:numPr>
          <w:ilvl w:val="0"/>
          <w:numId w:val="34"/>
        </w:numPr>
      </w:pPr>
      <w:r>
        <w:t>Product Overview (section 4)</w:t>
      </w:r>
    </w:p>
    <w:p w:rsidR="001C53DB" w:rsidRDefault="001C53DB" w:rsidP="001C53DB">
      <w:pPr>
        <w:pStyle w:val="ListParagraph"/>
        <w:numPr>
          <w:ilvl w:val="0"/>
          <w:numId w:val="34"/>
        </w:numPr>
      </w:pPr>
      <w:r>
        <w:t>Precedence and Priority (section 8)</w:t>
      </w:r>
    </w:p>
    <w:p w:rsidR="001C53DB" w:rsidRDefault="001C53DB" w:rsidP="001C53DB">
      <w:pPr>
        <w:pStyle w:val="ListParagraph"/>
        <w:numPr>
          <w:ilvl w:val="0"/>
          <w:numId w:val="34"/>
        </w:numPr>
      </w:pPr>
      <w:r>
        <w:t>Constraints (section 6)</w:t>
      </w:r>
    </w:p>
    <w:p w:rsidR="00131FB5" w:rsidRDefault="00131FB5" w:rsidP="001C53DB">
      <w:pPr>
        <w:pStyle w:val="ListParagraph"/>
        <w:numPr>
          <w:ilvl w:val="0"/>
          <w:numId w:val="32"/>
        </w:numPr>
      </w:pPr>
      <w:r>
        <w:t>Stakeholder Participation</w:t>
      </w:r>
    </w:p>
    <w:p w:rsidR="001C53DB" w:rsidRDefault="001C53DB" w:rsidP="001C53DB">
      <w:pPr>
        <w:pStyle w:val="ListParagraph"/>
        <w:numPr>
          <w:ilvl w:val="0"/>
          <w:numId w:val="35"/>
        </w:numPr>
      </w:pPr>
      <w:r>
        <w:t>Stakeholder Profiles (section 3)</w:t>
      </w:r>
    </w:p>
    <w:p w:rsidR="006B5838" w:rsidRDefault="006B5838" w:rsidP="006B5838"/>
    <w:p w:rsidR="001C53DB" w:rsidRDefault="001C53DB" w:rsidP="006B5838"/>
    <w:p w:rsidR="001C53DB" w:rsidRDefault="001C53DB" w:rsidP="006B5838"/>
    <w:p w:rsidR="001C53DB" w:rsidRPr="00A1089F" w:rsidRDefault="001C53DB" w:rsidP="006B5838"/>
    <w:p w:rsidR="003110F8" w:rsidRPr="00A1089F" w:rsidRDefault="003110F8">
      <w:pPr>
        <w:pStyle w:val="Heading1"/>
      </w:pPr>
      <w:bookmarkStart w:id="21" w:name="_Toc86219069"/>
      <w:r w:rsidRPr="00A1089F">
        <w:lastRenderedPageBreak/>
        <w:t>Positioning</w:t>
      </w:r>
      <w:bookmarkEnd w:id="4"/>
      <w:bookmarkEnd w:id="5"/>
      <w:bookmarkEnd w:id="21"/>
    </w:p>
    <w:p w:rsidR="003110F8" w:rsidRPr="00A1089F" w:rsidRDefault="003110F8">
      <w:pPr>
        <w:pStyle w:val="Heading2"/>
      </w:pPr>
      <w:bookmarkStart w:id="22" w:name="_Toc436203378"/>
      <w:bookmarkStart w:id="23" w:name="_Toc452813578"/>
      <w:bookmarkStart w:id="24" w:name="_Toc86219070"/>
      <w:r w:rsidRPr="00A1089F">
        <w:t>Business Opportunity</w:t>
      </w:r>
      <w:bookmarkEnd w:id="22"/>
      <w:bookmarkEnd w:id="23"/>
      <w:bookmarkEnd w:id="24"/>
    </w:p>
    <w:p w:rsidR="006B5838" w:rsidRPr="00A1089F" w:rsidRDefault="006B5838" w:rsidP="006B5838">
      <w:r w:rsidRPr="00A1089F">
        <w:t>By using UX research both qualitative and quan</w:t>
      </w:r>
      <w:r w:rsidR="00D341A5" w:rsidRPr="00A1089F">
        <w:t>ti</w:t>
      </w:r>
      <w:r w:rsidRPr="00A1089F">
        <w:t>tative research will be used to generate KPI’s.  It is essential to capture Key Performance Indicators to illustrate the purpose and benefit of using Hippotherapy as a clinical treatment plan for children with special needs.  It will mea</w:t>
      </w:r>
      <w:r w:rsidR="007A2A9D" w:rsidRPr="00A1089F">
        <w:t>sure the benefits in a tangible, scien</w:t>
      </w:r>
      <w:r w:rsidR="00A1089F" w:rsidRPr="00A1089F">
        <w:t>tific approach allowing parents and</w:t>
      </w:r>
      <w:r w:rsidR="007A2A9D" w:rsidRPr="00A1089F">
        <w:t xml:space="preserve"> guardians to visibly see the results and engage and invest in </w:t>
      </w:r>
      <w:r w:rsidR="001C53DB" w:rsidRPr="00A1089F">
        <w:t>Hippotherapy</w:t>
      </w:r>
      <w:r w:rsidR="007A2A9D" w:rsidRPr="00A1089F">
        <w:t xml:space="preserve"> as a long-term approach to the care and occupational therapy needs of their children. </w:t>
      </w:r>
    </w:p>
    <w:p w:rsidR="003110F8" w:rsidRPr="00A1089F" w:rsidRDefault="003110F8" w:rsidP="003B4FAF">
      <w:pPr>
        <w:pStyle w:val="InfoBlue"/>
      </w:pPr>
    </w:p>
    <w:p w:rsidR="003110F8" w:rsidRPr="00A1089F" w:rsidRDefault="003110F8">
      <w:pPr>
        <w:pStyle w:val="Heading2"/>
      </w:pPr>
      <w:bookmarkStart w:id="25" w:name="_Toc436203379"/>
      <w:bookmarkStart w:id="26" w:name="_Toc452813579"/>
      <w:bookmarkStart w:id="27" w:name="_Toc86219071"/>
      <w:r w:rsidRPr="00A1089F">
        <w:t>Problem Statement</w:t>
      </w:r>
      <w:bookmarkEnd w:id="25"/>
      <w:bookmarkEnd w:id="26"/>
      <w:bookmarkEnd w:id="27"/>
    </w:p>
    <w:p w:rsidR="007A2A9D" w:rsidRPr="00A1089F" w:rsidRDefault="007A2A9D" w:rsidP="007A2A9D">
      <w:r w:rsidRPr="00A1089F">
        <w:t>Hippotherapy is not being measured</w:t>
      </w:r>
      <w:r w:rsidR="00A1089F" w:rsidRPr="00A1089F">
        <w:t xml:space="preserve">. </w:t>
      </w:r>
      <w:r w:rsidRPr="00A1089F">
        <w:t xml:space="preserve"> </w:t>
      </w:r>
      <w:r w:rsidR="00A1089F" w:rsidRPr="00A1089F">
        <w:t xml:space="preserve">The </w:t>
      </w:r>
      <w:proofErr w:type="gramStart"/>
      <w:r w:rsidRPr="00A1089F">
        <w:t>challenges of managing this interferes</w:t>
      </w:r>
      <w:proofErr w:type="gramEnd"/>
      <w:r w:rsidRPr="00A1089F">
        <w:t xml:space="preserve"> with the therapeutic benefit that results from this speciali</w:t>
      </w:r>
      <w:r w:rsidR="00A1089F">
        <w:t>s</w:t>
      </w:r>
      <w:r w:rsidRPr="00A1089F">
        <w:t>ed therapy.  A lost opportunity for investment is not being adequately explored here due to lack of information, lack of documented results and lack of concrete feedback.</w:t>
      </w:r>
    </w:p>
    <w:p w:rsidR="003110F8" w:rsidRPr="00A1089F" w:rsidRDefault="003110F8" w:rsidP="003B4FAF">
      <w:pPr>
        <w:pStyle w:val="InfoBlue"/>
      </w:pPr>
    </w:p>
    <w:tbl>
      <w:tblPr>
        <w:tblW w:w="0" w:type="auto"/>
        <w:tblInd w:w="828" w:type="dxa"/>
        <w:tblLayout w:type="fixed"/>
        <w:tblLook w:val="0000" w:firstRow="0" w:lastRow="0" w:firstColumn="0" w:lastColumn="0" w:noHBand="0" w:noVBand="0"/>
      </w:tblPr>
      <w:tblGrid>
        <w:gridCol w:w="2970"/>
        <w:gridCol w:w="5220"/>
      </w:tblGrid>
      <w:tr w:rsidR="003110F8" w:rsidRPr="00A1089F">
        <w:tc>
          <w:tcPr>
            <w:tcW w:w="2970" w:type="dxa"/>
            <w:tcBorders>
              <w:top w:val="single" w:sz="12"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The problem of</w:t>
            </w:r>
          </w:p>
        </w:tc>
        <w:tc>
          <w:tcPr>
            <w:tcW w:w="5220" w:type="dxa"/>
            <w:tcBorders>
              <w:top w:val="single" w:sz="12" w:space="0" w:color="auto"/>
              <w:bottom w:val="single" w:sz="6" w:space="0" w:color="auto"/>
              <w:right w:val="single" w:sz="12" w:space="0" w:color="auto"/>
            </w:tcBorders>
          </w:tcPr>
          <w:p w:rsidR="003110F8" w:rsidRPr="00A1089F" w:rsidRDefault="007A2A9D" w:rsidP="003B4FAF">
            <w:pPr>
              <w:pStyle w:val="InfoBlue"/>
            </w:pPr>
            <w:r w:rsidRPr="00A1089F">
              <w:t>Not measuring therapeutic benefits of Hippotherapy</w:t>
            </w:r>
            <w:r w:rsidR="00C17BCD" w:rsidRPr="00A1089F">
              <w:t>.</w:t>
            </w:r>
          </w:p>
        </w:tc>
      </w:tr>
      <w:tr w:rsidR="003110F8" w:rsidRPr="00A1089F">
        <w:tc>
          <w:tcPr>
            <w:tcW w:w="297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affects</w:t>
            </w:r>
          </w:p>
        </w:tc>
        <w:tc>
          <w:tcPr>
            <w:tcW w:w="5220" w:type="dxa"/>
            <w:tcBorders>
              <w:top w:val="single" w:sz="6" w:space="0" w:color="auto"/>
              <w:bottom w:val="single" w:sz="6" w:space="0" w:color="auto"/>
              <w:right w:val="single" w:sz="12" w:space="0" w:color="auto"/>
            </w:tcBorders>
          </w:tcPr>
          <w:p w:rsidR="003110F8" w:rsidRPr="00A1089F" w:rsidRDefault="007A2A9D" w:rsidP="003B4FAF">
            <w:pPr>
              <w:pStyle w:val="InfoBlue"/>
            </w:pPr>
            <w:r w:rsidRPr="00A1089F">
              <w:t>Investment, maki</w:t>
            </w:r>
            <w:r w:rsidR="00A41D32" w:rsidRPr="00A1089F">
              <w:t>ng informed decisions, data.</w:t>
            </w:r>
          </w:p>
        </w:tc>
      </w:tr>
      <w:tr w:rsidR="003110F8" w:rsidRPr="00A1089F">
        <w:tc>
          <w:tcPr>
            <w:tcW w:w="297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the impact of which is</w:t>
            </w:r>
          </w:p>
        </w:tc>
        <w:tc>
          <w:tcPr>
            <w:tcW w:w="5220" w:type="dxa"/>
            <w:tcBorders>
              <w:top w:val="single" w:sz="6" w:space="0" w:color="auto"/>
              <w:bottom w:val="single" w:sz="6" w:space="0" w:color="auto"/>
              <w:right w:val="single" w:sz="12" w:space="0" w:color="auto"/>
            </w:tcBorders>
          </w:tcPr>
          <w:p w:rsidR="001C53DB" w:rsidRDefault="007A2A9D" w:rsidP="003B4FAF">
            <w:pPr>
              <w:pStyle w:val="InfoBlue"/>
            </w:pPr>
            <w:r w:rsidRPr="00A1089F">
              <w:t>Investment opportunity is squandered</w:t>
            </w:r>
            <w:r w:rsidR="00C17BCD" w:rsidRPr="00A1089F">
              <w:t>.</w:t>
            </w:r>
            <w:r w:rsidR="001C53DB">
              <w:t xml:space="preserve">  </w:t>
            </w:r>
          </w:p>
          <w:p w:rsidR="003110F8" w:rsidRPr="00A1089F" w:rsidRDefault="001C53DB" w:rsidP="000622C7">
            <w:pPr>
              <w:pStyle w:val="InfoBlue"/>
            </w:pPr>
            <w:r>
              <w:t xml:space="preserve">Parents/Guardians do not </w:t>
            </w:r>
            <w:r w:rsidR="000622C7">
              <w:t>see the benefit of Hippotherapy using quantitative data</w:t>
            </w:r>
          </w:p>
        </w:tc>
      </w:tr>
      <w:tr w:rsidR="003110F8" w:rsidRPr="00A1089F">
        <w:tc>
          <w:tcPr>
            <w:tcW w:w="297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ind w:left="72"/>
            </w:pPr>
            <w:r w:rsidRPr="00A1089F">
              <w:t>a successful solution would be</w:t>
            </w:r>
          </w:p>
        </w:tc>
        <w:tc>
          <w:tcPr>
            <w:tcW w:w="5220" w:type="dxa"/>
            <w:tcBorders>
              <w:top w:val="single" w:sz="6" w:space="0" w:color="auto"/>
              <w:bottom w:val="single" w:sz="6" w:space="0" w:color="auto"/>
              <w:right w:val="single" w:sz="12" w:space="0" w:color="auto"/>
            </w:tcBorders>
          </w:tcPr>
          <w:p w:rsidR="003110F8" w:rsidRDefault="00C17BCD" w:rsidP="003B4FAF">
            <w:pPr>
              <w:pStyle w:val="InfoBlue"/>
            </w:pPr>
            <w:r w:rsidRPr="00A1089F">
              <w:t>Give Occupational Therapists tools to do their job more efficiently and effectively.</w:t>
            </w:r>
          </w:p>
          <w:p w:rsidR="001C53DB" w:rsidRPr="001C53DB" w:rsidRDefault="001C53DB" w:rsidP="000622C7">
            <w:pPr>
              <w:pStyle w:val="BodyText"/>
              <w:ind w:left="0"/>
            </w:pPr>
            <w:r>
              <w:t>An ability to demonstrate what Hippotherapy does to improve the functioning of the child (client)</w:t>
            </w:r>
            <w:r w:rsidR="000622C7">
              <w:t xml:space="preserve">.  Gain funding or a grant to allow this tool to become the </w:t>
            </w:r>
            <w:proofErr w:type="spellStart"/>
            <w:r w:rsidR="000622C7">
              <w:t>defacto</w:t>
            </w:r>
            <w:proofErr w:type="spellEnd"/>
            <w:r w:rsidR="000622C7">
              <w:t xml:space="preserve"> standard during a treatment plan</w:t>
            </w:r>
          </w:p>
        </w:tc>
      </w:tr>
    </w:tbl>
    <w:p w:rsidR="003110F8" w:rsidRPr="00A1089F" w:rsidRDefault="003110F8">
      <w:pPr>
        <w:pStyle w:val="Heading2"/>
      </w:pPr>
      <w:bookmarkStart w:id="28" w:name="_Toc425054392"/>
      <w:bookmarkStart w:id="29" w:name="_Toc422186485"/>
      <w:bookmarkStart w:id="30" w:name="_Toc436203380"/>
      <w:bookmarkStart w:id="31" w:name="_Toc452813580"/>
      <w:bookmarkStart w:id="32" w:name="_Toc86219072"/>
      <w:r w:rsidRPr="00A1089F">
        <w:t>Product Position Statement</w:t>
      </w:r>
      <w:bookmarkEnd w:id="28"/>
      <w:bookmarkEnd w:id="29"/>
      <w:bookmarkEnd w:id="30"/>
      <w:bookmarkEnd w:id="31"/>
      <w:bookmarkEnd w:id="32"/>
    </w:p>
    <w:p w:rsidR="003110F8" w:rsidRPr="00A1089F" w:rsidRDefault="00F619F4" w:rsidP="003B4FAF">
      <w:pPr>
        <w:pStyle w:val="InfoBlue"/>
      </w:pPr>
      <w:r>
        <w:t>A</w:t>
      </w:r>
      <w:r w:rsidR="003110F8" w:rsidRPr="00A1089F">
        <w:t>n overall statement summarizing, at the highest level, the unique position the product intends to fill in the marketplace.</w:t>
      </w:r>
    </w:p>
    <w:tbl>
      <w:tblPr>
        <w:tblW w:w="0" w:type="auto"/>
        <w:tblInd w:w="828" w:type="dxa"/>
        <w:tblLayout w:type="fixed"/>
        <w:tblLook w:val="0000" w:firstRow="0" w:lastRow="0" w:firstColumn="0" w:lastColumn="0" w:noHBand="0" w:noVBand="0"/>
      </w:tblPr>
      <w:tblGrid>
        <w:gridCol w:w="2790"/>
        <w:gridCol w:w="5400"/>
      </w:tblGrid>
      <w:tr w:rsidR="003110F8" w:rsidRPr="00A1089F">
        <w:tc>
          <w:tcPr>
            <w:tcW w:w="2790" w:type="dxa"/>
            <w:tcBorders>
              <w:top w:val="single" w:sz="12"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For</w:t>
            </w:r>
          </w:p>
        </w:tc>
        <w:tc>
          <w:tcPr>
            <w:tcW w:w="5400" w:type="dxa"/>
            <w:tcBorders>
              <w:top w:val="single" w:sz="12" w:space="0" w:color="auto"/>
              <w:bottom w:val="single" w:sz="6" w:space="0" w:color="auto"/>
              <w:right w:val="single" w:sz="12" w:space="0" w:color="auto"/>
            </w:tcBorders>
          </w:tcPr>
          <w:p w:rsidR="003110F8" w:rsidRPr="00A1089F" w:rsidRDefault="00C17BCD" w:rsidP="003B4FAF">
            <w:pPr>
              <w:pStyle w:val="InfoBlue"/>
            </w:pPr>
            <w:r w:rsidRPr="00A1089F">
              <w:t>Occupational Therapists – Natalia Campbell</w:t>
            </w:r>
          </w:p>
        </w:tc>
      </w:tr>
      <w:tr w:rsidR="003110F8" w:rsidRPr="00A1089F">
        <w:tc>
          <w:tcPr>
            <w:tcW w:w="279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Who</w:t>
            </w:r>
          </w:p>
        </w:tc>
        <w:tc>
          <w:tcPr>
            <w:tcW w:w="5400" w:type="dxa"/>
            <w:tcBorders>
              <w:top w:val="single" w:sz="6" w:space="0" w:color="auto"/>
              <w:bottom w:val="single" w:sz="6" w:space="0" w:color="auto"/>
              <w:right w:val="single" w:sz="12" w:space="0" w:color="auto"/>
            </w:tcBorders>
          </w:tcPr>
          <w:p w:rsidR="003110F8" w:rsidRPr="00A1089F" w:rsidRDefault="00C17BCD" w:rsidP="003B4FAF">
            <w:pPr>
              <w:pStyle w:val="InfoBlue"/>
            </w:pPr>
            <w:r w:rsidRPr="00A1089F">
              <w:t>Needs to measure and record therapeutic benefits</w:t>
            </w:r>
          </w:p>
        </w:tc>
      </w:tr>
      <w:tr w:rsidR="003110F8" w:rsidRPr="00A1089F">
        <w:tc>
          <w:tcPr>
            <w:tcW w:w="279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The (product name)</w:t>
            </w:r>
          </w:p>
        </w:tc>
        <w:tc>
          <w:tcPr>
            <w:tcW w:w="5400" w:type="dxa"/>
            <w:tcBorders>
              <w:top w:val="single" w:sz="6" w:space="0" w:color="auto"/>
              <w:bottom w:val="single" w:sz="6" w:space="0" w:color="auto"/>
              <w:right w:val="single" w:sz="12" w:space="0" w:color="auto"/>
            </w:tcBorders>
          </w:tcPr>
          <w:p w:rsidR="003110F8" w:rsidRPr="00A1089F" w:rsidRDefault="00C17BCD" w:rsidP="003B4FAF">
            <w:pPr>
              <w:pStyle w:val="InfoBlue"/>
            </w:pPr>
            <w:r w:rsidRPr="00A1089F">
              <w:t xml:space="preserve"> “Amber”</w:t>
            </w:r>
          </w:p>
        </w:tc>
      </w:tr>
      <w:tr w:rsidR="003110F8" w:rsidRPr="00A1089F">
        <w:tc>
          <w:tcPr>
            <w:tcW w:w="279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That</w:t>
            </w:r>
          </w:p>
        </w:tc>
        <w:tc>
          <w:tcPr>
            <w:tcW w:w="5400" w:type="dxa"/>
            <w:tcBorders>
              <w:top w:val="single" w:sz="6" w:space="0" w:color="auto"/>
              <w:bottom w:val="single" w:sz="6" w:space="0" w:color="auto"/>
              <w:right w:val="single" w:sz="12" w:space="0" w:color="auto"/>
            </w:tcBorders>
          </w:tcPr>
          <w:p w:rsidR="003110F8" w:rsidRPr="00A1089F" w:rsidRDefault="00C17BCD" w:rsidP="003B4FAF">
            <w:pPr>
              <w:pStyle w:val="InfoBlue"/>
            </w:pPr>
            <w:r w:rsidRPr="00A1089F">
              <w:t>Captures KPI’s from Hippotherapy sessions</w:t>
            </w:r>
          </w:p>
        </w:tc>
      </w:tr>
      <w:tr w:rsidR="003110F8" w:rsidRPr="00A1089F">
        <w:tc>
          <w:tcPr>
            <w:tcW w:w="279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keepNext/>
              <w:ind w:left="72"/>
            </w:pPr>
            <w:r w:rsidRPr="00A1089F">
              <w:t>Unlike</w:t>
            </w:r>
          </w:p>
        </w:tc>
        <w:tc>
          <w:tcPr>
            <w:tcW w:w="5400" w:type="dxa"/>
            <w:tcBorders>
              <w:top w:val="single" w:sz="6" w:space="0" w:color="auto"/>
              <w:bottom w:val="single" w:sz="6" w:space="0" w:color="auto"/>
              <w:right w:val="single" w:sz="12" w:space="0" w:color="auto"/>
            </w:tcBorders>
          </w:tcPr>
          <w:p w:rsidR="003110F8" w:rsidRPr="00A1089F" w:rsidRDefault="00C17BCD" w:rsidP="003B4FAF">
            <w:pPr>
              <w:pStyle w:val="InfoBlue"/>
            </w:pPr>
            <w:r w:rsidRPr="00A1089F">
              <w:t>No application or practice like this is being done</w:t>
            </w:r>
          </w:p>
        </w:tc>
      </w:tr>
      <w:tr w:rsidR="003110F8" w:rsidRPr="00A1089F" w:rsidTr="007224A4">
        <w:tc>
          <w:tcPr>
            <w:tcW w:w="2790" w:type="dxa"/>
            <w:tcBorders>
              <w:top w:val="single" w:sz="6" w:space="0" w:color="auto"/>
              <w:left w:val="single" w:sz="12" w:space="0" w:color="auto"/>
              <w:bottom w:val="single" w:sz="6" w:space="0" w:color="auto"/>
              <w:right w:val="single" w:sz="12" w:space="0" w:color="auto"/>
            </w:tcBorders>
            <w:shd w:val="pct25" w:color="auto" w:fill="auto"/>
          </w:tcPr>
          <w:p w:rsidR="003110F8" w:rsidRPr="00A1089F" w:rsidRDefault="003110F8">
            <w:pPr>
              <w:pStyle w:val="BodyText"/>
              <w:ind w:left="72"/>
            </w:pPr>
            <w:r w:rsidRPr="00A1089F">
              <w:t>Our product</w:t>
            </w:r>
          </w:p>
        </w:tc>
        <w:tc>
          <w:tcPr>
            <w:tcW w:w="5400" w:type="dxa"/>
            <w:tcBorders>
              <w:top w:val="single" w:sz="6" w:space="0" w:color="auto"/>
              <w:bottom w:val="single" w:sz="6" w:space="0" w:color="auto"/>
              <w:right w:val="single" w:sz="12" w:space="0" w:color="auto"/>
            </w:tcBorders>
          </w:tcPr>
          <w:p w:rsidR="003110F8" w:rsidRPr="00A1089F" w:rsidRDefault="00C17BCD" w:rsidP="000622C7">
            <w:pPr>
              <w:pStyle w:val="InfoBlue"/>
            </w:pPr>
            <w:r w:rsidRPr="00A1089F">
              <w:t>Captures, documents and records KPI’s</w:t>
            </w:r>
            <w:r w:rsidR="00A1089F">
              <w:t xml:space="preserve"> for </w:t>
            </w:r>
            <w:r w:rsidR="001C53DB">
              <w:t>Hippotherapy and displays the results in</w:t>
            </w:r>
            <w:r w:rsidR="007224A4">
              <w:t xml:space="preserve"> a straightforward manner.</w:t>
            </w:r>
          </w:p>
        </w:tc>
      </w:tr>
    </w:tbl>
    <w:p w:rsidR="007224A4" w:rsidRDefault="007224A4"/>
    <w:p w:rsidR="007224A4" w:rsidRDefault="007224A4"/>
    <w:p w:rsidR="007224A4" w:rsidRDefault="007224A4"/>
    <w:p w:rsidR="007224A4" w:rsidRDefault="007224A4"/>
    <w:p w:rsidR="007224A4" w:rsidRDefault="007224A4"/>
    <w:p w:rsidR="007224A4" w:rsidRDefault="007224A4"/>
    <w:p w:rsidR="007224A4" w:rsidRDefault="007224A4"/>
    <w:p w:rsidR="007224A4" w:rsidRDefault="007224A4"/>
    <w:p w:rsidR="007224A4" w:rsidRDefault="007224A4"/>
    <w:p w:rsidR="007224A4" w:rsidRDefault="007224A4"/>
    <w:p w:rsidR="003110F8" w:rsidRPr="00A1089F" w:rsidRDefault="003110F8">
      <w:pPr>
        <w:pStyle w:val="Heading1"/>
      </w:pPr>
      <w:bookmarkStart w:id="33" w:name="_Toc447960005"/>
      <w:bookmarkStart w:id="34" w:name="_Toc452813581"/>
      <w:bookmarkStart w:id="35" w:name="_Toc86219073"/>
      <w:bookmarkStart w:id="36" w:name="_Toc436203381"/>
      <w:r w:rsidRPr="00A1089F">
        <w:t>Stakeholder and User Descriptions</w:t>
      </w:r>
      <w:bookmarkEnd w:id="33"/>
      <w:bookmarkEnd w:id="34"/>
      <w:bookmarkEnd w:id="35"/>
    </w:p>
    <w:p w:rsidR="00C17BCD" w:rsidRPr="00A1089F" w:rsidRDefault="00C17BCD" w:rsidP="00C17BCD">
      <w:r w:rsidRPr="00A1089F">
        <w:t xml:space="preserve">The stakeholder is </w:t>
      </w:r>
      <w:r w:rsidR="000622C7">
        <w:t>Natalia Campbell</w:t>
      </w:r>
      <w:r w:rsidRPr="00A1089F">
        <w:t>, and the user is Occupational Therapist – Natalia Campbell.  It has been stated that all GDPR regulatio</w:t>
      </w:r>
      <w:r w:rsidR="000622C7">
        <w:t xml:space="preserve">ns must be adhered to.  </w:t>
      </w:r>
    </w:p>
    <w:p w:rsidR="003110F8" w:rsidRPr="00A1089F" w:rsidRDefault="003110F8">
      <w:pPr>
        <w:pStyle w:val="Heading2"/>
      </w:pPr>
      <w:bookmarkStart w:id="37" w:name="_Toc452813583"/>
      <w:bookmarkStart w:id="38" w:name="_Toc86219074"/>
      <w:r w:rsidRPr="00A1089F">
        <w:t>Stakeholder Summary</w:t>
      </w:r>
      <w:bookmarkEnd w:id="37"/>
      <w:bookmarkEnd w:id="38"/>
    </w:p>
    <w:p w:rsidR="003110F8" w:rsidRPr="00A1089F" w:rsidRDefault="003110F8" w:rsidP="003B4FAF">
      <w:pPr>
        <w:pStyle w:val="InfoBlue"/>
      </w:pPr>
      <w:r w:rsidRPr="00A1089F">
        <w:t xml:space="preserve">There are a number of stakeholders with an interest in the development and not all of them are end users. </w:t>
      </w:r>
      <w:r w:rsidR="007D7B74">
        <w:t xml:space="preserve">This will be presented to the AOTI – Association of Occupational Therapists of Ireland </w:t>
      </w:r>
      <w:hyperlink r:id="rId9" w:history="1">
        <w:r w:rsidR="007D7B74" w:rsidRPr="007D7B74">
          <w:rPr>
            <w:rStyle w:val="Hyperlink"/>
          </w:rPr>
          <w:t>https://www.aoti.ie/</w:t>
        </w:r>
      </w:hyperlink>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3110F8" w:rsidRPr="00A1089F">
        <w:tc>
          <w:tcPr>
            <w:tcW w:w="1890" w:type="dxa"/>
            <w:shd w:val="solid" w:color="000000" w:fill="FFFFFF"/>
          </w:tcPr>
          <w:p w:rsidR="003110F8" w:rsidRPr="00A1089F" w:rsidRDefault="003110F8">
            <w:pPr>
              <w:pStyle w:val="BodyText"/>
              <w:ind w:left="0"/>
              <w:rPr>
                <w:b/>
              </w:rPr>
            </w:pPr>
            <w:r w:rsidRPr="00A1089F">
              <w:rPr>
                <w:b/>
              </w:rPr>
              <w:t>Name</w:t>
            </w:r>
          </w:p>
        </w:tc>
        <w:tc>
          <w:tcPr>
            <w:tcW w:w="2610" w:type="dxa"/>
            <w:shd w:val="solid" w:color="000000" w:fill="FFFFFF"/>
          </w:tcPr>
          <w:p w:rsidR="003110F8" w:rsidRPr="00A1089F" w:rsidRDefault="003110F8">
            <w:pPr>
              <w:pStyle w:val="BodyText"/>
              <w:ind w:left="0"/>
              <w:rPr>
                <w:b/>
              </w:rPr>
            </w:pPr>
            <w:r w:rsidRPr="00A1089F">
              <w:rPr>
                <w:b/>
              </w:rPr>
              <w:t>Description</w:t>
            </w:r>
          </w:p>
        </w:tc>
        <w:tc>
          <w:tcPr>
            <w:tcW w:w="3960" w:type="dxa"/>
            <w:shd w:val="solid" w:color="000000" w:fill="FFFFFF"/>
          </w:tcPr>
          <w:p w:rsidR="003110F8" w:rsidRPr="00A1089F" w:rsidRDefault="003110F8">
            <w:pPr>
              <w:pStyle w:val="BodyText"/>
              <w:ind w:left="0"/>
              <w:rPr>
                <w:b/>
              </w:rPr>
            </w:pPr>
            <w:r w:rsidRPr="00A1089F">
              <w:rPr>
                <w:b/>
              </w:rPr>
              <w:t>Responsibilities</w:t>
            </w:r>
          </w:p>
        </w:tc>
      </w:tr>
      <w:tr w:rsidR="003110F8" w:rsidRPr="00A1089F">
        <w:tc>
          <w:tcPr>
            <w:tcW w:w="1890" w:type="dxa"/>
          </w:tcPr>
          <w:p w:rsidR="003110F8" w:rsidRPr="00A1089F" w:rsidRDefault="000622C7" w:rsidP="003B4FAF">
            <w:pPr>
              <w:pStyle w:val="InfoBlue"/>
            </w:pPr>
            <w:r>
              <w:t>Natalia Campbell</w:t>
            </w:r>
          </w:p>
        </w:tc>
        <w:tc>
          <w:tcPr>
            <w:tcW w:w="2610" w:type="dxa"/>
          </w:tcPr>
          <w:p w:rsidR="003110F8" w:rsidRPr="00A1089F" w:rsidRDefault="000622C7" w:rsidP="003B4FAF">
            <w:pPr>
              <w:pStyle w:val="InfoBlue"/>
            </w:pPr>
            <w:r>
              <w:t>Occupational Therapy both in Ireland &amp; UK</w:t>
            </w:r>
          </w:p>
        </w:tc>
        <w:tc>
          <w:tcPr>
            <w:tcW w:w="3960" w:type="dxa"/>
          </w:tcPr>
          <w:p w:rsidR="00FC559F" w:rsidRPr="00A1089F" w:rsidRDefault="00FC559F" w:rsidP="003B4FAF">
            <w:pPr>
              <w:pStyle w:val="InfoBlue"/>
              <w:numPr>
                <w:ilvl w:val="0"/>
                <w:numId w:val="30"/>
              </w:numPr>
            </w:pPr>
            <w:r w:rsidRPr="00A1089F">
              <w:t>Ensures that all GDPR requirements are adhered to</w:t>
            </w:r>
          </w:p>
          <w:p w:rsidR="00FC559F" w:rsidRPr="00A1089F" w:rsidRDefault="00FC559F" w:rsidP="00FC559F">
            <w:pPr>
              <w:pStyle w:val="BodyText"/>
              <w:numPr>
                <w:ilvl w:val="0"/>
                <w:numId w:val="30"/>
              </w:numPr>
            </w:pPr>
            <w:r w:rsidRPr="00A1089F">
              <w:t>Supports the creation of KPI</w:t>
            </w:r>
            <w:r w:rsidR="00A1089F">
              <w:t>s</w:t>
            </w:r>
            <w:r w:rsidRPr="00A1089F">
              <w:t xml:space="preserve"> for Hippotherapy</w:t>
            </w:r>
          </w:p>
          <w:p w:rsidR="003110F8" w:rsidRPr="00A1089F" w:rsidRDefault="00FC559F" w:rsidP="00FC559F">
            <w:pPr>
              <w:pStyle w:val="BodyText"/>
              <w:numPr>
                <w:ilvl w:val="0"/>
                <w:numId w:val="30"/>
              </w:numPr>
            </w:pPr>
            <w:r w:rsidRPr="00A1089F">
              <w:t>Confidentiality of all patient data is maintained to the strictest levels of security</w:t>
            </w:r>
            <w:r w:rsidR="00A41D32" w:rsidRPr="00A1089F">
              <w:t>.  Enforcing GDPR.</w:t>
            </w:r>
          </w:p>
        </w:tc>
      </w:tr>
    </w:tbl>
    <w:p w:rsidR="003110F8" w:rsidRPr="00A1089F" w:rsidRDefault="003110F8">
      <w:pPr>
        <w:pStyle w:val="Heading2"/>
      </w:pPr>
      <w:bookmarkStart w:id="39" w:name="_Toc452813584"/>
      <w:bookmarkStart w:id="40" w:name="_Toc86219075"/>
      <w:r w:rsidRPr="00A1089F">
        <w:t>User Summary</w:t>
      </w:r>
      <w:bookmarkEnd w:id="39"/>
      <w:bookmarkEnd w:id="40"/>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3110F8" w:rsidRPr="00A1089F">
        <w:trPr>
          <w:trHeight w:val="418"/>
        </w:trPr>
        <w:tc>
          <w:tcPr>
            <w:tcW w:w="998" w:type="dxa"/>
            <w:shd w:val="solid" w:color="000000" w:fill="FFFFFF"/>
          </w:tcPr>
          <w:p w:rsidR="003110F8" w:rsidRPr="00A1089F" w:rsidRDefault="003110F8">
            <w:pPr>
              <w:pStyle w:val="BodyText"/>
              <w:ind w:left="0"/>
              <w:rPr>
                <w:b/>
              </w:rPr>
            </w:pPr>
            <w:r w:rsidRPr="00A1089F">
              <w:rPr>
                <w:b/>
              </w:rPr>
              <w:t>Name</w:t>
            </w:r>
          </w:p>
        </w:tc>
        <w:tc>
          <w:tcPr>
            <w:tcW w:w="1882" w:type="dxa"/>
            <w:shd w:val="solid" w:color="000000" w:fill="FFFFFF"/>
          </w:tcPr>
          <w:p w:rsidR="003110F8" w:rsidRPr="00A1089F" w:rsidRDefault="003110F8">
            <w:pPr>
              <w:pStyle w:val="BodyText"/>
              <w:ind w:left="0"/>
              <w:rPr>
                <w:b/>
              </w:rPr>
            </w:pPr>
            <w:r w:rsidRPr="00A1089F">
              <w:rPr>
                <w:b/>
              </w:rPr>
              <w:t>Description</w:t>
            </w:r>
          </w:p>
        </w:tc>
        <w:tc>
          <w:tcPr>
            <w:tcW w:w="3240" w:type="dxa"/>
            <w:shd w:val="solid" w:color="000000" w:fill="FFFFFF"/>
          </w:tcPr>
          <w:p w:rsidR="003110F8" w:rsidRPr="00A1089F" w:rsidRDefault="003110F8">
            <w:pPr>
              <w:pStyle w:val="BodyText"/>
              <w:ind w:left="0"/>
              <w:rPr>
                <w:b/>
              </w:rPr>
            </w:pPr>
            <w:r w:rsidRPr="00A1089F">
              <w:rPr>
                <w:b/>
              </w:rPr>
              <w:t>Responsibilities</w:t>
            </w:r>
          </w:p>
        </w:tc>
        <w:tc>
          <w:tcPr>
            <w:tcW w:w="2628" w:type="dxa"/>
            <w:shd w:val="solid" w:color="000000" w:fill="FFFFFF"/>
          </w:tcPr>
          <w:p w:rsidR="003110F8" w:rsidRPr="00A1089F" w:rsidRDefault="003110F8">
            <w:pPr>
              <w:pStyle w:val="BodyText"/>
              <w:ind w:left="0"/>
              <w:rPr>
                <w:b/>
              </w:rPr>
            </w:pPr>
            <w:r w:rsidRPr="00A1089F">
              <w:rPr>
                <w:b/>
              </w:rPr>
              <w:t>Stakeholder</w:t>
            </w:r>
          </w:p>
        </w:tc>
      </w:tr>
      <w:tr w:rsidR="003110F8" w:rsidRPr="00A1089F">
        <w:trPr>
          <w:trHeight w:val="976"/>
        </w:trPr>
        <w:tc>
          <w:tcPr>
            <w:tcW w:w="998" w:type="dxa"/>
          </w:tcPr>
          <w:p w:rsidR="003110F8" w:rsidRPr="00A1089F" w:rsidRDefault="00FC559F" w:rsidP="00F619F4">
            <w:pPr>
              <w:pStyle w:val="InfoBlue"/>
              <w:ind w:left="0"/>
            </w:pPr>
            <w:r w:rsidRPr="00A1089F">
              <w:t>Natalia Campbell</w:t>
            </w:r>
          </w:p>
        </w:tc>
        <w:tc>
          <w:tcPr>
            <w:tcW w:w="1882" w:type="dxa"/>
          </w:tcPr>
          <w:p w:rsidR="003110F8" w:rsidRDefault="00FC559F" w:rsidP="00F619F4">
            <w:pPr>
              <w:pStyle w:val="InfoBlue"/>
              <w:ind w:left="0"/>
            </w:pPr>
            <w:r w:rsidRPr="00A1089F">
              <w:t>Product Creator of new Hippotherapy Application</w:t>
            </w:r>
          </w:p>
          <w:p w:rsidR="00A1089F" w:rsidRPr="00A1089F" w:rsidRDefault="00A1089F" w:rsidP="00A1089F">
            <w:pPr>
              <w:pStyle w:val="BodyText"/>
              <w:ind w:left="0"/>
            </w:pPr>
            <w:r>
              <w:t>Hippotherapy Occupational Therapist</w:t>
            </w:r>
          </w:p>
        </w:tc>
        <w:tc>
          <w:tcPr>
            <w:tcW w:w="3240" w:type="dxa"/>
          </w:tcPr>
          <w:p w:rsidR="003110F8" w:rsidRPr="00A1089F" w:rsidRDefault="00FC559F" w:rsidP="00F619F4">
            <w:pPr>
              <w:pStyle w:val="InfoBlue"/>
              <w:ind w:left="0"/>
            </w:pPr>
            <w:r w:rsidRPr="00A1089F">
              <w:t>User’s Key responsibilities:</w:t>
            </w:r>
          </w:p>
          <w:p w:rsidR="003110F8" w:rsidRPr="00A1089F" w:rsidRDefault="003110F8" w:rsidP="003B4FAF">
            <w:pPr>
              <w:pStyle w:val="InfoBlue"/>
              <w:numPr>
                <w:ilvl w:val="0"/>
                <w:numId w:val="29"/>
              </w:numPr>
            </w:pPr>
            <w:r w:rsidRPr="00A1089F">
              <w:t>captures details</w:t>
            </w:r>
          </w:p>
          <w:p w:rsidR="003110F8" w:rsidRPr="00A1089F" w:rsidRDefault="003110F8" w:rsidP="003B4FAF">
            <w:pPr>
              <w:pStyle w:val="InfoBlue"/>
              <w:numPr>
                <w:ilvl w:val="0"/>
                <w:numId w:val="29"/>
              </w:numPr>
            </w:pPr>
            <w:r w:rsidRPr="00A1089F">
              <w:t>produces reports</w:t>
            </w:r>
            <w:r w:rsidR="00FC559F" w:rsidRPr="00A1089F">
              <w:t xml:space="preserve"> &amp; statistics</w:t>
            </w:r>
          </w:p>
          <w:p w:rsidR="003110F8" w:rsidRPr="00A1089F" w:rsidRDefault="003110F8" w:rsidP="003B4FAF">
            <w:pPr>
              <w:pStyle w:val="InfoBlue"/>
              <w:numPr>
                <w:ilvl w:val="0"/>
                <w:numId w:val="29"/>
              </w:numPr>
            </w:pPr>
            <w:r w:rsidRPr="00A1089F">
              <w:t>coordinates work</w:t>
            </w:r>
          </w:p>
          <w:p w:rsidR="003110F8" w:rsidRPr="00A1089F" w:rsidRDefault="004A45FD" w:rsidP="003B4FAF">
            <w:pPr>
              <w:pStyle w:val="InfoBlue"/>
              <w:numPr>
                <w:ilvl w:val="0"/>
                <w:numId w:val="29"/>
              </w:numPr>
            </w:pPr>
            <w:r>
              <w:t>mentor &amp; trainer</w:t>
            </w:r>
          </w:p>
        </w:tc>
        <w:tc>
          <w:tcPr>
            <w:tcW w:w="2628" w:type="dxa"/>
          </w:tcPr>
          <w:p w:rsidR="003110F8" w:rsidRPr="00A1089F" w:rsidRDefault="000622C7" w:rsidP="00F619F4">
            <w:pPr>
              <w:pStyle w:val="InfoBlue"/>
              <w:ind w:left="0"/>
            </w:pPr>
            <w:r>
              <w:t>The OT</w:t>
            </w:r>
            <w:r w:rsidR="00FC559F" w:rsidRPr="00A1089F">
              <w:t xml:space="preserve"> supports the creation of th</w:t>
            </w:r>
            <w:r w:rsidR="002509BF" w:rsidRPr="00A1089F">
              <w:t xml:space="preserve">is app with tangible results recorded in the KPI’s.  Leading to better awareness </w:t>
            </w:r>
            <w:r w:rsidR="00A41D32" w:rsidRPr="00A1089F">
              <w:t xml:space="preserve">education, data </w:t>
            </w:r>
            <w:r w:rsidR="002509BF" w:rsidRPr="00A1089F">
              <w:t>and revenue potential</w:t>
            </w:r>
          </w:p>
        </w:tc>
      </w:tr>
    </w:tbl>
    <w:p w:rsidR="003110F8" w:rsidRPr="00A1089F" w:rsidRDefault="003110F8">
      <w:pPr>
        <w:pStyle w:val="BodyText"/>
      </w:pPr>
    </w:p>
    <w:p w:rsidR="003110F8" w:rsidRPr="00A1089F" w:rsidRDefault="003110F8">
      <w:pPr>
        <w:pStyle w:val="Heading2"/>
      </w:pPr>
      <w:bookmarkStart w:id="41" w:name="_Toc425054386"/>
      <w:bookmarkStart w:id="42" w:name="_Toc342757864"/>
      <w:bookmarkStart w:id="43" w:name="_Toc346297773"/>
      <w:bookmarkStart w:id="44" w:name="_Toc422186479"/>
      <w:bookmarkStart w:id="45" w:name="_Toc436203384"/>
      <w:bookmarkStart w:id="46" w:name="_Toc452813585"/>
      <w:bookmarkStart w:id="47" w:name="_Toc86219076"/>
      <w:r w:rsidRPr="00A1089F">
        <w:t>User Environment</w:t>
      </w:r>
      <w:bookmarkEnd w:id="41"/>
      <w:bookmarkEnd w:id="42"/>
      <w:bookmarkEnd w:id="43"/>
      <w:bookmarkEnd w:id="44"/>
      <w:bookmarkEnd w:id="45"/>
      <w:bookmarkEnd w:id="46"/>
      <w:bookmarkEnd w:id="47"/>
    </w:p>
    <w:p w:rsidR="000622C7" w:rsidRDefault="00A41D32" w:rsidP="003B4FAF">
      <w:pPr>
        <w:pStyle w:val="InfoBlue"/>
        <w:numPr>
          <w:ilvl w:val="0"/>
          <w:numId w:val="28"/>
        </w:numPr>
      </w:pPr>
      <w:r w:rsidRPr="00A1089F">
        <w:t>Occupational Therapist and volunteers</w:t>
      </w:r>
      <w:r w:rsidR="000622C7">
        <w:t>?</w:t>
      </w:r>
    </w:p>
    <w:p w:rsidR="004F46FD" w:rsidRDefault="004F46FD" w:rsidP="003B4FAF">
      <w:pPr>
        <w:pStyle w:val="InfoBlue"/>
        <w:numPr>
          <w:ilvl w:val="0"/>
          <w:numId w:val="28"/>
        </w:numPr>
      </w:pPr>
      <w:r>
        <w:t>Hippotherapy session takes place off-site at an equestrian centre.</w:t>
      </w:r>
    </w:p>
    <w:p w:rsidR="003110F8" w:rsidRPr="00A1089F" w:rsidRDefault="00A41D32" w:rsidP="003B4FAF">
      <w:pPr>
        <w:pStyle w:val="InfoBlue"/>
        <w:numPr>
          <w:ilvl w:val="0"/>
          <w:numId w:val="28"/>
        </w:numPr>
      </w:pPr>
      <w:r w:rsidRPr="00A1089F">
        <w:t>Observations done at equestrian centre</w:t>
      </w:r>
      <w:r w:rsidR="004F46FD">
        <w:t xml:space="preserve"> (off-site)</w:t>
      </w:r>
      <w:r w:rsidRPr="00A1089F">
        <w:t>.</w:t>
      </w:r>
    </w:p>
    <w:p w:rsidR="003110F8" w:rsidRPr="00A1089F" w:rsidRDefault="00A41D32" w:rsidP="003B4FAF">
      <w:pPr>
        <w:pStyle w:val="InfoBlue"/>
        <w:numPr>
          <w:ilvl w:val="0"/>
          <w:numId w:val="28"/>
        </w:numPr>
      </w:pPr>
      <w:r w:rsidRPr="00A1089F">
        <w:t>U</w:t>
      </w:r>
      <w:r w:rsidR="003110F8" w:rsidRPr="00A1089F">
        <w:t xml:space="preserve">nique environmental constraints: </w:t>
      </w:r>
      <w:proofErr w:type="spellStart"/>
      <w:r w:rsidR="000622C7">
        <w:t>wifi</w:t>
      </w:r>
      <w:proofErr w:type="spellEnd"/>
      <w:r w:rsidRPr="00A1089F">
        <w:t xml:space="preserve"> and</w:t>
      </w:r>
      <w:r w:rsidR="000622C7">
        <w:t xml:space="preserve"> or</w:t>
      </w:r>
      <w:r w:rsidRPr="00A1089F">
        <w:t xml:space="preserve"> mobile data on-site capability.</w:t>
      </w:r>
    </w:p>
    <w:p w:rsidR="003110F8" w:rsidRPr="00A1089F" w:rsidRDefault="00A41D32" w:rsidP="003B4FAF">
      <w:pPr>
        <w:pStyle w:val="InfoBlue"/>
        <w:numPr>
          <w:ilvl w:val="0"/>
          <w:numId w:val="28"/>
        </w:numPr>
      </w:pPr>
      <w:r w:rsidRPr="00A1089F">
        <w:t>Currently no active monitoring of therapeutic results from Hippotherapy.</w:t>
      </w:r>
    </w:p>
    <w:p w:rsidR="00F619F4" w:rsidRPr="00F619F4" w:rsidRDefault="00F619F4" w:rsidP="00D325DD">
      <w:pPr>
        <w:pStyle w:val="BodyText"/>
        <w:numPr>
          <w:ilvl w:val="0"/>
          <w:numId w:val="28"/>
        </w:numPr>
      </w:pPr>
      <w:r>
        <w:t>Mobile phone or tablet to be used.</w:t>
      </w:r>
    </w:p>
    <w:p w:rsidR="00A41D32" w:rsidRDefault="00A41D32" w:rsidP="00A41D32">
      <w:pPr>
        <w:pStyle w:val="BodyText"/>
      </w:pPr>
    </w:p>
    <w:p w:rsidR="007224A4" w:rsidRDefault="007224A4" w:rsidP="00A41D32">
      <w:pPr>
        <w:pStyle w:val="BodyText"/>
      </w:pPr>
    </w:p>
    <w:p w:rsidR="007224A4" w:rsidRDefault="007224A4" w:rsidP="00A41D32">
      <w:pPr>
        <w:pStyle w:val="BodyText"/>
      </w:pPr>
    </w:p>
    <w:p w:rsidR="007224A4" w:rsidRDefault="007224A4" w:rsidP="00A41D32">
      <w:pPr>
        <w:pStyle w:val="BodyText"/>
      </w:pPr>
    </w:p>
    <w:p w:rsidR="007224A4" w:rsidRDefault="007224A4" w:rsidP="00A41D32">
      <w:pPr>
        <w:pStyle w:val="BodyText"/>
      </w:pPr>
    </w:p>
    <w:p w:rsidR="007224A4" w:rsidRPr="00A1089F" w:rsidRDefault="007224A4" w:rsidP="00A41D32">
      <w:pPr>
        <w:pStyle w:val="BodyText"/>
      </w:pPr>
    </w:p>
    <w:p w:rsidR="003110F8" w:rsidRPr="00A1089F" w:rsidRDefault="003110F8">
      <w:pPr>
        <w:pStyle w:val="Heading2"/>
        <w:widowControl/>
      </w:pPr>
      <w:bookmarkStart w:id="48" w:name="_Toc452813586"/>
      <w:bookmarkStart w:id="49" w:name="_Toc86219077"/>
      <w:r w:rsidRPr="00A1089F">
        <w:lastRenderedPageBreak/>
        <w:t>Stakeholder Profiles</w:t>
      </w:r>
      <w:bookmarkEnd w:id="48"/>
      <w:bookmarkEnd w:id="49"/>
      <w:r w:rsidRPr="00A1089F">
        <w:t xml:space="preserve">  </w:t>
      </w:r>
    </w:p>
    <w:p w:rsidR="003110F8" w:rsidRPr="00A1089F" w:rsidRDefault="00D325DD">
      <w:pPr>
        <w:pStyle w:val="Heading3"/>
      </w:pPr>
      <w:bookmarkStart w:id="50" w:name="_Toc86219078"/>
      <w:r>
        <w:t>Natalia Campbell</w:t>
      </w:r>
      <w:bookmarkEnd w:id="50"/>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3110F8" w:rsidRPr="00A1089F">
        <w:tc>
          <w:tcPr>
            <w:tcW w:w="1890" w:type="dxa"/>
          </w:tcPr>
          <w:p w:rsidR="003110F8" w:rsidRPr="00A1089F" w:rsidRDefault="003110F8">
            <w:pPr>
              <w:rPr>
                <w:b/>
              </w:rPr>
            </w:pPr>
            <w:r w:rsidRPr="00A1089F">
              <w:rPr>
                <w:b/>
              </w:rPr>
              <w:t>Representative</w:t>
            </w:r>
          </w:p>
        </w:tc>
        <w:tc>
          <w:tcPr>
            <w:tcW w:w="6948" w:type="dxa"/>
          </w:tcPr>
          <w:p w:rsidR="003110F8" w:rsidRPr="00A1089F" w:rsidRDefault="00ED72F7" w:rsidP="003B4FAF">
            <w:pPr>
              <w:pStyle w:val="InfoBlue"/>
            </w:pPr>
            <w:r w:rsidRPr="00A1089F">
              <w:t>The Stakeholder for</w:t>
            </w:r>
            <w:r w:rsidR="000622C7">
              <w:t xml:space="preserve"> this project is OT Natalia Campbell</w:t>
            </w:r>
          </w:p>
        </w:tc>
      </w:tr>
      <w:tr w:rsidR="003110F8" w:rsidRPr="00A1089F">
        <w:tc>
          <w:tcPr>
            <w:tcW w:w="1890" w:type="dxa"/>
          </w:tcPr>
          <w:p w:rsidR="003110F8" w:rsidRPr="00A1089F" w:rsidRDefault="003110F8">
            <w:pPr>
              <w:rPr>
                <w:b/>
              </w:rPr>
            </w:pPr>
            <w:r w:rsidRPr="00A1089F">
              <w:rPr>
                <w:b/>
              </w:rPr>
              <w:t>Description</w:t>
            </w:r>
          </w:p>
        </w:tc>
        <w:tc>
          <w:tcPr>
            <w:tcW w:w="6948" w:type="dxa"/>
          </w:tcPr>
          <w:p w:rsidR="003110F8" w:rsidRPr="00A1089F" w:rsidRDefault="000622C7" w:rsidP="003B4FAF">
            <w:pPr>
              <w:pStyle w:val="InfoBlue"/>
            </w:pPr>
            <w:r>
              <w:t>OT</w:t>
            </w:r>
            <w:r w:rsidR="00ED72F7" w:rsidRPr="00A1089F">
              <w:t xml:space="preserve"> and advocate for people with special needs.</w:t>
            </w:r>
          </w:p>
        </w:tc>
      </w:tr>
      <w:tr w:rsidR="003110F8" w:rsidRPr="00A1089F">
        <w:tc>
          <w:tcPr>
            <w:tcW w:w="1890" w:type="dxa"/>
          </w:tcPr>
          <w:p w:rsidR="003110F8" w:rsidRPr="00A1089F" w:rsidRDefault="003110F8">
            <w:pPr>
              <w:rPr>
                <w:b/>
              </w:rPr>
            </w:pPr>
            <w:r w:rsidRPr="00A1089F">
              <w:rPr>
                <w:b/>
              </w:rPr>
              <w:t>Type</w:t>
            </w:r>
          </w:p>
        </w:tc>
        <w:tc>
          <w:tcPr>
            <w:tcW w:w="6948" w:type="dxa"/>
          </w:tcPr>
          <w:p w:rsidR="003110F8" w:rsidRPr="00A1089F" w:rsidRDefault="000622C7" w:rsidP="003B4FAF">
            <w:pPr>
              <w:pStyle w:val="InfoBlue"/>
            </w:pPr>
            <w:r>
              <w:t xml:space="preserve">Natalia </w:t>
            </w:r>
            <w:r w:rsidR="00ED72F7" w:rsidRPr="00A1089F">
              <w:t>is the catalyst of change to therapeutic access for people with special needs.  She instigates and enriches peoples’ lives through continuity of care and commitment to excellence.</w:t>
            </w:r>
          </w:p>
        </w:tc>
      </w:tr>
      <w:tr w:rsidR="003110F8" w:rsidRPr="00A1089F">
        <w:tc>
          <w:tcPr>
            <w:tcW w:w="1890" w:type="dxa"/>
          </w:tcPr>
          <w:p w:rsidR="003110F8" w:rsidRPr="00A1089F" w:rsidRDefault="003110F8">
            <w:pPr>
              <w:rPr>
                <w:b/>
              </w:rPr>
            </w:pPr>
            <w:r w:rsidRPr="00A1089F">
              <w:rPr>
                <w:b/>
              </w:rPr>
              <w:t>Responsibilities</w:t>
            </w:r>
          </w:p>
        </w:tc>
        <w:tc>
          <w:tcPr>
            <w:tcW w:w="6948" w:type="dxa"/>
          </w:tcPr>
          <w:p w:rsidR="003110F8" w:rsidRPr="00A1089F" w:rsidRDefault="00ED72F7" w:rsidP="003B4FAF">
            <w:pPr>
              <w:pStyle w:val="InfoBlue"/>
            </w:pPr>
            <w:r w:rsidRPr="00A1089F">
              <w:t xml:space="preserve">Hippotherapy is </w:t>
            </w:r>
            <w:r w:rsidR="003A1506" w:rsidRPr="00A1089F">
              <w:t xml:space="preserve">a </w:t>
            </w:r>
            <w:r w:rsidRPr="00A1089F">
              <w:t>new phenomenon within Ireland and exposure is critical to its success</w:t>
            </w:r>
            <w:r w:rsidR="003A1506" w:rsidRPr="00A1089F">
              <w:t>.</w:t>
            </w:r>
          </w:p>
        </w:tc>
      </w:tr>
      <w:tr w:rsidR="003110F8" w:rsidRPr="00A1089F">
        <w:tc>
          <w:tcPr>
            <w:tcW w:w="1890" w:type="dxa"/>
          </w:tcPr>
          <w:p w:rsidR="003110F8" w:rsidRPr="00A1089F" w:rsidRDefault="003110F8">
            <w:pPr>
              <w:rPr>
                <w:b/>
              </w:rPr>
            </w:pPr>
            <w:r w:rsidRPr="00A1089F">
              <w:rPr>
                <w:b/>
              </w:rPr>
              <w:t>Success Criteria</w:t>
            </w:r>
          </w:p>
        </w:tc>
        <w:tc>
          <w:tcPr>
            <w:tcW w:w="6948" w:type="dxa"/>
          </w:tcPr>
          <w:p w:rsidR="003110F8" w:rsidRPr="00A1089F" w:rsidRDefault="00ED72F7" w:rsidP="003B4FAF">
            <w:pPr>
              <w:pStyle w:val="InfoBlue"/>
            </w:pPr>
            <w:r w:rsidRPr="00A1089F">
              <w:t xml:space="preserve">Generate data, statistics, </w:t>
            </w:r>
            <w:r w:rsidR="00D325DD">
              <w:t xml:space="preserve">generate </w:t>
            </w:r>
            <w:r w:rsidRPr="00A1089F">
              <w:t>tangible measurable results</w:t>
            </w:r>
            <w:r w:rsidR="004A45FD">
              <w:t>, explore further res</w:t>
            </w:r>
            <w:r w:rsidR="00D325DD">
              <w:t>earch opportunities within the a</w:t>
            </w:r>
            <w:r w:rsidR="004A45FD">
              <w:t>cademic arena while exploring IDA funding.</w:t>
            </w:r>
          </w:p>
          <w:p w:rsidR="003110F8" w:rsidRPr="00A1089F" w:rsidRDefault="00ED72F7" w:rsidP="003B4FAF">
            <w:pPr>
              <w:pStyle w:val="InfoBlue"/>
            </w:pPr>
            <w:r w:rsidRPr="00A1089F">
              <w:t>ROI – return of investment, exposure and becoming country’s pioneer to change in strategic health care strategies</w:t>
            </w:r>
            <w:r w:rsidR="003A1506" w:rsidRPr="00A1089F">
              <w:t>.</w:t>
            </w:r>
          </w:p>
        </w:tc>
      </w:tr>
      <w:tr w:rsidR="003110F8" w:rsidRPr="00A1089F">
        <w:tc>
          <w:tcPr>
            <w:tcW w:w="1890" w:type="dxa"/>
          </w:tcPr>
          <w:p w:rsidR="003110F8" w:rsidRPr="00A1089F" w:rsidRDefault="003110F8">
            <w:pPr>
              <w:rPr>
                <w:b/>
              </w:rPr>
            </w:pPr>
            <w:r w:rsidRPr="00A1089F">
              <w:rPr>
                <w:b/>
              </w:rPr>
              <w:t>Involvement</w:t>
            </w:r>
          </w:p>
        </w:tc>
        <w:tc>
          <w:tcPr>
            <w:tcW w:w="6948" w:type="dxa"/>
          </w:tcPr>
          <w:p w:rsidR="003110F8" w:rsidRPr="00A1089F" w:rsidRDefault="00ED72F7" w:rsidP="003B4FAF">
            <w:pPr>
              <w:pStyle w:val="InfoBlue"/>
            </w:pPr>
            <w:r w:rsidRPr="00A1089F">
              <w:t>Review, Sanction and act as QA – Quality Assurance for the business</w:t>
            </w:r>
          </w:p>
        </w:tc>
      </w:tr>
      <w:tr w:rsidR="003110F8" w:rsidRPr="00A1089F">
        <w:tc>
          <w:tcPr>
            <w:tcW w:w="1890" w:type="dxa"/>
          </w:tcPr>
          <w:p w:rsidR="003110F8" w:rsidRPr="00A1089F" w:rsidRDefault="003110F8">
            <w:pPr>
              <w:rPr>
                <w:b/>
              </w:rPr>
            </w:pPr>
            <w:r w:rsidRPr="00A1089F">
              <w:rPr>
                <w:b/>
              </w:rPr>
              <w:t>Deliverables</w:t>
            </w:r>
          </w:p>
        </w:tc>
        <w:tc>
          <w:tcPr>
            <w:tcW w:w="6948" w:type="dxa"/>
          </w:tcPr>
          <w:p w:rsidR="003110F8" w:rsidRPr="00A1089F" w:rsidRDefault="004A45FD" w:rsidP="003B4FAF">
            <w:pPr>
              <w:pStyle w:val="InfoBlue"/>
            </w:pPr>
            <w:r>
              <w:t>Anticipate that rev 1</w:t>
            </w:r>
            <w:r w:rsidR="00ED72F7" w:rsidRPr="00A1089F">
              <w:t xml:space="preserve"> will be the start of future applications for Occupational Therapists, Speech Therapists, Educational Therapists etc., etc.,</w:t>
            </w:r>
          </w:p>
        </w:tc>
      </w:tr>
      <w:tr w:rsidR="003110F8" w:rsidRPr="00A1089F">
        <w:tc>
          <w:tcPr>
            <w:tcW w:w="1890" w:type="dxa"/>
          </w:tcPr>
          <w:p w:rsidR="003110F8" w:rsidRPr="00A1089F" w:rsidRDefault="003110F8">
            <w:pPr>
              <w:rPr>
                <w:b/>
              </w:rPr>
            </w:pPr>
            <w:r w:rsidRPr="00A1089F">
              <w:rPr>
                <w:b/>
              </w:rPr>
              <w:t>Comments / Issues</w:t>
            </w:r>
          </w:p>
        </w:tc>
        <w:tc>
          <w:tcPr>
            <w:tcW w:w="6948" w:type="dxa"/>
          </w:tcPr>
          <w:p w:rsidR="003110F8" w:rsidRPr="00A1089F" w:rsidRDefault="0028165D" w:rsidP="003B4FAF">
            <w:pPr>
              <w:pStyle w:val="InfoBlue"/>
            </w:pPr>
            <w:r>
              <w:t>Upload of patient data to database must be secure and provide GDPR capabilities</w:t>
            </w:r>
          </w:p>
        </w:tc>
      </w:tr>
    </w:tbl>
    <w:p w:rsidR="003110F8" w:rsidRPr="00A1089F" w:rsidRDefault="003110F8">
      <w:pPr>
        <w:pStyle w:val="BodyText"/>
      </w:pPr>
    </w:p>
    <w:p w:rsidR="003110F8" w:rsidRPr="00A1089F" w:rsidRDefault="003110F8">
      <w:pPr>
        <w:pStyle w:val="Heading2"/>
        <w:widowControl/>
      </w:pPr>
      <w:bookmarkStart w:id="51" w:name="_Toc425054385"/>
      <w:bookmarkStart w:id="52" w:name="_Toc342757863"/>
      <w:bookmarkStart w:id="53" w:name="_Toc346297772"/>
      <w:bookmarkStart w:id="54" w:name="_Toc422186478"/>
      <w:bookmarkStart w:id="55" w:name="_Toc436203383"/>
      <w:bookmarkStart w:id="56" w:name="_Toc452813587"/>
      <w:bookmarkStart w:id="57" w:name="_Toc86219079"/>
      <w:r w:rsidRPr="00A1089F">
        <w:t>User Profiles</w:t>
      </w:r>
      <w:bookmarkEnd w:id="51"/>
      <w:bookmarkEnd w:id="52"/>
      <w:bookmarkEnd w:id="53"/>
      <w:bookmarkEnd w:id="54"/>
      <w:bookmarkEnd w:id="55"/>
      <w:bookmarkEnd w:id="56"/>
      <w:bookmarkEnd w:id="57"/>
      <w:r w:rsidRPr="00A1089F">
        <w:t xml:space="preserve">  </w:t>
      </w:r>
    </w:p>
    <w:p w:rsidR="009518D7" w:rsidRPr="00A1089F" w:rsidRDefault="003A1506" w:rsidP="003B4FAF">
      <w:pPr>
        <w:pStyle w:val="InfoBlue"/>
      </w:pPr>
      <w:proofErr w:type="gramStart"/>
      <w:r w:rsidRPr="00A1089F">
        <w:t xml:space="preserve">Natalia Campbell, Senior Occupational Therapist with </w:t>
      </w:r>
      <w:r w:rsidR="0028165D">
        <w:t>the HSE</w:t>
      </w:r>
      <w:r w:rsidRPr="00A1089F">
        <w:t>.</w:t>
      </w:r>
      <w:proofErr w:type="gramEnd"/>
      <w:r w:rsidRPr="00A1089F">
        <w:t xml:space="preserve">  </w:t>
      </w:r>
      <w:r w:rsidR="0028165D">
        <w:t>She provides in an off duty capacity an ambition and dream to streamline data for special needs children using Hippotherapy as a productive alternative treatment plan. .</w:t>
      </w:r>
      <w:r w:rsidRPr="00A1089F">
        <w:t xml:space="preserve">Hippotherapy improves neurological </w:t>
      </w:r>
      <w:proofErr w:type="gramStart"/>
      <w:r w:rsidRPr="00A1089F">
        <w:t>function,</w:t>
      </w:r>
      <w:proofErr w:type="gramEnd"/>
      <w:r w:rsidRPr="00A1089F">
        <w:t xml:space="preserve"> sensory processing by providing carefully constructed graded motor and sensory input.</w:t>
      </w:r>
      <w:r w:rsidR="00FD3E64" w:rsidRPr="00A1089F">
        <w:t xml:space="preserve">  It is during ambulation that the horse provides rhythmic movement which in turn stimulates the anterior, and posterior swinging movements, this encourages proper balance, posture, and strengthening of core muscles which are required for daily functional tasks from climbing stairs, writing, speaking, listening and engaging in the world</w:t>
      </w:r>
      <w:r w:rsidR="00E2121D" w:rsidRPr="00A1089F">
        <w:t xml:space="preserve"> successfully.</w:t>
      </w:r>
      <w:r w:rsidR="00FD3E64" w:rsidRPr="00A1089F">
        <w:t xml:space="preserve">  </w:t>
      </w:r>
    </w:p>
    <w:p w:rsidR="009518D7" w:rsidRPr="00A1089F" w:rsidRDefault="00FD3E64" w:rsidP="003B4FAF">
      <w:pPr>
        <w:pStyle w:val="InfoBlue"/>
      </w:pPr>
      <w:r w:rsidRPr="00A1089F">
        <w:t xml:space="preserve">Hippotherapy can also shorten recovery time and ensure correct development of the </w:t>
      </w:r>
      <w:proofErr w:type="spellStart"/>
      <w:r w:rsidRPr="00A1089F">
        <w:t>paraspinal</w:t>
      </w:r>
      <w:proofErr w:type="spellEnd"/>
      <w:r w:rsidRPr="00A1089F">
        <w:t xml:space="preserve"> muscles.  Multifaceted swinging movement and rhythm of the horse’s gait effects the bones of the patient’s girdle twice more strongly than the gait of the individual patient.</w:t>
      </w:r>
      <w:r w:rsidR="009518D7" w:rsidRPr="00A1089F">
        <w:t xml:space="preserve">  The therapeutic benefit needs to be measured and Natalia </w:t>
      </w:r>
      <w:r w:rsidR="004A45FD">
        <w:t xml:space="preserve">OT </w:t>
      </w:r>
      <w:r w:rsidR="009518D7" w:rsidRPr="00A1089F">
        <w:t xml:space="preserve">has created an application that measures this precisely.   </w:t>
      </w:r>
      <w:r w:rsidR="0028165D">
        <w:t>Her focus and attention to details in her spare time and as her capacity of a trained occupational therapist is noteworthy and inspiring.</w:t>
      </w:r>
    </w:p>
    <w:p w:rsidR="009518D7" w:rsidRPr="00A1089F" w:rsidRDefault="009518D7" w:rsidP="003B4FAF">
      <w:pPr>
        <w:pStyle w:val="InfoBlue"/>
      </w:pPr>
      <w:r w:rsidRPr="00A1089F">
        <w:t xml:space="preserve">This will serve to prove the therapeutic benefits of Hippotherapy as an essential and much required occupational therapy for people with special needs, brain injuries, shortening the recovery time of medical and surgical treatment. </w:t>
      </w:r>
    </w:p>
    <w:p w:rsidR="009518D7" w:rsidRPr="00A1089F" w:rsidRDefault="009518D7" w:rsidP="003B4FAF">
      <w:pPr>
        <w:pStyle w:val="InfoBlue"/>
      </w:pPr>
      <w:r w:rsidRPr="00A1089F">
        <w:rPr>
          <w:shd w:val="clear" w:color="auto" w:fill="FFFFFF"/>
        </w:rPr>
        <w:t>Natal</w:t>
      </w:r>
      <w:r w:rsidR="0028165D">
        <w:rPr>
          <w:shd w:val="clear" w:color="auto" w:fill="FFFFFF"/>
        </w:rPr>
        <w:t>ia is passionate about the work</w:t>
      </w:r>
      <w:r w:rsidRPr="00A1089F">
        <w:rPr>
          <w:shd w:val="clear" w:color="auto" w:fill="FFFFFF"/>
        </w:rPr>
        <w:t xml:space="preserve"> of Occupational Therapy as a profession and loves that it is holistic and grounded in engagement </w:t>
      </w:r>
      <w:r w:rsidR="0028165D">
        <w:rPr>
          <w:shd w:val="clear" w:color="auto" w:fill="FFFFFF"/>
        </w:rPr>
        <w:t>which resonates</w:t>
      </w:r>
      <w:r w:rsidRPr="00A1089F">
        <w:rPr>
          <w:shd w:val="clear" w:color="auto" w:fill="FFFFFF"/>
        </w:rPr>
        <w:t xml:space="preserve"> with her core value that we all deserve the best chance possible to be what we want to be</w:t>
      </w:r>
      <w:r w:rsidR="0028165D">
        <w:rPr>
          <w:shd w:val="clear" w:color="auto" w:fill="FFFFFF"/>
        </w:rPr>
        <w:t xml:space="preserve"> and the best version of ourselves</w:t>
      </w:r>
      <w:r w:rsidRPr="00A1089F">
        <w:rPr>
          <w:shd w:val="clear" w:color="auto" w:fill="FFFFFF"/>
        </w:rPr>
        <w:t>.  Hippotherapy dynamically reflects this.  It is her passion, commitment to excellence and patient advocacy that propels her forward to become the catalyst</w:t>
      </w:r>
      <w:r w:rsidR="00E7000F" w:rsidRPr="00A1089F">
        <w:rPr>
          <w:shd w:val="clear" w:color="auto" w:fill="FFFFFF"/>
        </w:rPr>
        <w:t xml:space="preserve"> of change for her patients and cement their untapped potential</w:t>
      </w:r>
      <w:r w:rsidR="0028165D">
        <w:rPr>
          <w:shd w:val="clear" w:color="auto" w:fill="FFFFFF"/>
        </w:rPr>
        <w:t xml:space="preserve"> to self- heal in a holistic with the responsive inclusion of a horse.  This allows data to be captured and data mining real pertinent </w:t>
      </w:r>
      <w:r w:rsidR="00DA2C44">
        <w:rPr>
          <w:shd w:val="clear" w:color="auto" w:fill="FFFFFF"/>
        </w:rPr>
        <w:t xml:space="preserve">information </w:t>
      </w:r>
      <w:r w:rsidR="00DA2C44" w:rsidRPr="00A1089F">
        <w:rPr>
          <w:shd w:val="clear" w:color="auto" w:fill="FFFFFF"/>
        </w:rPr>
        <w:t>that</w:t>
      </w:r>
      <w:r w:rsidR="0028165D">
        <w:rPr>
          <w:shd w:val="clear" w:color="auto" w:fill="FFFFFF"/>
        </w:rPr>
        <w:t xml:space="preserve"> is reflective into tangible measureable results.</w:t>
      </w:r>
    </w:p>
    <w:p w:rsidR="003110F8" w:rsidRDefault="003110F8" w:rsidP="003B4FAF">
      <w:pPr>
        <w:pStyle w:val="InfoBlue"/>
      </w:pPr>
    </w:p>
    <w:p w:rsidR="007224A4" w:rsidRDefault="007224A4" w:rsidP="007224A4">
      <w:pPr>
        <w:pStyle w:val="BodyText"/>
      </w:pPr>
    </w:p>
    <w:p w:rsidR="007224A4" w:rsidRDefault="007224A4" w:rsidP="007224A4">
      <w:pPr>
        <w:pStyle w:val="BodyText"/>
      </w:pPr>
    </w:p>
    <w:p w:rsidR="007224A4" w:rsidRPr="007224A4" w:rsidRDefault="007224A4" w:rsidP="007224A4">
      <w:pPr>
        <w:pStyle w:val="BodyText"/>
      </w:pPr>
    </w:p>
    <w:p w:rsidR="003110F8" w:rsidRPr="00A1089F" w:rsidRDefault="00E7000F">
      <w:pPr>
        <w:pStyle w:val="Heading3"/>
      </w:pPr>
      <w:bookmarkStart w:id="58" w:name="_Toc86219080"/>
      <w:r w:rsidRPr="00A1089F">
        <w:t>Natalia Campbell</w:t>
      </w:r>
      <w:bookmarkEnd w:id="58"/>
      <w:r w:rsidR="003110F8" w:rsidRPr="00A1089F">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3110F8" w:rsidRPr="00A1089F">
        <w:tc>
          <w:tcPr>
            <w:tcW w:w="1890" w:type="dxa"/>
          </w:tcPr>
          <w:p w:rsidR="003110F8" w:rsidRPr="00A1089F" w:rsidRDefault="003110F8">
            <w:pPr>
              <w:rPr>
                <w:b/>
              </w:rPr>
            </w:pPr>
            <w:r w:rsidRPr="00A1089F">
              <w:rPr>
                <w:b/>
              </w:rPr>
              <w:t>Representative</w:t>
            </w:r>
          </w:p>
        </w:tc>
        <w:tc>
          <w:tcPr>
            <w:tcW w:w="6948" w:type="dxa"/>
          </w:tcPr>
          <w:p w:rsidR="003110F8" w:rsidRPr="00A1089F" w:rsidRDefault="00E7000F" w:rsidP="003B4FAF">
            <w:pPr>
              <w:pStyle w:val="InfoBlue"/>
            </w:pPr>
            <w:r w:rsidRPr="00A1089F">
              <w:t>Natalia Campbell, Senior Occupational Therapist, Sensational Kids</w:t>
            </w:r>
          </w:p>
        </w:tc>
      </w:tr>
      <w:tr w:rsidR="003110F8" w:rsidRPr="00A1089F">
        <w:tc>
          <w:tcPr>
            <w:tcW w:w="1890" w:type="dxa"/>
          </w:tcPr>
          <w:p w:rsidR="003110F8" w:rsidRPr="00A1089F" w:rsidRDefault="003110F8">
            <w:pPr>
              <w:rPr>
                <w:b/>
              </w:rPr>
            </w:pPr>
            <w:r w:rsidRPr="00A1089F">
              <w:rPr>
                <w:b/>
              </w:rPr>
              <w:t>Description</w:t>
            </w:r>
          </w:p>
        </w:tc>
        <w:tc>
          <w:tcPr>
            <w:tcW w:w="6948" w:type="dxa"/>
          </w:tcPr>
          <w:p w:rsidR="003110F8" w:rsidRPr="00A1089F" w:rsidRDefault="00E7000F" w:rsidP="003B4FAF">
            <w:pPr>
              <w:pStyle w:val="InfoBlue"/>
            </w:pPr>
            <w:r w:rsidRPr="00A1089F">
              <w:t xml:space="preserve">Product Owner </w:t>
            </w:r>
            <w:r w:rsidR="004A45FD">
              <w:t xml:space="preserve">&amp; Creator </w:t>
            </w:r>
            <w:r w:rsidRPr="00A1089F">
              <w:t>– Hippotherapy App – “Amber”</w:t>
            </w:r>
          </w:p>
        </w:tc>
      </w:tr>
      <w:tr w:rsidR="003110F8" w:rsidRPr="00A1089F">
        <w:tc>
          <w:tcPr>
            <w:tcW w:w="1890" w:type="dxa"/>
          </w:tcPr>
          <w:p w:rsidR="003110F8" w:rsidRPr="00A1089F" w:rsidRDefault="003110F8">
            <w:pPr>
              <w:rPr>
                <w:b/>
              </w:rPr>
            </w:pPr>
            <w:r w:rsidRPr="00A1089F">
              <w:rPr>
                <w:b/>
              </w:rPr>
              <w:t>Type</w:t>
            </w:r>
          </w:p>
        </w:tc>
        <w:tc>
          <w:tcPr>
            <w:tcW w:w="6948" w:type="dxa"/>
          </w:tcPr>
          <w:p w:rsidR="003110F8" w:rsidRPr="00A1089F" w:rsidRDefault="00E2121D" w:rsidP="003B4FAF">
            <w:pPr>
              <w:pStyle w:val="InfoBlue"/>
            </w:pPr>
            <w:r w:rsidRPr="00A1089F">
              <w:t xml:space="preserve">Computer </w:t>
            </w:r>
            <w:r w:rsidR="00E7000F" w:rsidRPr="00A1089F">
              <w:t>Application User documenting Hippotherapy clinical sessions</w:t>
            </w:r>
            <w:r w:rsidRPr="00A1089F">
              <w:t xml:space="preserve"> and measuring results.</w:t>
            </w:r>
          </w:p>
        </w:tc>
      </w:tr>
      <w:tr w:rsidR="003110F8" w:rsidRPr="00A1089F">
        <w:tc>
          <w:tcPr>
            <w:tcW w:w="1890" w:type="dxa"/>
          </w:tcPr>
          <w:p w:rsidR="003110F8" w:rsidRPr="00A1089F" w:rsidRDefault="003110F8">
            <w:pPr>
              <w:rPr>
                <w:b/>
              </w:rPr>
            </w:pPr>
            <w:r w:rsidRPr="00A1089F">
              <w:rPr>
                <w:b/>
              </w:rPr>
              <w:t>Responsibilities</w:t>
            </w:r>
          </w:p>
        </w:tc>
        <w:tc>
          <w:tcPr>
            <w:tcW w:w="6948" w:type="dxa"/>
          </w:tcPr>
          <w:p w:rsidR="003110F8" w:rsidRPr="00A1089F" w:rsidRDefault="00E7000F" w:rsidP="003B4FAF">
            <w:pPr>
              <w:pStyle w:val="InfoBlue"/>
            </w:pPr>
            <w:r w:rsidRPr="00A1089F">
              <w:t>C</w:t>
            </w:r>
            <w:r w:rsidR="003110F8" w:rsidRPr="00A1089F">
              <w:t xml:space="preserve">aptures details, produces reports, </w:t>
            </w:r>
            <w:r w:rsidR="00E2121D" w:rsidRPr="00A1089F">
              <w:t>and coordinates</w:t>
            </w:r>
            <w:r w:rsidR="003110F8" w:rsidRPr="00A1089F">
              <w:t xml:space="preserve"> work</w:t>
            </w:r>
            <w:r w:rsidR="00E2121D" w:rsidRPr="00A1089F">
              <w:t xml:space="preserve"> &amp; tasks</w:t>
            </w:r>
            <w:r w:rsidRPr="00A1089F">
              <w:t>, trainer and mentor</w:t>
            </w:r>
            <w:r w:rsidR="00E2121D" w:rsidRPr="00A1089F">
              <w:t>.</w:t>
            </w:r>
          </w:p>
        </w:tc>
      </w:tr>
      <w:tr w:rsidR="003110F8" w:rsidRPr="00A1089F">
        <w:tc>
          <w:tcPr>
            <w:tcW w:w="1890" w:type="dxa"/>
          </w:tcPr>
          <w:p w:rsidR="003110F8" w:rsidRPr="00A1089F" w:rsidRDefault="003110F8">
            <w:pPr>
              <w:rPr>
                <w:b/>
              </w:rPr>
            </w:pPr>
            <w:r w:rsidRPr="00A1089F">
              <w:rPr>
                <w:b/>
              </w:rPr>
              <w:t>Success Criteria</w:t>
            </w:r>
          </w:p>
        </w:tc>
        <w:tc>
          <w:tcPr>
            <w:tcW w:w="6948" w:type="dxa"/>
          </w:tcPr>
          <w:p w:rsidR="003110F8" w:rsidRPr="00A1089F" w:rsidRDefault="00E7000F" w:rsidP="003B4FAF">
            <w:pPr>
              <w:pStyle w:val="InfoBlue"/>
            </w:pPr>
            <w:r w:rsidRPr="00A1089F">
              <w:t>Successfully capture data</w:t>
            </w:r>
            <w:r w:rsidR="00E2121D" w:rsidRPr="00A1089F">
              <w:t>.</w:t>
            </w:r>
          </w:p>
          <w:p w:rsidR="003110F8" w:rsidRDefault="00E7000F" w:rsidP="003B4FAF">
            <w:pPr>
              <w:pStyle w:val="InfoBlue"/>
            </w:pPr>
            <w:r w:rsidRPr="00A1089F">
              <w:t xml:space="preserve">Generate reports </w:t>
            </w:r>
            <w:r w:rsidR="004F46FD">
              <w:t xml:space="preserve">that </w:t>
            </w:r>
            <w:r w:rsidRPr="00A1089F">
              <w:t>record therapeutic results.</w:t>
            </w:r>
          </w:p>
          <w:p w:rsidR="002147B8" w:rsidRPr="002147B8" w:rsidRDefault="002147B8" w:rsidP="007132E9">
            <w:pPr>
              <w:pStyle w:val="BodyText"/>
              <w:ind w:left="540"/>
            </w:pPr>
            <w:r>
              <w:t>Tracks any anomalies.</w:t>
            </w:r>
          </w:p>
        </w:tc>
      </w:tr>
      <w:tr w:rsidR="003110F8" w:rsidRPr="00A1089F">
        <w:tc>
          <w:tcPr>
            <w:tcW w:w="1890" w:type="dxa"/>
          </w:tcPr>
          <w:p w:rsidR="003110F8" w:rsidRPr="00A1089F" w:rsidRDefault="003110F8">
            <w:pPr>
              <w:rPr>
                <w:b/>
              </w:rPr>
            </w:pPr>
            <w:r w:rsidRPr="00A1089F">
              <w:rPr>
                <w:b/>
              </w:rPr>
              <w:t>Involvement</w:t>
            </w:r>
          </w:p>
        </w:tc>
        <w:tc>
          <w:tcPr>
            <w:tcW w:w="6948" w:type="dxa"/>
          </w:tcPr>
          <w:p w:rsidR="004F46FD" w:rsidRPr="004F46FD" w:rsidRDefault="004F46FD" w:rsidP="003B4FAF">
            <w:pPr>
              <w:pStyle w:val="InfoBlue"/>
            </w:pPr>
            <w:r>
              <w:t>Create the KPIs that the system will measure and monitor.</w:t>
            </w:r>
          </w:p>
          <w:p w:rsidR="003110F8" w:rsidRDefault="00E7000F" w:rsidP="003B4FAF">
            <w:pPr>
              <w:pStyle w:val="InfoBlue"/>
            </w:pPr>
            <w:r w:rsidRPr="00A1089F">
              <w:t>Iterative development – will be informed during each sprint</w:t>
            </w:r>
            <w:r w:rsidR="004F46FD">
              <w:t>.</w:t>
            </w:r>
          </w:p>
          <w:p w:rsidR="004F46FD" w:rsidRPr="004F46FD" w:rsidRDefault="004F46FD" w:rsidP="007132E9">
            <w:pPr>
              <w:pStyle w:val="BodyText"/>
              <w:ind w:left="540"/>
            </w:pPr>
            <w:r>
              <w:t>Test and approve the app.</w:t>
            </w:r>
          </w:p>
        </w:tc>
      </w:tr>
      <w:tr w:rsidR="003110F8" w:rsidRPr="00A1089F">
        <w:tc>
          <w:tcPr>
            <w:tcW w:w="1890" w:type="dxa"/>
          </w:tcPr>
          <w:p w:rsidR="003110F8" w:rsidRPr="00A1089F" w:rsidRDefault="003110F8">
            <w:pPr>
              <w:rPr>
                <w:b/>
              </w:rPr>
            </w:pPr>
            <w:r w:rsidRPr="00A1089F">
              <w:rPr>
                <w:b/>
              </w:rPr>
              <w:t>Deliverables</w:t>
            </w:r>
          </w:p>
        </w:tc>
        <w:tc>
          <w:tcPr>
            <w:tcW w:w="6948" w:type="dxa"/>
          </w:tcPr>
          <w:p w:rsidR="003110F8" w:rsidRPr="00A1089F" w:rsidRDefault="00E7000F" w:rsidP="003B4FAF">
            <w:pPr>
              <w:pStyle w:val="InfoBlue"/>
            </w:pPr>
            <w:r w:rsidRPr="00A1089F">
              <w:t>Produce a unique Hippotherapy app that captures and displays pertinent individual information that can be uniquely customized as part of a holistic treatment plan for patients.</w:t>
            </w:r>
          </w:p>
        </w:tc>
      </w:tr>
      <w:tr w:rsidR="003110F8" w:rsidRPr="00A1089F">
        <w:tc>
          <w:tcPr>
            <w:tcW w:w="1890" w:type="dxa"/>
          </w:tcPr>
          <w:p w:rsidR="003110F8" w:rsidRPr="00A1089F" w:rsidRDefault="003110F8">
            <w:pPr>
              <w:rPr>
                <w:b/>
              </w:rPr>
            </w:pPr>
            <w:r w:rsidRPr="00A1089F">
              <w:rPr>
                <w:b/>
              </w:rPr>
              <w:t>Comments / Issues</w:t>
            </w:r>
          </w:p>
        </w:tc>
        <w:tc>
          <w:tcPr>
            <w:tcW w:w="6948" w:type="dxa"/>
          </w:tcPr>
          <w:p w:rsidR="003110F8" w:rsidRPr="00A1089F" w:rsidRDefault="00E7000F" w:rsidP="003B4FAF">
            <w:pPr>
              <w:pStyle w:val="InfoBlue"/>
            </w:pPr>
            <w:r w:rsidRPr="00A1089F">
              <w:t>Too much paper work, recording in</w:t>
            </w:r>
            <w:r w:rsidR="0028165D">
              <w:t>formation in real-time is key</w:t>
            </w:r>
          </w:p>
        </w:tc>
      </w:tr>
    </w:tbl>
    <w:p w:rsidR="003110F8" w:rsidRPr="00A1089F" w:rsidRDefault="003110F8">
      <w:pPr>
        <w:pStyle w:val="BodyText"/>
      </w:pPr>
    </w:p>
    <w:p w:rsidR="003110F8" w:rsidRPr="00A1089F" w:rsidRDefault="003110F8">
      <w:pPr>
        <w:pStyle w:val="Heading2"/>
      </w:pPr>
      <w:bookmarkStart w:id="59" w:name="_Toc452813588"/>
      <w:bookmarkStart w:id="60" w:name="_Toc86219081"/>
      <w:r w:rsidRPr="00A1089F">
        <w:t>Key Stakeholder or User Needs</w:t>
      </w:r>
      <w:bookmarkEnd w:id="59"/>
      <w:bookmarkEnd w:id="60"/>
    </w:p>
    <w:p w:rsidR="003110F8" w:rsidRPr="00A1089F" w:rsidRDefault="0061454E" w:rsidP="003B4FAF">
      <w:pPr>
        <w:pStyle w:val="InfoBlue"/>
      </w:pPr>
      <w:proofErr w:type="gramStart"/>
      <w:r w:rsidRPr="00A1089F">
        <w:t>•</w:t>
      </w:r>
      <w:r w:rsidRPr="00A1089F">
        <w:tab/>
        <w:t xml:space="preserve">Clinical sessions are not adequately recorded due to no existing application that measures </w:t>
      </w:r>
      <w:r w:rsidR="002147B8">
        <w:t>Hippotherapy.</w:t>
      </w:r>
      <w:proofErr w:type="gramEnd"/>
    </w:p>
    <w:p w:rsidR="003110F8" w:rsidRPr="00A1089F" w:rsidRDefault="0061454E" w:rsidP="003B4FAF">
      <w:pPr>
        <w:pStyle w:val="InfoBlue"/>
      </w:pPr>
      <w:r w:rsidRPr="00A1089F">
        <w:t>•</w:t>
      </w:r>
      <w:r w:rsidRPr="00A1089F">
        <w:tab/>
      </w:r>
      <w:r w:rsidR="00E2121D" w:rsidRPr="00A1089F">
        <w:t>No statistical analysis generated</w:t>
      </w:r>
      <w:r w:rsidR="002147B8">
        <w:t>.</w:t>
      </w:r>
      <w:r w:rsidR="00DA2C44">
        <w:t xml:space="preserve">  No charting capabilities.</w:t>
      </w:r>
    </w:p>
    <w:p w:rsidR="003110F8" w:rsidRDefault="00E2121D" w:rsidP="003B4FAF">
      <w:pPr>
        <w:pStyle w:val="InfoBlue"/>
      </w:pPr>
      <w:r w:rsidRPr="00A1089F">
        <w:t>•</w:t>
      </w:r>
      <w:r w:rsidRPr="00A1089F">
        <w:tab/>
        <w:t>Visible, measurable data is not being captured at present</w:t>
      </w:r>
      <w:r w:rsidR="002147B8">
        <w:t>.</w:t>
      </w:r>
    </w:p>
    <w:p w:rsidR="00DA2C44" w:rsidRPr="00DA2C44" w:rsidRDefault="00DA2C44" w:rsidP="00DA2C44">
      <w:pPr>
        <w:pStyle w:val="BodyText"/>
      </w:pPr>
    </w:p>
    <w:p w:rsidR="003110F8" w:rsidRPr="00A1089F" w:rsidRDefault="003110F8">
      <w:pPr>
        <w:pStyle w:val="Heading1"/>
      </w:pPr>
      <w:bookmarkStart w:id="61" w:name="_Toc436203387"/>
      <w:bookmarkStart w:id="62" w:name="_Toc452813590"/>
      <w:bookmarkStart w:id="63" w:name="_Toc86219082"/>
      <w:bookmarkEnd w:id="36"/>
      <w:r w:rsidRPr="00A1089F">
        <w:t>Product Overview</w:t>
      </w:r>
      <w:bookmarkEnd w:id="61"/>
      <w:bookmarkEnd w:id="62"/>
      <w:bookmarkEnd w:id="63"/>
    </w:p>
    <w:p w:rsidR="003110F8" w:rsidRPr="00A1089F" w:rsidRDefault="003110F8" w:rsidP="003B4FAF">
      <w:pPr>
        <w:pStyle w:val="InfoBlue"/>
      </w:pPr>
      <w:r w:rsidRPr="00A1089F">
        <w:t>•</w:t>
      </w:r>
      <w:r w:rsidRPr="00A1089F">
        <w:tab/>
        <w:t xml:space="preserve">Product perspective </w:t>
      </w:r>
      <w:r w:rsidR="005A6EA2" w:rsidRPr="00A1089F">
        <w:t>–</w:t>
      </w:r>
      <w:r w:rsidR="00E2121D" w:rsidRPr="00A1089F">
        <w:t xml:space="preserve"> </w:t>
      </w:r>
      <w:r w:rsidR="005A6EA2" w:rsidRPr="00A1089F">
        <w:t>Customised Occupational Goals &amp; Objectives generated</w:t>
      </w:r>
    </w:p>
    <w:p w:rsidR="003110F8" w:rsidRPr="00A1089F" w:rsidRDefault="005A6EA2" w:rsidP="003B4FAF">
      <w:pPr>
        <w:pStyle w:val="InfoBlue"/>
      </w:pPr>
      <w:r w:rsidRPr="00A1089F">
        <w:t>•</w:t>
      </w:r>
      <w:r w:rsidRPr="00A1089F">
        <w:tab/>
        <w:t>Captures, stores, records data for later dissemination with other clinicians, fed into other clinical domains to give a precise and candid reflection of patient’s progress that will affect other areas e.g. speech therapy, psychotherapy, educational therapy etc., etc.,</w:t>
      </w:r>
    </w:p>
    <w:p w:rsidR="003110F8" w:rsidRPr="00A1089F" w:rsidRDefault="005A6EA2" w:rsidP="003B4FAF">
      <w:pPr>
        <w:pStyle w:val="InfoBlue"/>
      </w:pPr>
      <w:r w:rsidRPr="00A1089F">
        <w:t>•</w:t>
      </w:r>
      <w:r w:rsidRPr="00A1089F">
        <w:tab/>
        <w:t xml:space="preserve">Generate statistics, reports, </w:t>
      </w:r>
      <w:r w:rsidR="0028165D" w:rsidRPr="00A1089F">
        <w:t>and data</w:t>
      </w:r>
      <w:r w:rsidRPr="00A1089F">
        <w:t xml:space="preserve"> analytics</w:t>
      </w:r>
    </w:p>
    <w:p w:rsidR="003110F8" w:rsidRPr="00A1089F" w:rsidRDefault="003110F8">
      <w:pPr>
        <w:pStyle w:val="Heading2"/>
      </w:pPr>
      <w:bookmarkStart w:id="64" w:name="_Toc425054391"/>
      <w:bookmarkStart w:id="65" w:name="_Toc318088998"/>
      <w:bookmarkStart w:id="66" w:name="_Toc320274603"/>
      <w:bookmarkStart w:id="67" w:name="_Toc320279476"/>
      <w:bookmarkStart w:id="68" w:name="_Toc323533353"/>
      <w:bookmarkStart w:id="69" w:name="_Toc339783677"/>
      <w:bookmarkStart w:id="70" w:name="_Toc339784266"/>
      <w:bookmarkStart w:id="71" w:name="_Toc342757867"/>
      <w:bookmarkStart w:id="72" w:name="_Toc346297778"/>
      <w:bookmarkStart w:id="73" w:name="_Toc422186484"/>
      <w:bookmarkStart w:id="74" w:name="_Toc436203388"/>
      <w:bookmarkStart w:id="75" w:name="_Toc452813591"/>
      <w:bookmarkStart w:id="76" w:name="_Toc86219083"/>
      <w:r w:rsidRPr="00A1089F">
        <w:t>Product Perspective</w:t>
      </w:r>
      <w:bookmarkEnd w:id="64"/>
      <w:bookmarkEnd w:id="65"/>
      <w:bookmarkEnd w:id="66"/>
      <w:bookmarkEnd w:id="67"/>
      <w:bookmarkEnd w:id="68"/>
      <w:bookmarkEnd w:id="69"/>
      <w:bookmarkEnd w:id="70"/>
      <w:bookmarkEnd w:id="71"/>
      <w:bookmarkEnd w:id="72"/>
      <w:bookmarkEnd w:id="73"/>
      <w:bookmarkEnd w:id="74"/>
      <w:bookmarkEnd w:id="75"/>
      <w:bookmarkEnd w:id="76"/>
    </w:p>
    <w:p w:rsidR="003110F8" w:rsidRPr="00A1089F" w:rsidRDefault="005A6EA2" w:rsidP="003B4FAF">
      <w:pPr>
        <w:pStyle w:val="InfoBlue"/>
      </w:pPr>
      <w:r w:rsidRPr="00A1089F">
        <w:t>T</w:t>
      </w:r>
      <w:r w:rsidR="003110F8" w:rsidRPr="00A1089F">
        <w:t>he product is independent</w:t>
      </w:r>
      <w:r w:rsidRPr="00A1089F">
        <w:t xml:space="preserve"> and totally self-contained.  </w:t>
      </w:r>
      <w:r w:rsidR="003110F8" w:rsidRPr="00A1089F">
        <w:t xml:space="preserve"> </w:t>
      </w:r>
      <w:r w:rsidRPr="00A1089F">
        <w:t xml:space="preserve">This </w:t>
      </w:r>
      <w:r w:rsidR="006B1ED1" w:rsidRPr="00A1089F">
        <w:t xml:space="preserve">newly </w:t>
      </w:r>
      <w:r w:rsidRPr="00A1089F">
        <w:t>self-contained system will not have identifiable patient details, it will be encrypted</w:t>
      </w:r>
      <w:r w:rsidR="006B1ED1" w:rsidRPr="00A1089F">
        <w:t>.</w:t>
      </w:r>
      <w:r w:rsidRPr="00A1089F">
        <w:t xml:space="preserve">  </w:t>
      </w:r>
      <w:r w:rsidR="006B1ED1" w:rsidRPr="00A1089F">
        <w:t xml:space="preserve"> </w:t>
      </w:r>
      <w:r w:rsidR="004120B3">
        <w:t>Version 1.0</w:t>
      </w:r>
      <w:r w:rsidR="006B1ED1" w:rsidRPr="00A1089F">
        <w:t xml:space="preserve"> of this product will ensure fast, quick data recording betwe</w:t>
      </w:r>
      <w:r w:rsidR="00305623">
        <w:t xml:space="preserve">en patient </w:t>
      </w:r>
      <w:r w:rsidR="00DA2C44">
        <w:t xml:space="preserve">appointments </w:t>
      </w:r>
      <w:r w:rsidR="00DA2C44" w:rsidRPr="00A1089F">
        <w:t>with</w:t>
      </w:r>
      <w:r w:rsidR="006B1ED1" w:rsidRPr="00A1089F">
        <w:t xml:space="preserve"> the ability to generate charts representing the Hippotherapy </w:t>
      </w:r>
      <w:r w:rsidR="008857CA" w:rsidRPr="00A1089F">
        <w:t>session.</w:t>
      </w:r>
    </w:p>
    <w:p w:rsidR="003110F8" w:rsidRPr="00A1089F" w:rsidRDefault="003110F8">
      <w:pPr>
        <w:pStyle w:val="Heading2"/>
      </w:pPr>
      <w:bookmarkStart w:id="77" w:name="_Toc346297779"/>
      <w:bookmarkStart w:id="78" w:name="_Toc425054393"/>
      <w:bookmarkStart w:id="79" w:name="_Toc422186486"/>
      <w:bookmarkStart w:id="80" w:name="_Toc436203389"/>
      <w:bookmarkStart w:id="81" w:name="_Toc452813592"/>
      <w:bookmarkStart w:id="82" w:name="_Toc86219084"/>
      <w:r w:rsidRPr="00A1089F">
        <w:lastRenderedPageBreak/>
        <w:t>Summary of Capabilities</w:t>
      </w:r>
      <w:bookmarkEnd w:id="77"/>
      <w:bookmarkEnd w:id="78"/>
      <w:bookmarkEnd w:id="79"/>
      <w:bookmarkEnd w:id="80"/>
      <w:bookmarkEnd w:id="81"/>
      <w:bookmarkEnd w:id="82"/>
    </w:p>
    <w:p w:rsidR="003110F8" w:rsidRPr="00A1089F" w:rsidRDefault="00F619F4" w:rsidP="00F619F4">
      <w:pPr>
        <w:pStyle w:val="InfoBlue"/>
      </w:pPr>
      <w:r>
        <w:t>T</w:t>
      </w:r>
      <w:r w:rsidR="003110F8" w:rsidRPr="00A1089F">
        <w:t>he major benefits and features the product will provide.</w:t>
      </w:r>
    </w:p>
    <w:p w:rsidR="003110F8" w:rsidRPr="00A1089F" w:rsidRDefault="003110F8">
      <w:pPr>
        <w:keepNext/>
        <w:ind w:left="2880" w:right="72" w:firstLine="720"/>
        <w:rPr>
          <w:b/>
        </w:rPr>
      </w:pPr>
      <w:r w:rsidRPr="00A1089F">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3110F8" w:rsidRPr="00A1089F">
        <w:trPr>
          <w:cantSplit/>
        </w:trPr>
        <w:tc>
          <w:tcPr>
            <w:tcW w:w="3240" w:type="dxa"/>
          </w:tcPr>
          <w:p w:rsidR="003110F8" w:rsidRPr="00A1089F" w:rsidRDefault="003110F8">
            <w:pPr>
              <w:keepNext/>
              <w:ind w:right="72"/>
              <w:rPr>
                <w:b/>
                <w:color w:val="000000"/>
              </w:rPr>
            </w:pPr>
            <w:r w:rsidRPr="00A1089F">
              <w:rPr>
                <w:b/>
                <w:color w:val="000000"/>
              </w:rPr>
              <w:t>Customer Benefit</w:t>
            </w:r>
          </w:p>
        </w:tc>
        <w:tc>
          <w:tcPr>
            <w:tcW w:w="3780" w:type="dxa"/>
          </w:tcPr>
          <w:p w:rsidR="003110F8" w:rsidRPr="00A1089F" w:rsidRDefault="003110F8">
            <w:pPr>
              <w:ind w:right="144"/>
              <w:rPr>
                <w:b/>
                <w:color w:val="000000"/>
              </w:rPr>
            </w:pPr>
            <w:r w:rsidRPr="00A1089F">
              <w:rPr>
                <w:b/>
                <w:color w:val="000000"/>
              </w:rPr>
              <w:t>Supporting Features</w:t>
            </w:r>
          </w:p>
        </w:tc>
      </w:tr>
      <w:tr w:rsidR="003110F8" w:rsidRPr="00A1089F">
        <w:trPr>
          <w:cantSplit/>
        </w:trPr>
        <w:tc>
          <w:tcPr>
            <w:tcW w:w="3240" w:type="dxa"/>
          </w:tcPr>
          <w:p w:rsidR="003110F8" w:rsidRPr="00A1089F" w:rsidRDefault="007224A4" w:rsidP="002147B8">
            <w:pPr>
              <w:keepNext/>
              <w:ind w:right="-14"/>
              <w:rPr>
                <w:color w:val="000000"/>
              </w:rPr>
            </w:pPr>
            <w:r>
              <w:rPr>
                <w:color w:val="000000"/>
              </w:rPr>
              <w:t>Demonstrate the benefits of Hippotherapy to parents/guardians.</w:t>
            </w:r>
          </w:p>
        </w:tc>
        <w:tc>
          <w:tcPr>
            <w:tcW w:w="3780" w:type="dxa"/>
          </w:tcPr>
          <w:p w:rsidR="003110F8" w:rsidRPr="00A1089F" w:rsidRDefault="007224A4" w:rsidP="003619A6">
            <w:pPr>
              <w:ind w:right="144"/>
              <w:rPr>
                <w:color w:val="000000"/>
              </w:rPr>
            </w:pPr>
            <w:r>
              <w:rPr>
                <w:color w:val="000000"/>
              </w:rPr>
              <w:t>Reports showing the child’s improvement after part</w:t>
            </w:r>
            <w:r w:rsidR="003619A6">
              <w:rPr>
                <w:color w:val="000000"/>
              </w:rPr>
              <w:t>a</w:t>
            </w:r>
            <w:r>
              <w:rPr>
                <w:color w:val="000000"/>
              </w:rPr>
              <w:t>king</w:t>
            </w:r>
            <w:r w:rsidR="003619A6">
              <w:rPr>
                <w:color w:val="000000"/>
              </w:rPr>
              <w:t xml:space="preserve"> in Hippotherapy sessions.</w:t>
            </w:r>
          </w:p>
        </w:tc>
      </w:tr>
      <w:tr w:rsidR="003110F8" w:rsidRPr="00A1089F">
        <w:trPr>
          <w:cantSplit/>
        </w:trPr>
        <w:tc>
          <w:tcPr>
            <w:tcW w:w="3240" w:type="dxa"/>
          </w:tcPr>
          <w:p w:rsidR="003110F8" w:rsidRPr="00A1089F" w:rsidRDefault="003619A6" w:rsidP="003619A6">
            <w:pPr>
              <w:keepNext/>
              <w:ind w:right="-14"/>
              <w:rPr>
                <w:color w:val="000000"/>
              </w:rPr>
            </w:pPr>
            <w:r>
              <w:rPr>
                <w:color w:val="000000"/>
              </w:rPr>
              <w:t>Capture the Hippotherapy metrics close to real-time, rather than relying on the therapist’s memory to recall all details</w:t>
            </w:r>
            <w:r w:rsidR="003110F8" w:rsidRPr="00A1089F">
              <w:rPr>
                <w:color w:val="000000"/>
              </w:rPr>
              <w:t>.</w:t>
            </w:r>
          </w:p>
        </w:tc>
        <w:tc>
          <w:tcPr>
            <w:tcW w:w="3780" w:type="dxa"/>
          </w:tcPr>
          <w:p w:rsidR="003110F8" w:rsidRPr="00A1089F" w:rsidRDefault="003619A6">
            <w:pPr>
              <w:ind w:right="144"/>
              <w:rPr>
                <w:color w:val="000000"/>
              </w:rPr>
            </w:pPr>
            <w:r>
              <w:rPr>
                <w:color w:val="000000"/>
              </w:rPr>
              <w:t xml:space="preserve">Details are captured </w:t>
            </w:r>
            <w:r w:rsidRPr="003619A6">
              <w:rPr>
                <w:b/>
                <w:color w:val="000000"/>
              </w:rPr>
              <w:t>on-site</w:t>
            </w:r>
            <w:r>
              <w:rPr>
                <w:color w:val="000000"/>
              </w:rPr>
              <w:t xml:space="preserve"> on a mobile device (phone or tablet).</w:t>
            </w:r>
          </w:p>
        </w:tc>
      </w:tr>
      <w:tr w:rsidR="003110F8" w:rsidRPr="00A1089F">
        <w:trPr>
          <w:cantSplit/>
        </w:trPr>
        <w:tc>
          <w:tcPr>
            <w:tcW w:w="3240" w:type="dxa"/>
          </w:tcPr>
          <w:p w:rsidR="003110F8" w:rsidRPr="00A1089F" w:rsidRDefault="003619A6">
            <w:pPr>
              <w:keepNext/>
              <w:ind w:right="-14"/>
              <w:rPr>
                <w:color w:val="000000"/>
              </w:rPr>
            </w:pPr>
            <w:r>
              <w:rPr>
                <w:color w:val="000000"/>
              </w:rPr>
              <w:t>Complies with GDPR</w:t>
            </w:r>
            <w:r w:rsidR="003110F8" w:rsidRPr="00A1089F">
              <w:rPr>
                <w:color w:val="000000"/>
              </w:rPr>
              <w:t>.</w:t>
            </w:r>
          </w:p>
        </w:tc>
        <w:tc>
          <w:tcPr>
            <w:tcW w:w="3780" w:type="dxa"/>
          </w:tcPr>
          <w:p w:rsidR="003110F8" w:rsidRPr="00A1089F" w:rsidRDefault="003619A6">
            <w:pPr>
              <w:ind w:right="144"/>
              <w:rPr>
                <w:color w:val="000000"/>
              </w:rPr>
            </w:pPr>
            <w:r>
              <w:rPr>
                <w:color w:val="000000"/>
              </w:rPr>
              <w:t>No personal identifying information is stored on the mobile device.</w:t>
            </w:r>
          </w:p>
        </w:tc>
      </w:tr>
    </w:tbl>
    <w:p w:rsidR="003110F8" w:rsidRPr="00A1089F" w:rsidRDefault="003110F8">
      <w:pPr>
        <w:pStyle w:val="Heading1"/>
      </w:pPr>
      <w:bookmarkStart w:id="83" w:name="_Toc436203402"/>
      <w:bookmarkStart w:id="84" w:name="_Toc452813596"/>
      <w:bookmarkStart w:id="85" w:name="_Toc86219085"/>
      <w:r w:rsidRPr="00A1089F">
        <w:t>Product Features</w:t>
      </w:r>
      <w:bookmarkEnd w:id="83"/>
      <w:bookmarkEnd w:id="84"/>
      <w:bookmarkEnd w:id="85"/>
    </w:p>
    <w:p w:rsidR="003110F8" w:rsidRDefault="003619A6">
      <w:pPr>
        <w:pStyle w:val="Heading2"/>
      </w:pPr>
      <w:bookmarkStart w:id="86" w:name="_Toc86219086"/>
      <w:r>
        <w:t>Existing features</w:t>
      </w:r>
      <w:bookmarkEnd w:id="86"/>
    </w:p>
    <w:p w:rsidR="003110F8" w:rsidRPr="00A1089F" w:rsidRDefault="003619A6" w:rsidP="003619A6">
      <w:pPr>
        <w:ind w:left="720"/>
      </w:pPr>
      <w:proofErr w:type="gramStart"/>
      <w:r>
        <w:t>None.</w:t>
      </w:r>
      <w:proofErr w:type="gramEnd"/>
      <w:r>
        <w:t xml:space="preserve">  This is version 1.0 of the Amber system.</w:t>
      </w:r>
    </w:p>
    <w:p w:rsidR="003110F8" w:rsidRDefault="003619A6">
      <w:pPr>
        <w:pStyle w:val="Heading2"/>
      </w:pPr>
      <w:bookmarkStart w:id="87" w:name="_Toc86219087"/>
      <w:r>
        <w:t>Features for the current project</w:t>
      </w:r>
      <w:bookmarkEnd w:id="87"/>
    </w:p>
    <w:p w:rsidR="003619A6" w:rsidRDefault="003B4FAF" w:rsidP="003B4FAF">
      <w:pPr>
        <w:pStyle w:val="Heading3"/>
        <w:ind w:left="1440"/>
      </w:pPr>
      <w:bookmarkStart w:id="88" w:name="_Toc86219088"/>
      <w:r>
        <w:t>Record Hippotherapy metrics</w:t>
      </w:r>
      <w:bookmarkEnd w:id="88"/>
    </w:p>
    <w:p w:rsidR="003B4FAF" w:rsidRDefault="003B4FAF" w:rsidP="003B4FAF">
      <w:pPr>
        <w:ind w:left="1440"/>
      </w:pPr>
      <w:r>
        <w:t>Record the detailed metrics for Hippotherapy sessions.</w:t>
      </w:r>
    </w:p>
    <w:p w:rsidR="003B4FAF" w:rsidRDefault="003B4FAF" w:rsidP="003B4FAF">
      <w:pPr>
        <w:pStyle w:val="Heading3"/>
        <w:ind w:left="1440"/>
      </w:pPr>
      <w:bookmarkStart w:id="89" w:name="_Toc86219089"/>
      <w:r>
        <w:t>Generate reports</w:t>
      </w:r>
      <w:bookmarkEnd w:id="89"/>
    </w:p>
    <w:p w:rsidR="003B4FAF" w:rsidRPr="003B4FAF" w:rsidRDefault="003B4FAF" w:rsidP="003B4FAF">
      <w:pPr>
        <w:ind w:left="1440"/>
      </w:pPr>
      <w:r>
        <w:t>Generate details reports showing the improvements made due to Hippotherapy.</w:t>
      </w:r>
    </w:p>
    <w:p w:rsidR="003110F8" w:rsidRPr="00A1089F" w:rsidRDefault="003619A6">
      <w:pPr>
        <w:pStyle w:val="Heading2"/>
      </w:pPr>
      <w:bookmarkStart w:id="90" w:name="_Toc86219090"/>
      <w:r>
        <w:t>Future Features</w:t>
      </w:r>
      <w:bookmarkEnd w:id="90"/>
    </w:p>
    <w:p w:rsidR="003110F8" w:rsidRDefault="00305623" w:rsidP="003619A6">
      <w:pPr>
        <w:pStyle w:val="Heading3"/>
        <w:ind w:left="1440"/>
      </w:pPr>
      <w:bookmarkStart w:id="91" w:name="_Toc86219091"/>
      <w:r>
        <w:t>Integrate data with other GP, HSE applications</w:t>
      </w:r>
      <w:bookmarkEnd w:id="91"/>
    </w:p>
    <w:p w:rsidR="003619A6" w:rsidRPr="003619A6" w:rsidRDefault="003619A6" w:rsidP="003619A6">
      <w:pPr>
        <w:ind w:left="1440"/>
      </w:pPr>
    </w:p>
    <w:p w:rsidR="003110F8" w:rsidRPr="00A1089F" w:rsidRDefault="003B4FAF" w:rsidP="003B4FAF">
      <w:pPr>
        <w:pStyle w:val="Heading1"/>
      </w:pPr>
      <w:bookmarkStart w:id="92" w:name="_Toc86219092"/>
      <w:r>
        <w:t>Constraints</w:t>
      </w:r>
      <w:bookmarkEnd w:id="92"/>
    </w:p>
    <w:p w:rsidR="003110F8" w:rsidRPr="00A1089F" w:rsidRDefault="003B4FAF" w:rsidP="003B4FAF">
      <w:pPr>
        <w:pStyle w:val="InfoBlue"/>
      </w:pPr>
      <w:r>
        <w:t xml:space="preserve">The Amber system will be used in an environment which will have </w:t>
      </w:r>
      <w:r w:rsidR="00F619F4">
        <w:t>Wi-Fi</w:t>
      </w:r>
      <w:r>
        <w:t xml:space="preserve"> access</w:t>
      </w:r>
      <w:r w:rsidR="00305623">
        <w:t xml:space="preserve"> or use mobile data.  T</w:t>
      </w:r>
      <w:r>
        <w:t xml:space="preserve">he Amber </w:t>
      </w:r>
      <w:r w:rsidR="00305623">
        <w:t xml:space="preserve">app will be a </w:t>
      </w:r>
      <w:r>
        <w:t>stand</w:t>
      </w:r>
      <w:r w:rsidR="00F619F4">
        <w:t>-</w:t>
      </w:r>
      <w:r>
        <w:t>alone system</w:t>
      </w:r>
    </w:p>
    <w:p w:rsidR="003110F8" w:rsidRPr="00A1089F" w:rsidRDefault="003B4FAF" w:rsidP="003B4FAF">
      <w:pPr>
        <w:pStyle w:val="Heading1"/>
      </w:pPr>
      <w:bookmarkStart w:id="93" w:name="_Toc86219093"/>
      <w:r>
        <w:t>Applicable Standards</w:t>
      </w:r>
      <w:bookmarkEnd w:id="93"/>
    </w:p>
    <w:p w:rsidR="003110F8" w:rsidRDefault="003B4FAF" w:rsidP="003B4FAF">
      <w:pPr>
        <w:pStyle w:val="InfoBlue"/>
      </w:pPr>
      <w:r>
        <w:t>GDPR</w:t>
      </w:r>
    </w:p>
    <w:p w:rsidR="003B4FAF" w:rsidRDefault="003B4FAF" w:rsidP="003B4FAF">
      <w:pPr>
        <w:pStyle w:val="BodyText"/>
      </w:pPr>
      <w:r>
        <w:t xml:space="preserve">The Amber system must comply with GDPR (General Data Protection Regulation).  </w:t>
      </w:r>
    </w:p>
    <w:p w:rsidR="003B4FAF" w:rsidRDefault="003B4FAF" w:rsidP="003B4FAF">
      <w:pPr>
        <w:pStyle w:val="BodyText"/>
      </w:pPr>
      <w:r>
        <w:t>Furthermore, no personal, identifying information will be kept on the Amber system.  This is because Amber is a stand</w:t>
      </w:r>
      <w:r w:rsidR="00F619F4">
        <w:t>-</w:t>
      </w:r>
      <w:r>
        <w:t>alone system and keeping identifying information on stand-alone systems is prohibited.</w:t>
      </w:r>
    </w:p>
    <w:p w:rsidR="00F619F4" w:rsidRDefault="00F619F4" w:rsidP="003B4FAF">
      <w:pPr>
        <w:pStyle w:val="BodyText"/>
      </w:pPr>
    </w:p>
    <w:p w:rsidR="00F619F4" w:rsidRDefault="00F619F4" w:rsidP="00F619F4">
      <w:pPr>
        <w:pStyle w:val="Heading1"/>
      </w:pPr>
      <w:bookmarkStart w:id="94" w:name="_Toc86219094"/>
      <w:r>
        <w:t>Precedence and Priority</w:t>
      </w:r>
      <w:bookmarkEnd w:id="94"/>
    </w:p>
    <w:p w:rsidR="00F619F4" w:rsidRDefault="00F619F4" w:rsidP="00F619F4">
      <w:pPr>
        <w:ind w:left="720"/>
      </w:pPr>
      <w:r>
        <w:t xml:space="preserve">The Amber system </w:t>
      </w:r>
      <w:r>
        <w:rPr>
          <w:u w:val="single"/>
        </w:rPr>
        <w:t>must</w:t>
      </w:r>
      <w:r>
        <w:t xml:space="preserve"> include all the core functionality listed in section 5 – recording Hippotherapy metrics, generating reports.</w:t>
      </w:r>
    </w:p>
    <w:p w:rsidR="00F619F4" w:rsidRDefault="00F619F4" w:rsidP="00F619F4">
      <w:pPr>
        <w:ind w:left="720"/>
      </w:pPr>
    </w:p>
    <w:p w:rsidR="00F619F4" w:rsidRDefault="00F619F4" w:rsidP="00F619F4">
      <w:pPr>
        <w:ind w:left="720"/>
      </w:pPr>
      <w:r>
        <w:t xml:space="preserve">The Amber system </w:t>
      </w:r>
      <w:r>
        <w:rPr>
          <w:u w:val="single"/>
        </w:rPr>
        <w:t>could</w:t>
      </w:r>
      <w:r>
        <w:t xml:space="preserve"> have the ability to allow the therapist to define and modify the metrics to be measured.</w:t>
      </w:r>
    </w:p>
    <w:p w:rsidR="00F619F4" w:rsidRDefault="00F619F4" w:rsidP="00F619F4">
      <w:pPr>
        <w:ind w:left="720"/>
      </w:pPr>
    </w:p>
    <w:p w:rsidR="00F619F4" w:rsidRPr="00F619F4" w:rsidRDefault="00F619F4" w:rsidP="00F619F4">
      <w:pPr>
        <w:ind w:left="720"/>
      </w:pPr>
      <w:r>
        <w:t xml:space="preserve">The Amber system </w:t>
      </w:r>
      <w:r>
        <w:rPr>
          <w:u w:val="single"/>
        </w:rPr>
        <w:t>won’t</w:t>
      </w:r>
      <w:r>
        <w:t xml:space="preserve"> have any of the features listed as future features in section 5, in this first release of the system.</w:t>
      </w:r>
    </w:p>
    <w:sectPr w:rsidR="00F619F4" w:rsidRPr="00F619F4">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5AF" w:rsidRDefault="000175AF">
      <w:pPr>
        <w:spacing w:line="240" w:lineRule="auto"/>
      </w:pPr>
      <w:r>
        <w:separator/>
      </w:r>
    </w:p>
  </w:endnote>
  <w:endnote w:type="continuationSeparator" w:id="0">
    <w:p w:rsidR="000175AF" w:rsidRDefault="00017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45FD">
      <w:tc>
        <w:tcPr>
          <w:tcW w:w="3162" w:type="dxa"/>
          <w:tcBorders>
            <w:top w:val="nil"/>
            <w:left w:val="nil"/>
            <w:bottom w:val="nil"/>
            <w:right w:val="nil"/>
          </w:tcBorders>
        </w:tcPr>
        <w:p w:rsidR="004A45FD" w:rsidRDefault="004A45FD">
          <w:pPr>
            <w:ind w:right="360"/>
          </w:pPr>
          <w:r>
            <w:t>Confidential</w:t>
          </w:r>
        </w:p>
      </w:tc>
      <w:tc>
        <w:tcPr>
          <w:tcW w:w="3162" w:type="dxa"/>
          <w:tcBorders>
            <w:top w:val="nil"/>
            <w:left w:val="nil"/>
            <w:bottom w:val="nil"/>
            <w:right w:val="nil"/>
          </w:tcBorders>
        </w:tcPr>
        <w:p w:rsidR="004A45FD" w:rsidRDefault="004A45FD" w:rsidP="00DA2C44">
          <w:pPr>
            <w:ind w:left="720" w:hanging="720"/>
            <w:jc w:val="center"/>
          </w:pPr>
          <w:r>
            <w:sym w:font="Symbol" w:char="F0D3"/>
          </w:r>
          <w:r w:rsidR="00DA2C44">
            <w:t>Liz Conway</w:t>
          </w:r>
          <w:r>
            <w:t xml:space="preserve"> </w:t>
          </w:r>
          <w:r>
            <w:fldChar w:fldCharType="begin"/>
          </w:r>
          <w:r>
            <w:instrText xml:space="preserve"> DATE \@ "yyyy" </w:instrText>
          </w:r>
          <w:r>
            <w:fldChar w:fldCharType="separate"/>
          </w:r>
          <w:r w:rsidR="00BB4DE8">
            <w:rPr>
              <w:noProof/>
            </w:rPr>
            <w:t>2021</w:t>
          </w:r>
          <w:r>
            <w:fldChar w:fldCharType="end"/>
          </w:r>
        </w:p>
      </w:tc>
      <w:tc>
        <w:tcPr>
          <w:tcW w:w="3162" w:type="dxa"/>
          <w:tcBorders>
            <w:top w:val="nil"/>
            <w:left w:val="nil"/>
            <w:bottom w:val="nil"/>
            <w:right w:val="nil"/>
          </w:tcBorders>
        </w:tcPr>
        <w:p w:rsidR="004A45FD" w:rsidRDefault="004A45F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B4DE8">
            <w:rPr>
              <w:rStyle w:val="PageNumber"/>
              <w:noProof/>
            </w:rPr>
            <w:t>5</w:t>
          </w:r>
          <w:r>
            <w:rPr>
              <w:rStyle w:val="PageNumber"/>
            </w:rPr>
            <w:fldChar w:fldCharType="end"/>
          </w:r>
        </w:p>
      </w:tc>
    </w:tr>
  </w:tbl>
  <w:p w:rsidR="004A45FD" w:rsidRDefault="004A4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5AF" w:rsidRDefault="000175AF">
      <w:pPr>
        <w:spacing w:line="240" w:lineRule="auto"/>
      </w:pPr>
      <w:r>
        <w:separator/>
      </w:r>
    </w:p>
  </w:footnote>
  <w:footnote w:type="continuationSeparator" w:id="0">
    <w:p w:rsidR="000175AF" w:rsidRDefault="000175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45FD" w:rsidRDefault="004A45FD">
    <w:pPr>
      <w:rPr>
        <w:sz w:val="24"/>
      </w:rPr>
    </w:pPr>
  </w:p>
  <w:p w:rsidR="004A45FD" w:rsidRDefault="004A45FD">
    <w:pPr>
      <w:pBdr>
        <w:top w:val="single" w:sz="6" w:space="1" w:color="auto"/>
      </w:pBdr>
      <w:rPr>
        <w:sz w:val="24"/>
      </w:rPr>
    </w:pPr>
  </w:p>
  <w:p w:rsidR="004A45FD" w:rsidRDefault="004A45F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E6A2F">
      <w:rPr>
        <w:rFonts w:ascii="Arial" w:hAnsi="Arial"/>
        <w:b/>
        <w:sz w:val="36"/>
      </w:rPr>
      <w:t>&lt;</w:t>
    </w:r>
    <w:r w:rsidR="00DA2C44">
      <w:rPr>
        <w:rFonts w:ascii="Arial" w:hAnsi="Arial"/>
        <w:b/>
        <w:sz w:val="36"/>
      </w:rPr>
      <w:t>Project 4 Code Institute</w:t>
    </w:r>
    <w:r w:rsidR="000E6A2F">
      <w:rPr>
        <w:rFonts w:ascii="Arial" w:hAnsi="Arial"/>
        <w:b/>
        <w:sz w:val="36"/>
      </w:rPr>
      <w:t>&gt;</w:t>
    </w:r>
    <w:r>
      <w:rPr>
        <w:rFonts w:ascii="Arial" w:hAnsi="Arial"/>
        <w:b/>
        <w:sz w:val="36"/>
      </w:rPr>
      <w:fldChar w:fldCharType="end"/>
    </w:r>
  </w:p>
  <w:p w:rsidR="004A45FD" w:rsidRDefault="004A45FD">
    <w:pPr>
      <w:pBdr>
        <w:bottom w:val="single" w:sz="6" w:space="1" w:color="auto"/>
      </w:pBdr>
      <w:jc w:val="right"/>
      <w:rPr>
        <w:sz w:val="24"/>
      </w:rPr>
    </w:pPr>
  </w:p>
  <w:p w:rsidR="004A45FD" w:rsidRDefault="004A45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45FD">
      <w:tc>
        <w:tcPr>
          <w:tcW w:w="6379" w:type="dxa"/>
        </w:tcPr>
        <w:p w:rsidR="004A45FD" w:rsidRDefault="004A45FD" w:rsidP="00856AA4">
          <w:r>
            <w:rPr>
              <w:b/>
            </w:rPr>
            <w:fldChar w:fldCharType="begin"/>
          </w:r>
          <w:r>
            <w:rPr>
              <w:b/>
            </w:rPr>
            <w:instrText xml:space="preserve"> SUBJECT  \* MERGEFORMAT </w:instrText>
          </w:r>
          <w:r>
            <w:rPr>
              <w:b/>
            </w:rPr>
            <w:fldChar w:fldCharType="separate"/>
          </w:r>
          <w:r w:rsidR="007132E9" w:rsidRPr="007132E9">
            <w:t>Amber</w:t>
          </w:r>
          <w:r>
            <w:rPr>
              <w:b/>
            </w:rPr>
            <w:fldChar w:fldCharType="end"/>
          </w:r>
        </w:p>
      </w:tc>
      <w:tc>
        <w:tcPr>
          <w:tcW w:w="3179" w:type="dxa"/>
        </w:tcPr>
        <w:p w:rsidR="004A45FD" w:rsidRDefault="004A45FD" w:rsidP="00856AA4">
          <w:pPr>
            <w:tabs>
              <w:tab w:val="left" w:pos="1135"/>
            </w:tabs>
            <w:spacing w:before="40"/>
            <w:ind w:right="68"/>
          </w:pPr>
          <w:r>
            <w:t xml:space="preserve">  Version:           1.0</w:t>
          </w:r>
        </w:p>
      </w:tc>
    </w:tr>
    <w:tr w:rsidR="004A45FD">
      <w:tc>
        <w:tcPr>
          <w:tcW w:w="6379" w:type="dxa"/>
        </w:tcPr>
        <w:p w:rsidR="004A45FD" w:rsidRDefault="000175AF">
          <w:r>
            <w:fldChar w:fldCharType="begin"/>
          </w:r>
          <w:r>
            <w:instrText xml:space="preserve"> TITLE  \* MERGEFORMAT </w:instrText>
          </w:r>
          <w:r>
            <w:fldChar w:fldCharType="separate"/>
          </w:r>
          <w:r w:rsidR="000E6A2F">
            <w:t>Vision</w:t>
          </w:r>
          <w:r>
            <w:fldChar w:fldCharType="end"/>
          </w:r>
        </w:p>
      </w:tc>
      <w:tc>
        <w:tcPr>
          <w:tcW w:w="3179" w:type="dxa"/>
        </w:tcPr>
        <w:p w:rsidR="004A45FD" w:rsidRDefault="00856AA4" w:rsidP="00DA2C44">
          <w:r>
            <w:t xml:space="preserve">  Date:  </w:t>
          </w:r>
          <w:r w:rsidR="00BB4DE8">
            <w:t>27/11</w:t>
          </w:r>
          <w:r w:rsidR="00DA2C44">
            <w:t>/2021</w:t>
          </w:r>
        </w:p>
      </w:tc>
    </w:tr>
  </w:tbl>
  <w:p w:rsidR="004A45FD" w:rsidRDefault="004A4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4913224"/>
    <w:multiLevelType w:val="hybridMultilevel"/>
    <w:tmpl w:val="98D24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F8736D"/>
    <w:multiLevelType w:val="hybridMultilevel"/>
    <w:tmpl w:val="EAA0A22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A8A30C7"/>
    <w:multiLevelType w:val="hybridMultilevel"/>
    <w:tmpl w:val="B148A2D4"/>
    <w:lvl w:ilvl="0" w:tplc="08142E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C168BD"/>
    <w:multiLevelType w:val="hybridMultilevel"/>
    <w:tmpl w:val="F6469B62"/>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874076F"/>
    <w:multiLevelType w:val="multilevel"/>
    <w:tmpl w:val="AE00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F556E09"/>
    <w:multiLevelType w:val="hybridMultilevel"/>
    <w:tmpl w:val="5C768F0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64E6EF4"/>
    <w:multiLevelType w:val="hybridMultilevel"/>
    <w:tmpl w:val="D04A5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C9362FF"/>
    <w:multiLevelType w:val="hybridMultilevel"/>
    <w:tmpl w:val="8B221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3"/>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4"/>
  </w:num>
  <w:num w:numId="12">
    <w:abstractNumId w:val="18"/>
  </w:num>
  <w:num w:numId="13">
    <w:abstractNumId w:val="16"/>
  </w:num>
  <w:num w:numId="14">
    <w:abstractNumId w:val="30"/>
  </w:num>
  <w:num w:numId="15">
    <w:abstractNumId w:val="15"/>
  </w:num>
  <w:num w:numId="16">
    <w:abstractNumId w:val="6"/>
  </w:num>
  <w:num w:numId="17">
    <w:abstractNumId w:val="29"/>
  </w:num>
  <w:num w:numId="18">
    <w:abstractNumId w:val="22"/>
  </w:num>
  <w:num w:numId="19">
    <w:abstractNumId w:val="7"/>
  </w:num>
  <w:num w:numId="20">
    <w:abstractNumId w:val="21"/>
  </w:num>
  <w:num w:numId="21">
    <w:abstractNumId w:val="13"/>
  </w:num>
  <w:num w:numId="22">
    <w:abstractNumId w:val="27"/>
  </w:num>
  <w:num w:numId="23">
    <w:abstractNumId w:val="10"/>
  </w:num>
  <w:num w:numId="24">
    <w:abstractNumId w:val="9"/>
  </w:num>
  <w:num w:numId="25">
    <w:abstractNumId w:val="8"/>
  </w:num>
  <w:num w:numId="26">
    <w:abstractNumId w:val="25"/>
  </w:num>
  <w:num w:numId="27">
    <w:abstractNumId w:val="26"/>
  </w:num>
  <w:num w:numId="28">
    <w:abstractNumId w:val="34"/>
  </w:num>
  <w:num w:numId="29">
    <w:abstractNumId w:val="20"/>
  </w:num>
  <w:num w:numId="30">
    <w:abstractNumId w:val="12"/>
  </w:num>
  <w:num w:numId="31">
    <w:abstractNumId w:val="19"/>
  </w:num>
  <w:num w:numId="32">
    <w:abstractNumId w:val="5"/>
  </w:num>
  <w:num w:numId="33">
    <w:abstractNumId w:val="14"/>
  </w:num>
  <w:num w:numId="34">
    <w:abstractNumId w:val="28"/>
  </w:num>
  <w:num w:numId="35">
    <w:abstractNumId w:val="1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B0"/>
    <w:rsid w:val="0000766A"/>
    <w:rsid w:val="000175AF"/>
    <w:rsid w:val="000622C7"/>
    <w:rsid w:val="000716AD"/>
    <w:rsid w:val="000801C6"/>
    <w:rsid w:val="000E6A2F"/>
    <w:rsid w:val="00131FB5"/>
    <w:rsid w:val="001C53DB"/>
    <w:rsid w:val="002147B8"/>
    <w:rsid w:val="002509BF"/>
    <w:rsid w:val="0028165D"/>
    <w:rsid w:val="00305623"/>
    <w:rsid w:val="003110F8"/>
    <w:rsid w:val="003619A6"/>
    <w:rsid w:val="003A1506"/>
    <w:rsid w:val="003A392F"/>
    <w:rsid w:val="003B4FAF"/>
    <w:rsid w:val="004120B3"/>
    <w:rsid w:val="004A45FD"/>
    <w:rsid w:val="004F46FD"/>
    <w:rsid w:val="00597B1B"/>
    <w:rsid w:val="005A6EA2"/>
    <w:rsid w:val="005E6142"/>
    <w:rsid w:val="0061454E"/>
    <w:rsid w:val="0062516F"/>
    <w:rsid w:val="006B1ED1"/>
    <w:rsid w:val="006B5838"/>
    <w:rsid w:val="007132E9"/>
    <w:rsid w:val="007224A4"/>
    <w:rsid w:val="007657B0"/>
    <w:rsid w:val="0076782E"/>
    <w:rsid w:val="007A2A9D"/>
    <w:rsid w:val="007D7B74"/>
    <w:rsid w:val="00856AA4"/>
    <w:rsid w:val="008857CA"/>
    <w:rsid w:val="008D4448"/>
    <w:rsid w:val="008F0936"/>
    <w:rsid w:val="0094760B"/>
    <w:rsid w:val="009518D7"/>
    <w:rsid w:val="00A1089F"/>
    <w:rsid w:val="00A41D32"/>
    <w:rsid w:val="00AC3998"/>
    <w:rsid w:val="00B065D0"/>
    <w:rsid w:val="00B851ED"/>
    <w:rsid w:val="00BB4DE8"/>
    <w:rsid w:val="00C01B5B"/>
    <w:rsid w:val="00C17BCD"/>
    <w:rsid w:val="00CB233B"/>
    <w:rsid w:val="00D325DD"/>
    <w:rsid w:val="00D341A5"/>
    <w:rsid w:val="00D4519E"/>
    <w:rsid w:val="00DA2C44"/>
    <w:rsid w:val="00DA4BC3"/>
    <w:rsid w:val="00E2121D"/>
    <w:rsid w:val="00E7000F"/>
    <w:rsid w:val="00E9102C"/>
    <w:rsid w:val="00EB7771"/>
    <w:rsid w:val="00ED72F7"/>
    <w:rsid w:val="00F619F4"/>
    <w:rsid w:val="00FC559F"/>
    <w:rsid w:val="00FD3E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IE"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4FAF"/>
    <w:pPr>
      <w:tabs>
        <w:tab w:val="left" w:pos="540"/>
        <w:tab w:val="left" w:pos="1260"/>
      </w:tabs>
      <w:spacing w:after="120"/>
      <w:ind w:left="540"/>
    </w:pPr>
    <w:rPr>
      <w:color w:val="000000" w:themeColor="text1"/>
    </w:rPr>
  </w:style>
  <w:style w:type="character" w:styleId="Hyperlink">
    <w:name w:val="Hyperlink"/>
    <w:basedOn w:val="DefaultParagraphFont"/>
    <w:uiPriority w:val="99"/>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7657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7B0"/>
    <w:rPr>
      <w:rFonts w:ascii="Tahoma" w:hAnsi="Tahoma" w:cs="Tahoma"/>
      <w:sz w:val="16"/>
      <w:szCs w:val="16"/>
      <w:lang w:val="en-US" w:eastAsia="en-US"/>
    </w:rPr>
  </w:style>
  <w:style w:type="paragraph" w:customStyle="1" w:styleId="p">
    <w:name w:val="p"/>
    <w:basedOn w:val="Normal"/>
    <w:rsid w:val="00FD3E64"/>
    <w:pPr>
      <w:widowControl/>
      <w:spacing w:before="100" w:beforeAutospacing="1" w:after="100" w:afterAutospacing="1" w:line="240" w:lineRule="auto"/>
    </w:pPr>
    <w:rPr>
      <w:sz w:val="24"/>
      <w:szCs w:val="24"/>
      <w:lang w:val="en-GB" w:eastAsia="en-GB"/>
    </w:rPr>
  </w:style>
  <w:style w:type="paragraph" w:styleId="NormalWeb">
    <w:name w:val="Normal (Web)"/>
    <w:basedOn w:val="Normal"/>
    <w:uiPriority w:val="99"/>
    <w:semiHidden/>
    <w:unhideWhenUsed/>
    <w:rsid w:val="00FD3E64"/>
    <w:pPr>
      <w:widowControl/>
      <w:spacing w:before="100" w:beforeAutospacing="1" w:after="100" w:afterAutospacing="1" w:line="240" w:lineRule="auto"/>
    </w:pPr>
    <w:rPr>
      <w:sz w:val="24"/>
      <w:szCs w:val="24"/>
      <w:lang w:val="en-GB" w:eastAsia="en-GB"/>
    </w:rPr>
  </w:style>
  <w:style w:type="character" w:customStyle="1" w:styleId="dttext">
    <w:name w:val="dttext"/>
    <w:basedOn w:val="DefaultParagraphFont"/>
    <w:rsid w:val="00A1089F"/>
  </w:style>
  <w:style w:type="paragraph" w:styleId="ListParagraph">
    <w:name w:val="List Paragraph"/>
    <w:basedOn w:val="Normal"/>
    <w:uiPriority w:val="34"/>
    <w:qFormat/>
    <w:rsid w:val="001C53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IE"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3B4FAF"/>
    <w:pPr>
      <w:tabs>
        <w:tab w:val="left" w:pos="540"/>
        <w:tab w:val="left" w:pos="1260"/>
      </w:tabs>
      <w:spacing w:after="120"/>
      <w:ind w:left="540"/>
    </w:pPr>
    <w:rPr>
      <w:color w:val="000000" w:themeColor="text1"/>
    </w:rPr>
  </w:style>
  <w:style w:type="character" w:styleId="Hyperlink">
    <w:name w:val="Hyperlink"/>
    <w:basedOn w:val="DefaultParagraphFont"/>
    <w:uiPriority w:val="99"/>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7657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7B0"/>
    <w:rPr>
      <w:rFonts w:ascii="Tahoma" w:hAnsi="Tahoma" w:cs="Tahoma"/>
      <w:sz w:val="16"/>
      <w:szCs w:val="16"/>
      <w:lang w:val="en-US" w:eastAsia="en-US"/>
    </w:rPr>
  </w:style>
  <w:style w:type="paragraph" w:customStyle="1" w:styleId="p">
    <w:name w:val="p"/>
    <w:basedOn w:val="Normal"/>
    <w:rsid w:val="00FD3E64"/>
    <w:pPr>
      <w:widowControl/>
      <w:spacing w:before="100" w:beforeAutospacing="1" w:after="100" w:afterAutospacing="1" w:line="240" w:lineRule="auto"/>
    </w:pPr>
    <w:rPr>
      <w:sz w:val="24"/>
      <w:szCs w:val="24"/>
      <w:lang w:val="en-GB" w:eastAsia="en-GB"/>
    </w:rPr>
  </w:style>
  <w:style w:type="paragraph" w:styleId="NormalWeb">
    <w:name w:val="Normal (Web)"/>
    <w:basedOn w:val="Normal"/>
    <w:uiPriority w:val="99"/>
    <w:semiHidden/>
    <w:unhideWhenUsed/>
    <w:rsid w:val="00FD3E64"/>
    <w:pPr>
      <w:widowControl/>
      <w:spacing w:before="100" w:beforeAutospacing="1" w:after="100" w:afterAutospacing="1" w:line="240" w:lineRule="auto"/>
    </w:pPr>
    <w:rPr>
      <w:sz w:val="24"/>
      <w:szCs w:val="24"/>
      <w:lang w:val="en-GB" w:eastAsia="en-GB"/>
    </w:rPr>
  </w:style>
  <w:style w:type="character" w:customStyle="1" w:styleId="dttext">
    <w:name w:val="dttext"/>
    <w:basedOn w:val="DefaultParagraphFont"/>
    <w:rsid w:val="00A1089F"/>
  </w:style>
  <w:style w:type="paragraph" w:styleId="ListParagraph">
    <w:name w:val="List Paragraph"/>
    <w:basedOn w:val="Normal"/>
    <w:uiPriority w:val="34"/>
    <w:qFormat/>
    <w:rsid w:val="001C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10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aoti.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Download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163</TotalTime>
  <Pages>9</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Amber</dc:subject>
  <dc:creator>Liz</dc:creator>
  <cp:lastModifiedBy>Liz</cp:lastModifiedBy>
  <cp:revision>6</cp:revision>
  <cp:lastPrinted>2019-08-16T11:06:00Z</cp:lastPrinted>
  <dcterms:created xsi:type="dcterms:W3CDTF">2021-10-27T08:23:00Z</dcterms:created>
  <dcterms:modified xsi:type="dcterms:W3CDTF">2021-11-27T13:41:00Z</dcterms:modified>
</cp:coreProperties>
</file>