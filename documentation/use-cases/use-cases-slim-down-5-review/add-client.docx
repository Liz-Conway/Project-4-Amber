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C85745">
      <w:pPr>
        <w:pStyle w:val="StyleCentered"/>
      </w:pPr>
    </w:p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316"/>
      </w:tblGrid>
      <w:tr w:rsidR="001F6A18" w:rsidTr="001F6A18">
        <w:tc>
          <w:tcPr>
            <w:tcW w:w="13176" w:type="dxa"/>
            <w:shd w:val="clear" w:color="auto" w:fill="B3E0FF"/>
          </w:tcPr>
          <w:p w:rsidR="001F6A18" w:rsidRDefault="001F6A18">
            <w:pPr>
              <w:pStyle w:val="ProjectName"/>
            </w:pPr>
            <w:r>
              <w:t>Amber</w:t>
            </w:r>
          </w:p>
        </w:tc>
      </w:tr>
    </w:tbl>
    <w:p w:rsidR="001F6A18" w:rsidRDefault="001F6A18" w:rsidP="001F6A18"/>
    <w:p w:rsidR="001F6A18" w:rsidRDefault="001F6A18" w:rsidP="001F6A18"/>
    <w:p w:rsidR="00266F01" w:rsidRDefault="00266F01" w:rsidP="001F6A18"/>
    <w:p w:rsidR="001F6A18" w:rsidRDefault="001F6A18" w:rsidP="001F6A18"/>
    <w:p w:rsidR="001F6A18" w:rsidRDefault="001F6A18" w:rsidP="001F6A18"/>
    <w:p w:rsidR="001F6A18" w:rsidRPr="001F6A18" w:rsidRDefault="001F6A18" w:rsidP="001F6A18"/>
    <w:p w:rsidR="00994D7C" w:rsidRDefault="002A76AB" w:rsidP="00994D7C">
      <w:pPr>
        <w:pStyle w:val="ReportTitle"/>
      </w:pPr>
      <w:r>
        <w:t xml:space="preserve">Add Client </w:t>
      </w:r>
      <w:r w:rsidR="00BE0789">
        <w:t>Use Case</w:t>
      </w:r>
    </w:p>
    <w:p w:rsidR="00840C8F" w:rsidRDefault="00840C8F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840C8F" w:rsidRDefault="00840C8F" w:rsidP="00C85745">
      <w:pPr>
        <w:pStyle w:val="StyleCentered"/>
      </w:pPr>
    </w:p>
    <w:p w:rsidR="004802C9" w:rsidRDefault="004802C9" w:rsidP="004802C9">
      <w:r>
        <w:tab/>
      </w:r>
    </w:p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C85745" w:rsidRDefault="00EB0206" w:rsidP="004802C9">
      <w:pPr>
        <w:pStyle w:val="TableOfContents"/>
      </w:pPr>
      <w:r w:rsidRPr="004802C9">
        <w:br w:type="page"/>
      </w:r>
      <w:r w:rsidR="00C85745" w:rsidRPr="00C85745">
        <w:lastRenderedPageBreak/>
        <w:t>Contents</w:t>
      </w:r>
    </w:p>
    <w:p w:rsidR="009F0323" w:rsidRDefault="006B23D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r>
        <w:rPr>
          <w:rFonts w:cs="Verdana"/>
        </w:rPr>
        <w:fldChar w:fldCharType="begin"/>
      </w:r>
      <w:r>
        <w:rPr>
          <w:rFonts w:cs="Verdana"/>
        </w:rPr>
        <w:instrText xml:space="preserve"> TOC \o "1-3" \h \z \u </w:instrText>
      </w:r>
      <w:r>
        <w:rPr>
          <w:rFonts w:cs="Verdana"/>
        </w:rPr>
        <w:fldChar w:fldCharType="separate"/>
      </w:r>
      <w:hyperlink w:anchor="_Toc21690892" w:history="1">
        <w:r w:rsidR="009F0323" w:rsidRPr="00892FCA">
          <w:rPr>
            <w:rStyle w:val="Hyperlink"/>
            <w:noProof/>
          </w:rPr>
          <w:t>Add Client</w:t>
        </w:r>
        <w:r w:rsidR="009F0323">
          <w:rPr>
            <w:noProof/>
            <w:webHidden/>
          </w:rPr>
          <w:tab/>
        </w:r>
        <w:r w:rsidR="009F0323">
          <w:rPr>
            <w:noProof/>
            <w:webHidden/>
          </w:rPr>
          <w:fldChar w:fldCharType="begin"/>
        </w:r>
        <w:r w:rsidR="009F0323">
          <w:rPr>
            <w:noProof/>
            <w:webHidden/>
          </w:rPr>
          <w:instrText xml:space="preserve"> PAGEREF _Toc21690892 \h </w:instrText>
        </w:r>
        <w:r w:rsidR="009F0323">
          <w:rPr>
            <w:noProof/>
            <w:webHidden/>
          </w:rPr>
        </w:r>
        <w:r w:rsidR="009F0323">
          <w:rPr>
            <w:noProof/>
            <w:webHidden/>
          </w:rPr>
          <w:fldChar w:fldCharType="separate"/>
        </w:r>
        <w:r w:rsidR="00525176">
          <w:rPr>
            <w:noProof/>
            <w:webHidden/>
          </w:rPr>
          <w:t>3</w:t>
        </w:r>
        <w:r w:rsidR="009F0323">
          <w:rPr>
            <w:noProof/>
            <w:webHidden/>
          </w:rPr>
          <w:fldChar w:fldCharType="end"/>
        </w:r>
      </w:hyperlink>
    </w:p>
    <w:p w:rsidR="009F0323" w:rsidRDefault="003D4684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0893" w:history="1">
        <w:r w:rsidR="009F0323" w:rsidRPr="00892FCA">
          <w:rPr>
            <w:rStyle w:val="Hyperlink"/>
            <w:noProof/>
          </w:rPr>
          <w:t>Description (Goal in context)</w:t>
        </w:r>
        <w:r w:rsidR="009F0323">
          <w:rPr>
            <w:noProof/>
            <w:webHidden/>
          </w:rPr>
          <w:tab/>
        </w:r>
        <w:r w:rsidR="009F0323">
          <w:rPr>
            <w:noProof/>
            <w:webHidden/>
          </w:rPr>
          <w:fldChar w:fldCharType="begin"/>
        </w:r>
        <w:r w:rsidR="009F0323">
          <w:rPr>
            <w:noProof/>
            <w:webHidden/>
          </w:rPr>
          <w:instrText xml:space="preserve"> PAGEREF _Toc21690893 \h </w:instrText>
        </w:r>
        <w:r w:rsidR="009F0323">
          <w:rPr>
            <w:noProof/>
            <w:webHidden/>
          </w:rPr>
        </w:r>
        <w:r w:rsidR="009F0323">
          <w:rPr>
            <w:noProof/>
            <w:webHidden/>
          </w:rPr>
          <w:fldChar w:fldCharType="separate"/>
        </w:r>
        <w:r w:rsidR="00525176">
          <w:rPr>
            <w:noProof/>
            <w:webHidden/>
          </w:rPr>
          <w:t>3</w:t>
        </w:r>
        <w:r w:rsidR="009F0323">
          <w:rPr>
            <w:noProof/>
            <w:webHidden/>
          </w:rPr>
          <w:fldChar w:fldCharType="end"/>
        </w:r>
      </w:hyperlink>
    </w:p>
    <w:p w:rsidR="009F0323" w:rsidRDefault="003D4684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0894" w:history="1">
        <w:r w:rsidR="009F0323" w:rsidRPr="00892FCA">
          <w:rPr>
            <w:rStyle w:val="Hyperlink"/>
            <w:noProof/>
          </w:rPr>
          <w:t>Main Flow-of-Events</w:t>
        </w:r>
        <w:r w:rsidR="009F0323">
          <w:rPr>
            <w:noProof/>
            <w:webHidden/>
          </w:rPr>
          <w:tab/>
        </w:r>
        <w:r w:rsidR="009F0323">
          <w:rPr>
            <w:noProof/>
            <w:webHidden/>
          </w:rPr>
          <w:fldChar w:fldCharType="begin"/>
        </w:r>
        <w:r w:rsidR="009F0323">
          <w:rPr>
            <w:noProof/>
            <w:webHidden/>
          </w:rPr>
          <w:instrText xml:space="preserve"> PAGEREF _Toc21690894 \h </w:instrText>
        </w:r>
        <w:r w:rsidR="009F0323">
          <w:rPr>
            <w:noProof/>
            <w:webHidden/>
          </w:rPr>
        </w:r>
        <w:r w:rsidR="009F0323">
          <w:rPr>
            <w:noProof/>
            <w:webHidden/>
          </w:rPr>
          <w:fldChar w:fldCharType="separate"/>
        </w:r>
        <w:r w:rsidR="00525176">
          <w:rPr>
            <w:noProof/>
            <w:webHidden/>
          </w:rPr>
          <w:t>3</w:t>
        </w:r>
        <w:r w:rsidR="009F0323">
          <w:rPr>
            <w:noProof/>
            <w:webHidden/>
          </w:rPr>
          <w:fldChar w:fldCharType="end"/>
        </w:r>
      </w:hyperlink>
    </w:p>
    <w:p w:rsidR="009F0323" w:rsidRDefault="003D4684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0895" w:history="1">
        <w:r w:rsidR="009F0323" w:rsidRPr="00892FCA">
          <w:rPr>
            <w:rStyle w:val="Hyperlink"/>
            <w:noProof/>
          </w:rPr>
          <w:t xml:space="preserve">1. </w:t>
        </w:r>
        <w:r w:rsidR="009F0323" w:rsidRPr="00892FCA">
          <w:rPr>
            <w:rStyle w:val="Hyperlink"/>
            <w:noProof/>
            <w:lang w:val="en-GB" w:eastAsia="en-GB"/>
          </w:rPr>
          <w:t>Choose Add Client option</w:t>
        </w:r>
        <w:r w:rsidR="009F0323">
          <w:rPr>
            <w:noProof/>
            <w:webHidden/>
          </w:rPr>
          <w:tab/>
        </w:r>
        <w:r w:rsidR="009F0323">
          <w:rPr>
            <w:noProof/>
            <w:webHidden/>
          </w:rPr>
          <w:fldChar w:fldCharType="begin"/>
        </w:r>
        <w:r w:rsidR="009F0323">
          <w:rPr>
            <w:noProof/>
            <w:webHidden/>
          </w:rPr>
          <w:instrText xml:space="preserve"> PAGEREF _Toc21690895 \h </w:instrText>
        </w:r>
        <w:r w:rsidR="009F0323">
          <w:rPr>
            <w:noProof/>
            <w:webHidden/>
          </w:rPr>
        </w:r>
        <w:r w:rsidR="009F0323">
          <w:rPr>
            <w:noProof/>
            <w:webHidden/>
          </w:rPr>
          <w:fldChar w:fldCharType="separate"/>
        </w:r>
        <w:r w:rsidR="00525176">
          <w:rPr>
            <w:noProof/>
            <w:webHidden/>
          </w:rPr>
          <w:t>3</w:t>
        </w:r>
        <w:r w:rsidR="009F0323">
          <w:rPr>
            <w:noProof/>
            <w:webHidden/>
          </w:rPr>
          <w:fldChar w:fldCharType="end"/>
        </w:r>
      </w:hyperlink>
    </w:p>
    <w:p w:rsidR="009F0323" w:rsidRDefault="003D4684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0896" w:history="1">
        <w:r w:rsidR="009F0323" w:rsidRPr="00892FCA">
          <w:rPr>
            <w:rStyle w:val="Hyperlink"/>
            <w:noProof/>
          </w:rPr>
          <w:t xml:space="preserve">2. </w:t>
        </w:r>
        <w:r w:rsidR="009F0323" w:rsidRPr="00892FCA">
          <w:rPr>
            <w:rStyle w:val="Hyperlink"/>
            <w:noProof/>
            <w:lang w:val="en-GB" w:eastAsia="en-GB"/>
          </w:rPr>
          <w:t>Display Add Client Screen</w:t>
        </w:r>
        <w:r w:rsidR="009F0323">
          <w:rPr>
            <w:noProof/>
            <w:webHidden/>
          </w:rPr>
          <w:tab/>
        </w:r>
        <w:r w:rsidR="009F0323">
          <w:rPr>
            <w:noProof/>
            <w:webHidden/>
          </w:rPr>
          <w:fldChar w:fldCharType="begin"/>
        </w:r>
        <w:r w:rsidR="009F0323">
          <w:rPr>
            <w:noProof/>
            <w:webHidden/>
          </w:rPr>
          <w:instrText xml:space="preserve"> PAGEREF _Toc21690896 \h </w:instrText>
        </w:r>
        <w:r w:rsidR="009F0323">
          <w:rPr>
            <w:noProof/>
            <w:webHidden/>
          </w:rPr>
        </w:r>
        <w:r w:rsidR="009F0323">
          <w:rPr>
            <w:noProof/>
            <w:webHidden/>
          </w:rPr>
          <w:fldChar w:fldCharType="separate"/>
        </w:r>
        <w:r w:rsidR="00525176">
          <w:rPr>
            <w:noProof/>
            <w:webHidden/>
          </w:rPr>
          <w:t>3</w:t>
        </w:r>
        <w:r w:rsidR="009F0323">
          <w:rPr>
            <w:noProof/>
            <w:webHidden/>
          </w:rPr>
          <w:fldChar w:fldCharType="end"/>
        </w:r>
      </w:hyperlink>
    </w:p>
    <w:p w:rsidR="009F0323" w:rsidRDefault="003D4684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0897" w:history="1">
        <w:r w:rsidR="009F0323" w:rsidRPr="00892FCA">
          <w:rPr>
            <w:rStyle w:val="Hyperlink"/>
            <w:noProof/>
          </w:rPr>
          <w:t xml:space="preserve">3. </w:t>
        </w:r>
        <w:r w:rsidR="009F0323" w:rsidRPr="00892FCA">
          <w:rPr>
            <w:rStyle w:val="Hyperlink"/>
            <w:noProof/>
            <w:lang w:val="en-GB" w:eastAsia="en-GB"/>
          </w:rPr>
          <w:t>Input Client Details</w:t>
        </w:r>
        <w:r w:rsidR="009F0323">
          <w:rPr>
            <w:noProof/>
            <w:webHidden/>
          </w:rPr>
          <w:tab/>
        </w:r>
        <w:r w:rsidR="009F0323">
          <w:rPr>
            <w:noProof/>
            <w:webHidden/>
          </w:rPr>
          <w:fldChar w:fldCharType="begin"/>
        </w:r>
        <w:r w:rsidR="009F0323">
          <w:rPr>
            <w:noProof/>
            <w:webHidden/>
          </w:rPr>
          <w:instrText xml:space="preserve"> PAGEREF _Toc21690897 \h </w:instrText>
        </w:r>
        <w:r w:rsidR="009F0323">
          <w:rPr>
            <w:noProof/>
            <w:webHidden/>
          </w:rPr>
        </w:r>
        <w:r w:rsidR="009F0323">
          <w:rPr>
            <w:noProof/>
            <w:webHidden/>
          </w:rPr>
          <w:fldChar w:fldCharType="separate"/>
        </w:r>
        <w:r w:rsidR="00525176">
          <w:rPr>
            <w:noProof/>
            <w:webHidden/>
          </w:rPr>
          <w:t>3</w:t>
        </w:r>
        <w:r w:rsidR="009F0323">
          <w:rPr>
            <w:noProof/>
            <w:webHidden/>
          </w:rPr>
          <w:fldChar w:fldCharType="end"/>
        </w:r>
      </w:hyperlink>
    </w:p>
    <w:p w:rsidR="009F0323" w:rsidRDefault="003D4684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0898" w:history="1">
        <w:r w:rsidR="009F0323" w:rsidRPr="00892FCA">
          <w:rPr>
            <w:rStyle w:val="Hyperlink"/>
            <w:noProof/>
          </w:rPr>
          <w:t xml:space="preserve">4. </w:t>
        </w:r>
        <w:r w:rsidR="009F0323" w:rsidRPr="00892FCA">
          <w:rPr>
            <w:rStyle w:val="Hyperlink"/>
            <w:noProof/>
            <w:lang w:val="en-GB" w:eastAsia="en-GB"/>
          </w:rPr>
          <w:t>Choose the Save option</w:t>
        </w:r>
        <w:r w:rsidR="009F0323">
          <w:rPr>
            <w:noProof/>
            <w:webHidden/>
          </w:rPr>
          <w:tab/>
        </w:r>
        <w:r w:rsidR="009F0323">
          <w:rPr>
            <w:noProof/>
            <w:webHidden/>
          </w:rPr>
          <w:fldChar w:fldCharType="begin"/>
        </w:r>
        <w:r w:rsidR="009F0323">
          <w:rPr>
            <w:noProof/>
            <w:webHidden/>
          </w:rPr>
          <w:instrText xml:space="preserve"> PAGEREF _Toc21690898 \h </w:instrText>
        </w:r>
        <w:r w:rsidR="009F0323">
          <w:rPr>
            <w:noProof/>
            <w:webHidden/>
          </w:rPr>
        </w:r>
        <w:r w:rsidR="009F0323">
          <w:rPr>
            <w:noProof/>
            <w:webHidden/>
          </w:rPr>
          <w:fldChar w:fldCharType="separate"/>
        </w:r>
        <w:r w:rsidR="00525176">
          <w:rPr>
            <w:noProof/>
            <w:webHidden/>
          </w:rPr>
          <w:t>3</w:t>
        </w:r>
        <w:r w:rsidR="009F0323">
          <w:rPr>
            <w:noProof/>
            <w:webHidden/>
          </w:rPr>
          <w:fldChar w:fldCharType="end"/>
        </w:r>
      </w:hyperlink>
    </w:p>
    <w:p w:rsidR="009F0323" w:rsidRDefault="003D4684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0899" w:history="1">
        <w:r w:rsidR="009F0323" w:rsidRPr="00892FCA">
          <w:rPr>
            <w:rStyle w:val="Hyperlink"/>
            <w:noProof/>
          </w:rPr>
          <w:t xml:space="preserve">5. </w:t>
        </w:r>
        <w:r w:rsidR="009F0323" w:rsidRPr="00892FCA">
          <w:rPr>
            <w:rStyle w:val="Hyperlink"/>
            <w:noProof/>
            <w:lang w:val="en-GB" w:eastAsia="en-GB"/>
          </w:rPr>
          <w:t>Save Client details</w:t>
        </w:r>
        <w:r w:rsidR="009F0323">
          <w:rPr>
            <w:noProof/>
            <w:webHidden/>
          </w:rPr>
          <w:tab/>
        </w:r>
        <w:r w:rsidR="009F0323">
          <w:rPr>
            <w:noProof/>
            <w:webHidden/>
          </w:rPr>
          <w:fldChar w:fldCharType="begin"/>
        </w:r>
        <w:r w:rsidR="009F0323">
          <w:rPr>
            <w:noProof/>
            <w:webHidden/>
          </w:rPr>
          <w:instrText xml:space="preserve"> PAGEREF _Toc21690899 \h </w:instrText>
        </w:r>
        <w:r w:rsidR="009F0323">
          <w:rPr>
            <w:noProof/>
            <w:webHidden/>
          </w:rPr>
        </w:r>
        <w:r w:rsidR="009F0323">
          <w:rPr>
            <w:noProof/>
            <w:webHidden/>
          </w:rPr>
          <w:fldChar w:fldCharType="separate"/>
        </w:r>
        <w:r w:rsidR="00525176">
          <w:rPr>
            <w:noProof/>
            <w:webHidden/>
          </w:rPr>
          <w:t>3</w:t>
        </w:r>
        <w:r w:rsidR="009F0323">
          <w:rPr>
            <w:noProof/>
            <w:webHidden/>
          </w:rPr>
          <w:fldChar w:fldCharType="end"/>
        </w:r>
      </w:hyperlink>
    </w:p>
    <w:p w:rsidR="009F0323" w:rsidRDefault="003D4684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0900" w:history="1">
        <w:r w:rsidR="009F0323" w:rsidRPr="00892FCA">
          <w:rPr>
            <w:rStyle w:val="Hyperlink"/>
            <w:noProof/>
          </w:rPr>
          <w:t>Alternate Flows</w:t>
        </w:r>
        <w:r w:rsidR="009F0323">
          <w:rPr>
            <w:noProof/>
            <w:webHidden/>
          </w:rPr>
          <w:tab/>
        </w:r>
        <w:r w:rsidR="009F0323">
          <w:rPr>
            <w:noProof/>
            <w:webHidden/>
          </w:rPr>
          <w:fldChar w:fldCharType="begin"/>
        </w:r>
        <w:r w:rsidR="009F0323">
          <w:rPr>
            <w:noProof/>
            <w:webHidden/>
          </w:rPr>
          <w:instrText xml:space="preserve"> PAGEREF _Toc21690900 \h </w:instrText>
        </w:r>
        <w:r w:rsidR="009F0323">
          <w:rPr>
            <w:noProof/>
            <w:webHidden/>
          </w:rPr>
        </w:r>
        <w:r w:rsidR="009F0323">
          <w:rPr>
            <w:noProof/>
            <w:webHidden/>
          </w:rPr>
          <w:fldChar w:fldCharType="separate"/>
        </w:r>
        <w:r w:rsidR="00525176">
          <w:rPr>
            <w:noProof/>
            <w:webHidden/>
          </w:rPr>
          <w:t>3</w:t>
        </w:r>
        <w:r w:rsidR="009F0323">
          <w:rPr>
            <w:noProof/>
            <w:webHidden/>
          </w:rPr>
          <w:fldChar w:fldCharType="end"/>
        </w:r>
      </w:hyperlink>
    </w:p>
    <w:p w:rsidR="009F0323" w:rsidRDefault="003D4684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0901" w:history="1">
        <w:r w:rsidR="009F0323" w:rsidRPr="00892FCA">
          <w:rPr>
            <w:rStyle w:val="Hyperlink"/>
            <w:noProof/>
          </w:rPr>
          <w:t>*a. Cancel</w:t>
        </w:r>
        <w:r w:rsidR="009F0323">
          <w:rPr>
            <w:noProof/>
            <w:webHidden/>
          </w:rPr>
          <w:tab/>
        </w:r>
        <w:r w:rsidR="009F0323">
          <w:rPr>
            <w:noProof/>
            <w:webHidden/>
          </w:rPr>
          <w:fldChar w:fldCharType="begin"/>
        </w:r>
        <w:r w:rsidR="009F0323">
          <w:rPr>
            <w:noProof/>
            <w:webHidden/>
          </w:rPr>
          <w:instrText xml:space="preserve"> PAGEREF _Toc21690901 \h </w:instrText>
        </w:r>
        <w:r w:rsidR="009F0323">
          <w:rPr>
            <w:noProof/>
            <w:webHidden/>
          </w:rPr>
        </w:r>
        <w:r w:rsidR="009F0323">
          <w:rPr>
            <w:noProof/>
            <w:webHidden/>
          </w:rPr>
          <w:fldChar w:fldCharType="separate"/>
        </w:r>
        <w:r w:rsidR="00525176">
          <w:rPr>
            <w:noProof/>
            <w:webHidden/>
          </w:rPr>
          <w:t>3</w:t>
        </w:r>
        <w:r w:rsidR="009F0323">
          <w:rPr>
            <w:noProof/>
            <w:webHidden/>
          </w:rPr>
          <w:fldChar w:fldCharType="end"/>
        </w:r>
      </w:hyperlink>
    </w:p>
    <w:p w:rsidR="009F0323" w:rsidRDefault="003D4684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0902" w:history="1">
        <w:r w:rsidR="009F0323" w:rsidRPr="00892FCA">
          <w:rPr>
            <w:rStyle w:val="Hyperlink"/>
            <w:noProof/>
          </w:rPr>
          <w:t>Pre conditions</w:t>
        </w:r>
        <w:r w:rsidR="009F0323">
          <w:rPr>
            <w:noProof/>
            <w:webHidden/>
          </w:rPr>
          <w:tab/>
        </w:r>
        <w:r w:rsidR="009F0323">
          <w:rPr>
            <w:noProof/>
            <w:webHidden/>
          </w:rPr>
          <w:fldChar w:fldCharType="begin"/>
        </w:r>
        <w:r w:rsidR="009F0323">
          <w:rPr>
            <w:noProof/>
            <w:webHidden/>
          </w:rPr>
          <w:instrText xml:space="preserve"> PAGEREF _Toc21690902 \h </w:instrText>
        </w:r>
        <w:r w:rsidR="009F0323">
          <w:rPr>
            <w:noProof/>
            <w:webHidden/>
          </w:rPr>
        </w:r>
        <w:r w:rsidR="009F0323">
          <w:rPr>
            <w:noProof/>
            <w:webHidden/>
          </w:rPr>
          <w:fldChar w:fldCharType="separate"/>
        </w:r>
        <w:r w:rsidR="00525176">
          <w:rPr>
            <w:noProof/>
            <w:webHidden/>
          </w:rPr>
          <w:t>3</w:t>
        </w:r>
        <w:r w:rsidR="009F0323">
          <w:rPr>
            <w:noProof/>
            <w:webHidden/>
          </w:rPr>
          <w:fldChar w:fldCharType="end"/>
        </w:r>
      </w:hyperlink>
    </w:p>
    <w:p w:rsidR="009F0323" w:rsidRDefault="003D4684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0903" w:history="1">
        <w:r w:rsidR="009F0323" w:rsidRPr="00892FCA">
          <w:rPr>
            <w:rStyle w:val="Hyperlink"/>
            <w:noProof/>
          </w:rPr>
          <w:t>Post conditions</w:t>
        </w:r>
        <w:r w:rsidR="009F0323">
          <w:rPr>
            <w:noProof/>
            <w:webHidden/>
          </w:rPr>
          <w:tab/>
        </w:r>
        <w:r w:rsidR="009F0323">
          <w:rPr>
            <w:noProof/>
            <w:webHidden/>
          </w:rPr>
          <w:fldChar w:fldCharType="begin"/>
        </w:r>
        <w:r w:rsidR="009F0323">
          <w:rPr>
            <w:noProof/>
            <w:webHidden/>
          </w:rPr>
          <w:instrText xml:space="preserve"> PAGEREF _Toc21690903 \h </w:instrText>
        </w:r>
        <w:r w:rsidR="009F0323">
          <w:rPr>
            <w:noProof/>
            <w:webHidden/>
          </w:rPr>
        </w:r>
        <w:r w:rsidR="009F0323">
          <w:rPr>
            <w:noProof/>
            <w:webHidden/>
          </w:rPr>
          <w:fldChar w:fldCharType="separate"/>
        </w:r>
        <w:r w:rsidR="00525176">
          <w:rPr>
            <w:noProof/>
            <w:webHidden/>
          </w:rPr>
          <w:t>3</w:t>
        </w:r>
        <w:r w:rsidR="009F0323">
          <w:rPr>
            <w:noProof/>
            <w:webHidden/>
          </w:rPr>
          <w:fldChar w:fldCharType="end"/>
        </w:r>
      </w:hyperlink>
    </w:p>
    <w:p w:rsidR="00994D7C" w:rsidRPr="00A80908" w:rsidRDefault="006B23D2" w:rsidP="00A80908">
      <w:pPr>
        <w:pStyle w:val="RecordTitle"/>
      </w:pPr>
      <w:r>
        <w:rPr>
          <w:rFonts w:cs="Verdana"/>
        </w:rPr>
        <w:fldChar w:fldCharType="end"/>
      </w:r>
      <w:r w:rsidR="0098064A">
        <w:br w:type="page"/>
      </w:r>
      <w:bookmarkStart w:id="0" w:name="_Toc21690892"/>
      <w:bookmarkStart w:id="1" w:name="_Toc201154231"/>
      <w:r w:rsidR="00994D7C" w:rsidRPr="00A80908">
        <w:rPr>
          <w:lang w:val="en-US"/>
        </w:rPr>
        <w:lastRenderedPageBreak/>
        <w:t>Add Client</w:t>
      </w:r>
      <w:bookmarkEnd w:id="0"/>
      <w:r w:rsidR="00A80908">
        <w:t xml:space="preserve"> </w:t>
      </w:r>
    </w:p>
    <w:bookmarkEnd w:id="1"/>
    <w:p w:rsidR="00FF7059" w:rsidRDefault="00FF7059" w:rsidP="00C85745">
      <w:pPr>
        <w:pStyle w:val="FieldValue"/>
        <w:rPr>
          <w:rFonts w:eastAsia="SimSun"/>
        </w:rPr>
      </w:pPr>
    </w:p>
    <w:p w:rsidR="00145C14" w:rsidRDefault="00145C14" w:rsidP="009B5F9B">
      <w:pPr>
        <w:pStyle w:val="SectionName"/>
      </w:pPr>
      <w:bookmarkStart w:id="2" w:name="_Toc21690893"/>
      <w:r>
        <w:t>Description (Goal in context)</w:t>
      </w:r>
      <w:bookmarkEnd w:id="2"/>
    </w:p>
    <w:p w:rsidR="00145C14" w:rsidRDefault="00145C14" w:rsidP="00145C14">
      <w:pPr>
        <w:pStyle w:val="FieldValue"/>
        <w:rPr>
          <w:lang w:eastAsia="en-IN"/>
        </w:rPr>
      </w:pPr>
      <w:r>
        <w:rPr>
          <w:lang w:eastAsia="en-IN"/>
        </w:rPr>
        <w:t>This use case allows the Therapist to add clients to the Amber system.</w:t>
      </w:r>
    </w:p>
    <w:p w:rsidR="0098064A" w:rsidRDefault="0098064A" w:rsidP="0098064A">
      <w:pPr>
        <w:pStyle w:val="Command"/>
        <w:rPr>
          <w:rFonts w:eastAsia="SimSun"/>
        </w:rPr>
      </w:pPr>
    </w:p>
    <w:p w:rsidR="0098064A" w:rsidRDefault="0098064A" w:rsidP="00322C62">
      <w:pPr>
        <w:pStyle w:val="SectionName"/>
      </w:pPr>
      <w:bookmarkStart w:id="3" w:name="_Toc201154234"/>
      <w:bookmarkStart w:id="4" w:name="_Toc21690894"/>
      <w:r>
        <w:t>Main Flow-of-Events</w:t>
      </w:r>
      <w:bookmarkEnd w:id="3"/>
      <w:bookmarkEnd w:id="4"/>
    </w:p>
    <w:p w:rsidR="00FB3E5E" w:rsidRDefault="00FB3E5E" w:rsidP="00674E4B">
      <w:pPr>
        <w:pStyle w:val="Command"/>
        <w:rPr>
          <w:rFonts w:cs="Verdana"/>
        </w:rPr>
      </w:pPr>
      <w:r>
        <w:rPr>
          <w:rFonts w:cs="Verdana"/>
        </w:rPr>
        <w:t xml:space="preserve"> </w:t>
      </w:r>
    </w:p>
    <w:p w:rsidR="00FB3E5E" w:rsidRDefault="00FB3E5E" w:rsidP="00806299">
      <w:pPr>
        <w:pStyle w:val="Heading3"/>
      </w:pPr>
      <w:bookmarkStart w:id="5" w:name="_Toc21690895"/>
      <w:r>
        <w:t xml:space="preserve">1. </w:t>
      </w:r>
      <w:r w:rsidR="00E76015">
        <w:rPr>
          <w:sz w:val="24"/>
          <w:lang w:val="en-GB" w:eastAsia="en-GB"/>
        </w:rPr>
        <w:t>Choose Add Client option</w:t>
      </w:r>
      <w:bookmarkEnd w:id="5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1.1. </w:t>
      </w:r>
      <w:bookmarkStart w:id="6" w:name="21481159"/>
      <w:bookmarkEnd w:id="6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="00525176">
        <w:rPr>
          <w:rFonts w:cs="Verdana"/>
          <w:color w:val="000000"/>
          <w:sz w:val="22"/>
          <w:szCs w:val="22"/>
        </w:rPr>
      </w:r>
      <w:r>
        <w:rPr>
          <w:rFonts w:cs="Verdana"/>
          <w:color w:val="000000"/>
          <w:sz w:val="22"/>
          <w:szCs w:val="22"/>
        </w:rPr>
        <w:fldChar w:fldCharType="separate"/>
      </w:r>
      <w:r w:rsidR="00E76015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E76015">
        <w:rPr>
          <w:rFonts w:ascii="Arial" w:hAnsi="Arial"/>
          <w:sz w:val="24"/>
          <w:lang w:val="en-GB" w:eastAsia="en-GB"/>
        </w:rPr>
        <w:t xml:space="preserve"> chooses to add a client</w:t>
      </w:r>
    </w:p>
    <w:p w:rsidR="00FB3E5E" w:rsidRDefault="00FB3E5E" w:rsidP="00806299">
      <w:pPr>
        <w:pStyle w:val="Heading3"/>
      </w:pPr>
      <w:bookmarkStart w:id="7" w:name="_Toc21690896"/>
      <w:r>
        <w:t xml:space="preserve">2. </w:t>
      </w:r>
      <w:r w:rsidR="00E76015">
        <w:rPr>
          <w:sz w:val="24"/>
          <w:lang w:val="en-GB" w:eastAsia="en-GB"/>
        </w:rPr>
        <w:t>Display Add Client Screen</w:t>
      </w:r>
      <w:bookmarkEnd w:id="7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2.1. </w:t>
      </w:r>
      <w:bookmarkStart w:id="8" w:name="21481161"/>
      <w:bookmarkEnd w:id="8"/>
      <w:r w:rsidR="00E76015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E76015">
        <w:rPr>
          <w:rFonts w:ascii="Arial" w:hAnsi="Arial"/>
          <w:sz w:val="24"/>
          <w:lang w:val="en-GB" w:eastAsia="en-GB"/>
        </w:rPr>
        <w:t xml:space="preserve"> shows the Add Client screen</w:t>
      </w:r>
    </w:p>
    <w:p w:rsidR="00FB3E5E" w:rsidRDefault="00FB3E5E" w:rsidP="00806299">
      <w:pPr>
        <w:pStyle w:val="Heading3"/>
      </w:pPr>
      <w:bookmarkStart w:id="9" w:name="_Toc21690897"/>
      <w:r>
        <w:t xml:space="preserve">3. </w:t>
      </w:r>
      <w:r w:rsidR="00E76015">
        <w:rPr>
          <w:sz w:val="24"/>
          <w:lang w:val="en-GB" w:eastAsia="en-GB"/>
        </w:rPr>
        <w:t>Input Client Details</w:t>
      </w:r>
      <w:bookmarkEnd w:id="9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3.1. </w:t>
      </w:r>
      <w:bookmarkStart w:id="10" w:name="21481163"/>
      <w:bookmarkEnd w:id="10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="00525176">
        <w:rPr>
          <w:rFonts w:cs="Verdana"/>
          <w:color w:val="000000"/>
          <w:sz w:val="22"/>
          <w:szCs w:val="22"/>
        </w:rPr>
      </w:r>
      <w:r>
        <w:rPr>
          <w:rFonts w:cs="Verdana"/>
          <w:color w:val="000000"/>
          <w:sz w:val="22"/>
          <w:szCs w:val="22"/>
        </w:rPr>
        <w:fldChar w:fldCharType="separate"/>
      </w:r>
      <w:r w:rsidR="00E76015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E76015">
        <w:rPr>
          <w:rFonts w:ascii="Arial" w:hAnsi="Arial"/>
          <w:sz w:val="24"/>
          <w:lang w:val="en-GB" w:eastAsia="en-GB"/>
        </w:rPr>
        <w:t xml:space="preserve"> enters the Client Details [First Name, Last Name, DOB, Diagnosis, </w:t>
      </w:r>
      <w:r w:rsidR="0088057C">
        <w:rPr>
          <w:rFonts w:ascii="Arial" w:hAnsi="Arial"/>
          <w:sz w:val="24"/>
          <w:lang w:val="en-GB" w:eastAsia="en-GB"/>
        </w:rPr>
        <w:t xml:space="preserve">Degree Difficulty Additional Notes, Long Term Goals, Estimated time to reach Long term goals, </w:t>
      </w:r>
      <w:r w:rsidR="00E76015">
        <w:rPr>
          <w:rFonts w:ascii="Arial" w:hAnsi="Arial"/>
          <w:sz w:val="24"/>
          <w:lang w:val="en-GB" w:eastAsia="en-GB"/>
        </w:rPr>
        <w:t xml:space="preserve">Gender, Hat Size, </w:t>
      </w:r>
      <w:proofErr w:type="gramStart"/>
      <w:r w:rsidR="00E76015">
        <w:rPr>
          <w:rFonts w:ascii="Arial" w:hAnsi="Arial"/>
          <w:sz w:val="24"/>
          <w:lang w:val="en-GB" w:eastAsia="en-GB"/>
        </w:rPr>
        <w:t>Notes</w:t>
      </w:r>
      <w:proofErr w:type="gramEnd"/>
      <w:r w:rsidR="00E76015">
        <w:rPr>
          <w:rFonts w:ascii="Arial" w:hAnsi="Arial"/>
          <w:sz w:val="24"/>
          <w:lang w:val="en-GB" w:eastAsia="en-GB"/>
        </w:rPr>
        <w:t>]</w:t>
      </w:r>
    </w:p>
    <w:p w:rsidR="00FB3E5E" w:rsidRDefault="00FB3E5E" w:rsidP="00806299">
      <w:pPr>
        <w:pStyle w:val="Heading3"/>
      </w:pPr>
      <w:bookmarkStart w:id="11" w:name="_Toc21690898"/>
      <w:r>
        <w:t xml:space="preserve">4. </w:t>
      </w:r>
      <w:r w:rsidR="00E76015">
        <w:rPr>
          <w:sz w:val="24"/>
          <w:lang w:val="en-GB" w:eastAsia="en-GB"/>
        </w:rPr>
        <w:t>Choose the Save option</w:t>
      </w:r>
      <w:bookmarkEnd w:id="11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4.1. </w:t>
      </w:r>
      <w:bookmarkStart w:id="12" w:name="21481165"/>
      <w:bookmarkEnd w:id="12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="00525176">
        <w:rPr>
          <w:rFonts w:cs="Verdana"/>
          <w:color w:val="000000"/>
          <w:sz w:val="22"/>
          <w:szCs w:val="22"/>
        </w:rPr>
      </w:r>
      <w:r>
        <w:rPr>
          <w:rFonts w:cs="Verdana"/>
          <w:color w:val="000000"/>
          <w:sz w:val="22"/>
          <w:szCs w:val="22"/>
        </w:rPr>
        <w:fldChar w:fldCharType="separate"/>
      </w:r>
      <w:r w:rsidR="00E76015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E76015">
        <w:rPr>
          <w:rFonts w:ascii="Arial" w:hAnsi="Arial"/>
          <w:sz w:val="24"/>
          <w:lang w:val="en-GB" w:eastAsia="en-GB"/>
        </w:rPr>
        <w:t xml:space="preserve"> selects to save the client details</w:t>
      </w:r>
    </w:p>
    <w:p w:rsidR="00FB3E5E" w:rsidRDefault="00FB3E5E" w:rsidP="00806299">
      <w:pPr>
        <w:pStyle w:val="Heading3"/>
      </w:pPr>
      <w:bookmarkStart w:id="13" w:name="_Toc21690899"/>
      <w:r>
        <w:t xml:space="preserve">5. </w:t>
      </w:r>
      <w:r w:rsidR="00E76015">
        <w:rPr>
          <w:sz w:val="24"/>
          <w:lang w:val="en-GB" w:eastAsia="en-GB"/>
        </w:rPr>
        <w:t>Save Client details</w:t>
      </w:r>
      <w:bookmarkEnd w:id="13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5.1. </w:t>
      </w:r>
      <w:bookmarkStart w:id="14" w:name="21481167"/>
      <w:bookmarkEnd w:id="14"/>
      <w:r w:rsidR="00E76015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E76015">
        <w:rPr>
          <w:rFonts w:ascii="Arial" w:hAnsi="Arial"/>
          <w:sz w:val="24"/>
          <w:lang w:val="en-GB" w:eastAsia="en-GB"/>
        </w:rPr>
        <w:t xml:space="preserve"> saves the client details and the use case ends</w:t>
      </w:r>
    </w:p>
    <w:p w:rsidR="00FB3E5E" w:rsidRDefault="00FB3E5E" w:rsidP="00C85745">
      <w:pPr>
        <w:pStyle w:val="StyleHTMLBodyVerdana11pt"/>
        <w:rPr>
          <w:rFonts w:cs="Times New Roman"/>
        </w:rPr>
      </w:pPr>
    </w:p>
    <w:p w:rsidR="00FB3E5E" w:rsidRDefault="00FB3E5E" w:rsidP="00C85745">
      <w:pPr>
        <w:pStyle w:val="StyleHTMLBodyVerdanaBlue"/>
      </w:pPr>
    </w:p>
    <w:p w:rsidR="00FB3E5E" w:rsidRPr="00FB3E5E" w:rsidRDefault="00FB3E5E" w:rsidP="00FB3E5E">
      <w:pPr>
        <w:pStyle w:val="SectionName"/>
      </w:pPr>
      <w:bookmarkStart w:id="15" w:name="_Toc216088367"/>
      <w:bookmarkStart w:id="16" w:name="_Toc21690900"/>
      <w:r w:rsidRPr="00FB3E5E">
        <w:t>Alternate Flows</w:t>
      </w:r>
      <w:bookmarkEnd w:id="15"/>
      <w:bookmarkEnd w:id="16"/>
    </w:p>
    <w:p w:rsidR="00FB3E5E" w:rsidRDefault="00FB3E5E" w:rsidP="00FB3E5E">
      <w:pPr>
        <w:pStyle w:val="FieldValueTOC"/>
        <w:rPr>
          <w:lang w:val="en-US"/>
        </w:rPr>
      </w:pPr>
      <w:bookmarkStart w:id="17" w:name="_Toc216088368"/>
      <w:bookmarkStart w:id="18" w:name="_Toc21690901"/>
      <w:r>
        <w:rPr>
          <w:lang w:val="en-US"/>
        </w:rPr>
        <w:t>*a. Cancel</w:t>
      </w:r>
      <w:bookmarkEnd w:id="17"/>
      <w:bookmarkEnd w:id="18"/>
    </w:p>
    <w:p w:rsidR="0088057C" w:rsidRDefault="0088057C" w:rsidP="0088057C">
      <w:pPr>
        <w:ind w:left="720"/>
      </w:pPr>
      <w:r>
        <w:t xml:space="preserve">1. If at any step the </w:t>
      </w:r>
      <w:bookmarkStart w:id="19" w:name="21481170"/>
      <w:bookmarkEnd w:id="19"/>
      <w:r>
        <w:fldChar w:fldCharType="begin"/>
      </w:r>
      <w:r>
        <w:instrText>HYPERLINK "VUC://OpenRecord/RepositoryObject?UID=1028"</w:instrText>
      </w:r>
      <w:r>
        <w:fldChar w:fldCharType="separate"/>
      </w:r>
      <w:r>
        <w:rPr>
          <w:b/>
        </w:rPr>
        <w:t>Therapist</w:t>
      </w:r>
      <w:r>
        <w:fldChar w:fldCharType="end"/>
      </w:r>
      <w:r>
        <w:t xml:space="preserve"> chooses to cancel the </w:t>
      </w:r>
      <w:bookmarkStart w:id="20" w:name="21481171"/>
      <w:bookmarkEnd w:id="20"/>
      <w:r>
        <w:rPr>
          <w:b/>
        </w:rPr>
        <w:t>System</w:t>
      </w:r>
      <w:r>
        <w:t xml:space="preserve"> will return to the previous screen.  No data is saved to the database and the use case </w:t>
      </w:r>
      <w:proofErr w:type="spellStart"/>
      <w:r>
        <w:t>ends.b</w:t>
      </w:r>
      <w:proofErr w:type="spellEnd"/>
      <w:r>
        <w:t>. Add Long Term Goal</w:t>
      </w:r>
    </w:p>
    <w:p w:rsidR="0088057C" w:rsidRDefault="0088057C" w:rsidP="0088057C">
      <w:pPr>
        <w:pStyle w:val="FieldValueTOC"/>
        <w:rPr>
          <w:lang w:val="en-US"/>
        </w:rPr>
      </w:pPr>
      <w:r>
        <w:rPr>
          <w:lang w:val="en-US"/>
        </w:rPr>
        <w:t>b. Add Long Term Goal</w:t>
      </w:r>
    </w:p>
    <w:p w:rsidR="0088057C" w:rsidRDefault="0088057C" w:rsidP="0088057C">
      <w:pPr>
        <w:ind w:left="720"/>
      </w:pPr>
      <w:r>
        <w:t xml:space="preserve">1. If at step 3 (Input Client Details) the </w:t>
      </w:r>
      <w:hyperlink r:id="rId7" w:history="1">
        <w:r>
          <w:rPr>
            <w:b/>
          </w:rPr>
          <w:t>Therapist</w:t>
        </w:r>
      </w:hyperlink>
      <w:r>
        <w:t xml:space="preserve"> chooses to add a long term goal, the </w:t>
      </w:r>
      <w:r>
        <w:rPr>
          <w:b/>
        </w:rPr>
        <w:t>System</w:t>
      </w:r>
      <w:r>
        <w:t xml:space="preserve"> will display the Long Term Goal screen.  The </w:t>
      </w:r>
      <w:r>
        <w:rPr>
          <w:b/>
        </w:rPr>
        <w:t>Therapist</w:t>
      </w:r>
      <w:r>
        <w:t xml:space="preserve"> enters the long term goal details [long term goal, estimated time to reach long term goal], the use case continues at its current point.</w:t>
      </w:r>
    </w:p>
    <w:p w:rsidR="00525176" w:rsidRDefault="00525176" w:rsidP="0088057C">
      <w:pPr>
        <w:ind w:left="720"/>
      </w:pPr>
    </w:p>
    <w:p w:rsidR="00525176" w:rsidRDefault="00525176" w:rsidP="00525176">
      <w:pPr>
        <w:pStyle w:val="FieldValueTOC"/>
        <w:rPr>
          <w:lang w:val="en-US"/>
        </w:rPr>
      </w:pPr>
      <w:r>
        <w:rPr>
          <w:lang w:val="en-US"/>
        </w:rPr>
        <w:t>c. Add Diagnosis</w:t>
      </w:r>
    </w:p>
    <w:p w:rsidR="00525176" w:rsidRPr="0088057C" w:rsidRDefault="00525176" w:rsidP="00525176">
      <w:pPr>
        <w:ind w:left="720"/>
      </w:pPr>
      <w:r>
        <w:t xml:space="preserve">1. If at step 3 (Input Client Details) the </w:t>
      </w:r>
      <w:hyperlink r:id="rId8" w:history="1">
        <w:r>
          <w:rPr>
            <w:b/>
          </w:rPr>
          <w:t>Therapist</w:t>
        </w:r>
      </w:hyperlink>
      <w:r>
        <w:t xml:space="preserve"> chooses to add a </w:t>
      </w:r>
      <w:r>
        <w:t>new diagnosis</w:t>
      </w:r>
      <w:r>
        <w:t xml:space="preserve">, the </w:t>
      </w:r>
      <w:r>
        <w:rPr>
          <w:b/>
        </w:rPr>
        <w:t>System</w:t>
      </w:r>
      <w:r>
        <w:t xml:space="preserve"> will display </w:t>
      </w:r>
      <w:r>
        <w:t>the Add New Diagnosis</w:t>
      </w:r>
      <w:r>
        <w:t xml:space="preserve"> screen.  The </w:t>
      </w:r>
      <w:r>
        <w:rPr>
          <w:b/>
        </w:rPr>
        <w:t>Therapist</w:t>
      </w:r>
      <w:r>
        <w:t xml:space="preserve"> enters the</w:t>
      </w:r>
      <w:r>
        <w:t xml:space="preserve"> new diagnosis.</w:t>
      </w:r>
      <w:r>
        <w:t>]</w:t>
      </w:r>
      <w:r>
        <w:t>The Therapist chooses to save the new diagnosis.  The system closes the Add New Diagnosis screen and the</w:t>
      </w:r>
      <w:bookmarkStart w:id="21" w:name="_GoBack"/>
      <w:bookmarkEnd w:id="21"/>
      <w:r>
        <w:t xml:space="preserve"> use case continues at its current point.</w:t>
      </w:r>
    </w:p>
    <w:p w:rsidR="00525176" w:rsidRPr="0088057C" w:rsidRDefault="00525176" w:rsidP="0088057C">
      <w:pPr>
        <w:ind w:left="720"/>
      </w:pPr>
    </w:p>
    <w:p w:rsidR="00FB3E5E" w:rsidRDefault="00FB3E5E" w:rsidP="0088057C">
      <w:r>
        <w:t xml:space="preserve"> </w:t>
      </w:r>
    </w:p>
    <w:p w:rsidR="00523DF9" w:rsidRPr="008B74A0" w:rsidRDefault="00523DF9" w:rsidP="00523DF9">
      <w:pPr>
        <w:pStyle w:val="SectionName"/>
      </w:pPr>
      <w:bookmarkStart w:id="22" w:name="_Toc21690902"/>
      <w:proofErr w:type="spellStart"/>
      <w:r w:rsidRPr="008B74A0">
        <w:t>Pre conditions</w:t>
      </w:r>
      <w:bookmarkEnd w:id="22"/>
      <w:proofErr w:type="spellEnd"/>
    </w:p>
    <w:p w:rsidR="00A806F4" w:rsidRDefault="00E76015">
      <w:pPr>
        <w:autoSpaceDE w:val="0"/>
        <w:autoSpaceDN w:val="0"/>
        <w:adjustRightInd w:val="0"/>
        <w:rPr>
          <w:rFonts w:ascii="Arial" w:hAnsi="Arial"/>
          <w:sz w:val="18"/>
          <w:lang w:val="en-GB" w:eastAsia="en-GB"/>
        </w:rPr>
      </w:pPr>
      <w:r>
        <w:rPr>
          <w:rFonts w:ascii="Arial" w:hAnsi="Arial"/>
          <w:sz w:val="18"/>
          <w:lang w:val="en-GB" w:eastAsia="en-GB"/>
        </w:rPr>
        <w:lastRenderedPageBreak/>
        <w:t>Therapist must have logged onto the system</w:t>
      </w:r>
    </w:p>
    <w:p w:rsidR="00523DF9" w:rsidRPr="00F47BB9" w:rsidRDefault="00523DF9" w:rsidP="00523DF9">
      <w:pPr>
        <w:pStyle w:val="Command"/>
      </w:pPr>
    </w:p>
    <w:p w:rsidR="00523DF9" w:rsidRPr="008B74A0" w:rsidRDefault="00523DF9" w:rsidP="00523DF9">
      <w:pPr>
        <w:pStyle w:val="SectionName"/>
      </w:pPr>
      <w:bookmarkStart w:id="23" w:name="_Toc21690903"/>
      <w:r w:rsidRPr="008B74A0">
        <w:t>Post conditions</w:t>
      </w:r>
      <w:bookmarkEnd w:id="23"/>
    </w:p>
    <w:p w:rsidR="00A806F4" w:rsidRDefault="00E76015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Success end condition</w:t>
      </w:r>
    </w:p>
    <w:p w:rsidR="00A806F4" w:rsidRDefault="00E76015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 -Client details saved to database</w:t>
      </w:r>
    </w:p>
    <w:p w:rsidR="00A806F4" w:rsidRDefault="00E76015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Failure end condition</w:t>
      </w:r>
    </w:p>
    <w:p w:rsidR="00A806F4" w:rsidRDefault="00E76015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 -Client details not saved to database</w:t>
      </w:r>
    </w:p>
    <w:p w:rsidR="00A806F4" w:rsidRDefault="00A806F4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</w:p>
    <w:p w:rsidR="00A806F4" w:rsidRDefault="00E76015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 - </w:t>
      </w:r>
    </w:p>
    <w:p w:rsidR="00A806F4" w:rsidRDefault="00A806F4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</w:p>
    <w:p w:rsidR="00523DF9" w:rsidRPr="00E76EB2" w:rsidRDefault="00523DF9" w:rsidP="00523DF9">
      <w:pPr>
        <w:pStyle w:val="Command"/>
        <w:rPr>
          <w:lang w:val="fr-FR"/>
        </w:rPr>
      </w:pPr>
    </w:p>
    <w:p w:rsidR="00E50813" w:rsidRDefault="009F0323" w:rsidP="00DD2BD5">
      <w:pPr>
        <w:pStyle w:val="Command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661045" cy="7306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045" cy="730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6F4" w:rsidRDefault="00A806F4" w:rsidP="00FF2B33">
      <w:pPr>
        <w:pStyle w:val="Command"/>
      </w:pPr>
    </w:p>
    <w:p w:rsidR="00700E05" w:rsidRPr="007C5DEE" w:rsidRDefault="00700E05" w:rsidP="00C85745">
      <w:pPr>
        <w:pStyle w:val="Command"/>
        <w:rPr>
          <w:lang w:eastAsia="en-IN"/>
        </w:rPr>
      </w:pPr>
    </w:p>
    <w:sectPr w:rsidR="00700E05" w:rsidRPr="007C5DEE" w:rsidSect="0097515F">
      <w:headerReference w:type="default" r:id="rId10"/>
      <w:footerReference w:type="default" r:id="rId11"/>
      <w:footerReference w:type="first" r:id="rId12"/>
      <w:pgSz w:w="12240" w:h="15840" w:code="1"/>
      <w:pgMar w:top="1021" w:right="1077" w:bottom="1021" w:left="1077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684" w:rsidRDefault="003D4684">
      <w:r>
        <w:separator/>
      </w:r>
    </w:p>
  </w:endnote>
  <w:endnote w:type="continuationSeparator" w:id="0">
    <w:p w:rsidR="003D4684" w:rsidRDefault="003D4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 genev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1F6A18" w:rsidP="001F6A18">
    <w:pPr>
      <w:pBdr>
        <w:bottom w:val="single" w:sz="4" w:space="0" w:color="94B6D2"/>
      </w:pBdr>
      <w:tabs>
        <w:tab w:val="left" w:pos="1665"/>
        <w:tab w:val="left" w:pos="2505"/>
      </w:tabs>
      <w:rPr>
        <w:rFonts w:ascii="Verdana" w:hAnsi="Verdana"/>
      </w:rPr>
    </w:pPr>
    <w:r>
      <w:rPr>
        <w:rFonts w:ascii="Verdana" w:hAnsi="Verdana"/>
      </w:rPr>
      <w:tab/>
    </w:r>
  </w:p>
  <w:tbl>
    <w:tblPr>
      <w:tblW w:w="0" w:type="auto"/>
      <w:tblLook w:val="00A0" w:firstRow="1" w:lastRow="0" w:firstColumn="1" w:lastColumn="0" w:noHBand="0" w:noVBand="0"/>
    </w:tblPr>
    <w:tblGrid>
      <w:gridCol w:w="2220"/>
      <w:gridCol w:w="6061"/>
      <w:gridCol w:w="2021"/>
    </w:tblGrid>
    <w:tr w:rsidR="001F6A18" w:rsidTr="001F6A18">
      <w:trPr>
        <w:trHeight w:val="444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88057C">
          <w:pPr>
            <w:pStyle w:val="Footer"/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25/11</w:t>
          </w:r>
          <w:r w:rsidR="00FC34CF">
            <w:rPr>
              <w:rFonts w:ascii="Arial" w:hAnsi="Arial" w:cs="Arial"/>
              <w:sz w:val="18"/>
              <w:szCs w:val="18"/>
            </w:rPr>
            <w:t>/20</w:t>
          </w:r>
          <w:r>
            <w:rPr>
              <w:rFonts w:ascii="Arial" w:hAnsi="Arial" w:cs="Arial"/>
              <w:sz w:val="18"/>
              <w:szCs w:val="18"/>
            </w:rPr>
            <w:t>21</w:t>
          </w:r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Amber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525176">
            <w:rPr>
              <w:rFonts w:ascii="Arial" w:hAnsi="Arial" w:cs="Arial"/>
              <w:noProof/>
              <w:sz w:val="18"/>
              <w:szCs w:val="18"/>
            </w:rPr>
            <w:t>3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525176">
            <w:rPr>
              <w:rFonts w:ascii="Arial" w:hAnsi="Arial" w:cs="Arial"/>
              <w:noProof/>
              <w:sz w:val="18"/>
              <w:szCs w:val="18"/>
            </w:rPr>
            <w:t>5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23F5E" w:rsidRPr="00EB0206" w:rsidRDefault="00723F5E" w:rsidP="00910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9F0323" w:rsidP="001F6A18">
    <w:pPr>
      <w:pStyle w:val="Footer"/>
    </w:pPr>
    <w:r>
      <w:rPr>
        <w:noProof/>
        <w:lang w:val="en-GB" w:eastAsia="en-GB"/>
      </w:rPr>
      <w:drawing>
        <wp:inline distT="0" distB="0" distL="0" distR="0">
          <wp:extent cx="103505" cy="946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" cy="9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206" w:rsidRPr="00EB0206" w:rsidRDefault="00EA1E8F" w:rsidP="00EA1E8F">
    <w:pPr>
      <w:pStyle w:val="Footer"/>
      <w:tabs>
        <w:tab w:val="clear" w:pos="4320"/>
        <w:tab w:val="clear" w:pos="8640"/>
        <w:tab w:val="left" w:pos="33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684" w:rsidRDefault="003D4684">
      <w:r>
        <w:separator/>
      </w:r>
    </w:p>
  </w:footnote>
  <w:footnote w:type="continuationSeparator" w:id="0">
    <w:p w:rsidR="003D4684" w:rsidRDefault="003D4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745" w:rsidRPr="00C85745" w:rsidRDefault="00C85745" w:rsidP="00C85745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4A"/>
    <w:rsid w:val="00030E54"/>
    <w:rsid w:val="000313C4"/>
    <w:rsid w:val="00032E3A"/>
    <w:rsid w:val="00033CD6"/>
    <w:rsid w:val="0005772F"/>
    <w:rsid w:val="000652FE"/>
    <w:rsid w:val="00065D96"/>
    <w:rsid w:val="00067282"/>
    <w:rsid w:val="000846D4"/>
    <w:rsid w:val="00085614"/>
    <w:rsid w:val="000C46F7"/>
    <w:rsid w:val="000D5447"/>
    <w:rsid w:val="000E7264"/>
    <w:rsid w:val="00101360"/>
    <w:rsid w:val="0010623F"/>
    <w:rsid w:val="001103C4"/>
    <w:rsid w:val="00120EA8"/>
    <w:rsid w:val="00130446"/>
    <w:rsid w:val="0013236B"/>
    <w:rsid w:val="00134352"/>
    <w:rsid w:val="00134540"/>
    <w:rsid w:val="00145C14"/>
    <w:rsid w:val="001476FC"/>
    <w:rsid w:val="00172D6C"/>
    <w:rsid w:val="00174702"/>
    <w:rsid w:val="00196B6D"/>
    <w:rsid w:val="001B525D"/>
    <w:rsid w:val="001C39C7"/>
    <w:rsid w:val="001C760D"/>
    <w:rsid w:val="001D458A"/>
    <w:rsid w:val="001F5B4B"/>
    <w:rsid w:val="001F6A18"/>
    <w:rsid w:val="002178A5"/>
    <w:rsid w:val="002227DF"/>
    <w:rsid w:val="0022363C"/>
    <w:rsid w:val="00227F49"/>
    <w:rsid w:val="00244B2A"/>
    <w:rsid w:val="00250D5A"/>
    <w:rsid w:val="00261019"/>
    <w:rsid w:val="00265710"/>
    <w:rsid w:val="00266F01"/>
    <w:rsid w:val="00280CCB"/>
    <w:rsid w:val="002A0A02"/>
    <w:rsid w:val="002A2A89"/>
    <w:rsid w:val="002A47BA"/>
    <w:rsid w:val="002A76AB"/>
    <w:rsid w:val="002D0A88"/>
    <w:rsid w:val="002E043E"/>
    <w:rsid w:val="002E06E9"/>
    <w:rsid w:val="002E0FC4"/>
    <w:rsid w:val="002F7A07"/>
    <w:rsid w:val="00322C62"/>
    <w:rsid w:val="00325633"/>
    <w:rsid w:val="00344E1D"/>
    <w:rsid w:val="00362F30"/>
    <w:rsid w:val="003838BE"/>
    <w:rsid w:val="003A1DDD"/>
    <w:rsid w:val="003A22FA"/>
    <w:rsid w:val="003C1608"/>
    <w:rsid w:val="003D4684"/>
    <w:rsid w:val="003E3D8D"/>
    <w:rsid w:val="003E5179"/>
    <w:rsid w:val="003E61B5"/>
    <w:rsid w:val="003E7285"/>
    <w:rsid w:val="004073CC"/>
    <w:rsid w:val="00440C92"/>
    <w:rsid w:val="004438AC"/>
    <w:rsid w:val="00446DE7"/>
    <w:rsid w:val="004802C9"/>
    <w:rsid w:val="004841BF"/>
    <w:rsid w:val="004B166B"/>
    <w:rsid w:val="004C02EA"/>
    <w:rsid w:val="004D7176"/>
    <w:rsid w:val="004F247D"/>
    <w:rsid w:val="00514F6B"/>
    <w:rsid w:val="00523DF9"/>
    <w:rsid w:val="00525176"/>
    <w:rsid w:val="00536D08"/>
    <w:rsid w:val="005447F6"/>
    <w:rsid w:val="005820CA"/>
    <w:rsid w:val="00585E3B"/>
    <w:rsid w:val="00591E01"/>
    <w:rsid w:val="005933D4"/>
    <w:rsid w:val="005B1AB9"/>
    <w:rsid w:val="005C1AAB"/>
    <w:rsid w:val="005C2177"/>
    <w:rsid w:val="005C3809"/>
    <w:rsid w:val="005D0FC5"/>
    <w:rsid w:val="005D765F"/>
    <w:rsid w:val="005E34AE"/>
    <w:rsid w:val="005F74CB"/>
    <w:rsid w:val="00641090"/>
    <w:rsid w:val="00644DED"/>
    <w:rsid w:val="00646FC7"/>
    <w:rsid w:val="0066570E"/>
    <w:rsid w:val="006745A0"/>
    <w:rsid w:val="00674E4B"/>
    <w:rsid w:val="00696F09"/>
    <w:rsid w:val="006A0F18"/>
    <w:rsid w:val="006A35C0"/>
    <w:rsid w:val="006B23D2"/>
    <w:rsid w:val="006E7E07"/>
    <w:rsid w:val="00700E05"/>
    <w:rsid w:val="00723F5E"/>
    <w:rsid w:val="00761B42"/>
    <w:rsid w:val="00763AD5"/>
    <w:rsid w:val="00764EAB"/>
    <w:rsid w:val="007A6498"/>
    <w:rsid w:val="007B0260"/>
    <w:rsid w:val="007B1E1B"/>
    <w:rsid w:val="007B3AC4"/>
    <w:rsid w:val="007C290F"/>
    <w:rsid w:val="007C3F53"/>
    <w:rsid w:val="007C5DEE"/>
    <w:rsid w:val="007D2365"/>
    <w:rsid w:val="007D3914"/>
    <w:rsid w:val="007E227C"/>
    <w:rsid w:val="007F0402"/>
    <w:rsid w:val="00806299"/>
    <w:rsid w:val="00811D0E"/>
    <w:rsid w:val="00826C05"/>
    <w:rsid w:val="00840C8F"/>
    <w:rsid w:val="008426F2"/>
    <w:rsid w:val="0088057C"/>
    <w:rsid w:val="008901A7"/>
    <w:rsid w:val="008917A4"/>
    <w:rsid w:val="00895B2E"/>
    <w:rsid w:val="008A6868"/>
    <w:rsid w:val="008B0B7D"/>
    <w:rsid w:val="008B4575"/>
    <w:rsid w:val="008B74A0"/>
    <w:rsid w:val="008C305A"/>
    <w:rsid w:val="008D4ECD"/>
    <w:rsid w:val="008F1ECB"/>
    <w:rsid w:val="008F2D5A"/>
    <w:rsid w:val="00904597"/>
    <w:rsid w:val="00910072"/>
    <w:rsid w:val="00911F0E"/>
    <w:rsid w:val="00930297"/>
    <w:rsid w:val="00934FD9"/>
    <w:rsid w:val="00936990"/>
    <w:rsid w:val="009615BA"/>
    <w:rsid w:val="009700D8"/>
    <w:rsid w:val="0097113B"/>
    <w:rsid w:val="0097515F"/>
    <w:rsid w:val="0098064A"/>
    <w:rsid w:val="00994D7C"/>
    <w:rsid w:val="009A182B"/>
    <w:rsid w:val="009A3E13"/>
    <w:rsid w:val="009B0F6B"/>
    <w:rsid w:val="009B5F9B"/>
    <w:rsid w:val="009D077A"/>
    <w:rsid w:val="009E6294"/>
    <w:rsid w:val="009F0323"/>
    <w:rsid w:val="009F79E3"/>
    <w:rsid w:val="00A166DC"/>
    <w:rsid w:val="00A27B2D"/>
    <w:rsid w:val="00A3556B"/>
    <w:rsid w:val="00A356C1"/>
    <w:rsid w:val="00A53813"/>
    <w:rsid w:val="00A67381"/>
    <w:rsid w:val="00A76E7A"/>
    <w:rsid w:val="00A806F4"/>
    <w:rsid w:val="00A80908"/>
    <w:rsid w:val="00A82F72"/>
    <w:rsid w:val="00A97AB5"/>
    <w:rsid w:val="00AA0756"/>
    <w:rsid w:val="00AA4D4D"/>
    <w:rsid w:val="00AA7261"/>
    <w:rsid w:val="00AB0BEA"/>
    <w:rsid w:val="00AB3D1F"/>
    <w:rsid w:val="00AF6F08"/>
    <w:rsid w:val="00AF7196"/>
    <w:rsid w:val="00B003C1"/>
    <w:rsid w:val="00B0322E"/>
    <w:rsid w:val="00B26B81"/>
    <w:rsid w:val="00B32686"/>
    <w:rsid w:val="00B40C84"/>
    <w:rsid w:val="00B51BB2"/>
    <w:rsid w:val="00B72166"/>
    <w:rsid w:val="00B80236"/>
    <w:rsid w:val="00B85A8D"/>
    <w:rsid w:val="00B87946"/>
    <w:rsid w:val="00B87E52"/>
    <w:rsid w:val="00B94D3D"/>
    <w:rsid w:val="00BA03C1"/>
    <w:rsid w:val="00BC6B68"/>
    <w:rsid w:val="00BE0789"/>
    <w:rsid w:val="00BE7C87"/>
    <w:rsid w:val="00BF3C16"/>
    <w:rsid w:val="00C0081F"/>
    <w:rsid w:val="00C20444"/>
    <w:rsid w:val="00C25380"/>
    <w:rsid w:val="00C314AA"/>
    <w:rsid w:val="00C323FA"/>
    <w:rsid w:val="00C46BB8"/>
    <w:rsid w:val="00C51EB7"/>
    <w:rsid w:val="00C85745"/>
    <w:rsid w:val="00C94F92"/>
    <w:rsid w:val="00CA6E0C"/>
    <w:rsid w:val="00CA6FA0"/>
    <w:rsid w:val="00CA70EF"/>
    <w:rsid w:val="00CE379B"/>
    <w:rsid w:val="00D07F6B"/>
    <w:rsid w:val="00D16054"/>
    <w:rsid w:val="00D218B6"/>
    <w:rsid w:val="00D2455F"/>
    <w:rsid w:val="00D63D28"/>
    <w:rsid w:val="00D8437D"/>
    <w:rsid w:val="00D9192C"/>
    <w:rsid w:val="00D92A8E"/>
    <w:rsid w:val="00D9400C"/>
    <w:rsid w:val="00DA47B3"/>
    <w:rsid w:val="00DB34E9"/>
    <w:rsid w:val="00DB54D4"/>
    <w:rsid w:val="00DC2ECA"/>
    <w:rsid w:val="00DD0665"/>
    <w:rsid w:val="00DD2BD5"/>
    <w:rsid w:val="00DF6959"/>
    <w:rsid w:val="00E1050F"/>
    <w:rsid w:val="00E17F81"/>
    <w:rsid w:val="00E41741"/>
    <w:rsid w:val="00E50813"/>
    <w:rsid w:val="00E612DD"/>
    <w:rsid w:val="00E75DCB"/>
    <w:rsid w:val="00E75E59"/>
    <w:rsid w:val="00E76015"/>
    <w:rsid w:val="00E76EB2"/>
    <w:rsid w:val="00EA0A7D"/>
    <w:rsid w:val="00EA1E8F"/>
    <w:rsid w:val="00EA2547"/>
    <w:rsid w:val="00EA35BB"/>
    <w:rsid w:val="00EA3BB0"/>
    <w:rsid w:val="00EB0206"/>
    <w:rsid w:val="00EB35F9"/>
    <w:rsid w:val="00EB4664"/>
    <w:rsid w:val="00EB5C11"/>
    <w:rsid w:val="00EB7C9A"/>
    <w:rsid w:val="00EC5AE1"/>
    <w:rsid w:val="00EE5E6F"/>
    <w:rsid w:val="00F011AD"/>
    <w:rsid w:val="00F11353"/>
    <w:rsid w:val="00F26729"/>
    <w:rsid w:val="00F33552"/>
    <w:rsid w:val="00F462B2"/>
    <w:rsid w:val="00F47BB9"/>
    <w:rsid w:val="00F64B13"/>
    <w:rsid w:val="00F932D4"/>
    <w:rsid w:val="00F96A72"/>
    <w:rsid w:val="00FA2EEE"/>
    <w:rsid w:val="00FA5759"/>
    <w:rsid w:val="00FB3E5E"/>
    <w:rsid w:val="00FC34CF"/>
    <w:rsid w:val="00FC452B"/>
    <w:rsid w:val="00FD45AC"/>
    <w:rsid w:val="00FD6C74"/>
    <w:rsid w:val="00FF1CEE"/>
    <w:rsid w:val="00FF2B33"/>
    <w:rsid w:val="00FF705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66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66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8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UC://OpenRecord/RepositoryObject?UID=102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UC://OpenRecord/RepositoryObject?UID=1028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hipping%25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userShipping%20Template</Template>
  <TotalTime>18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7</cp:revision>
  <dcterms:created xsi:type="dcterms:W3CDTF">2019-10-11T11:55:00Z</dcterms:created>
  <dcterms:modified xsi:type="dcterms:W3CDTF">2021-11-27T13:22:00Z</dcterms:modified>
</cp:coreProperties>
</file>