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C85745">
      <w:pPr>
        <w:pStyle w:val="StyleCentered"/>
      </w:pPr>
    </w:p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0316"/>
      </w:tblGrid>
      <w:tr w:rsidR="001F6A18" w:rsidTr="001F6A18">
        <w:tc>
          <w:tcPr>
            <w:tcW w:w="13176" w:type="dxa"/>
            <w:shd w:val="clear" w:color="auto" w:fill="B3E0FF"/>
          </w:tcPr>
          <w:p w:rsidR="001F6A18" w:rsidRDefault="001F6A18">
            <w:pPr>
              <w:pStyle w:val="ProjectName"/>
            </w:pPr>
            <w:r>
              <w:t>Amber</w:t>
            </w:r>
          </w:p>
        </w:tc>
      </w:tr>
    </w:tbl>
    <w:p w:rsidR="001F6A18" w:rsidRDefault="001F6A18" w:rsidP="001F6A18"/>
    <w:p w:rsidR="001F6A18" w:rsidRDefault="001F6A18" w:rsidP="001F6A18"/>
    <w:p w:rsidR="00266F01" w:rsidRDefault="00266F01" w:rsidP="001F6A18"/>
    <w:p w:rsidR="001F6A18" w:rsidRDefault="001F6A18" w:rsidP="001F6A18"/>
    <w:p w:rsidR="001F6A18" w:rsidRDefault="001F6A18" w:rsidP="001F6A18"/>
    <w:p w:rsidR="001F6A18" w:rsidRPr="001F6A18" w:rsidRDefault="001F6A18" w:rsidP="001F6A18"/>
    <w:p w:rsidR="00994D7C" w:rsidRDefault="002A76AB" w:rsidP="00994D7C">
      <w:pPr>
        <w:pStyle w:val="ReportTitle"/>
      </w:pPr>
      <w:r>
        <w:t xml:space="preserve">Login </w:t>
      </w:r>
      <w:r w:rsidR="00BE0789">
        <w:t>Use Case</w:t>
      </w:r>
    </w:p>
    <w:p w:rsidR="00840C8F" w:rsidRDefault="00840C8F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840C8F" w:rsidRDefault="00840C8F" w:rsidP="00C85745">
      <w:pPr>
        <w:pStyle w:val="StyleCentered"/>
      </w:pPr>
    </w:p>
    <w:p w:rsidR="004802C9" w:rsidRDefault="004802C9" w:rsidP="004802C9">
      <w:r>
        <w:tab/>
      </w:r>
    </w:p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C85745" w:rsidRDefault="00EB0206" w:rsidP="004802C9">
      <w:pPr>
        <w:pStyle w:val="TableOfContents"/>
      </w:pPr>
      <w:r w:rsidRPr="004802C9">
        <w:br w:type="page"/>
      </w:r>
      <w:r w:rsidR="00C85745" w:rsidRPr="00C85745">
        <w:lastRenderedPageBreak/>
        <w:t>Contents</w:t>
      </w:r>
    </w:p>
    <w:p w:rsidR="0071170B" w:rsidRDefault="006B23D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r>
        <w:rPr>
          <w:rFonts w:cs="Verdana"/>
        </w:rPr>
        <w:fldChar w:fldCharType="begin"/>
      </w:r>
      <w:r>
        <w:rPr>
          <w:rFonts w:cs="Verdana"/>
        </w:rPr>
        <w:instrText xml:space="preserve"> TOC \o "1-3" \h \z \u </w:instrText>
      </w:r>
      <w:r>
        <w:rPr>
          <w:rFonts w:cs="Verdana"/>
        </w:rPr>
        <w:fldChar w:fldCharType="separate"/>
      </w:r>
      <w:hyperlink w:anchor="_Toc21693452" w:history="1">
        <w:r w:rsidR="0071170B" w:rsidRPr="003616B9">
          <w:rPr>
            <w:rStyle w:val="Hyperlink"/>
            <w:noProof/>
          </w:rPr>
          <w:t>Login</w:t>
        </w:r>
        <w:r w:rsidR="0071170B">
          <w:rPr>
            <w:noProof/>
            <w:webHidden/>
          </w:rPr>
          <w:tab/>
        </w:r>
        <w:r w:rsidR="0071170B">
          <w:rPr>
            <w:noProof/>
            <w:webHidden/>
          </w:rPr>
          <w:fldChar w:fldCharType="begin"/>
        </w:r>
        <w:r w:rsidR="0071170B">
          <w:rPr>
            <w:noProof/>
            <w:webHidden/>
          </w:rPr>
          <w:instrText xml:space="preserve"> PAGEREF _Toc21693452 \h </w:instrText>
        </w:r>
        <w:r w:rsidR="0071170B">
          <w:rPr>
            <w:noProof/>
            <w:webHidden/>
          </w:rPr>
        </w:r>
        <w:r w:rsidR="0071170B">
          <w:rPr>
            <w:noProof/>
            <w:webHidden/>
          </w:rPr>
          <w:fldChar w:fldCharType="separate"/>
        </w:r>
        <w:r w:rsidR="0071170B">
          <w:rPr>
            <w:noProof/>
            <w:webHidden/>
          </w:rPr>
          <w:t>3</w:t>
        </w:r>
        <w:r w:rsidR="0071170B">
          <w:rPr>
            <w:noProof/>
            <w:webHidden/>
          </w:rPr>
          <w:fldChar w:fldCharType="end"/>
        </w:r>
      </w:hyperlink>
    </w:p>
    <w:p w:rsidR="0071170B" w:rsidRDefault="00F07AB3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3453" w:history="1">
        <w:r w:rsidR="0071170B" w:rsidRPr="003616B9">
          <w:rPr>
            <w:rStyle w:val="Hyperlink"/>
            <w:noProof/>
          </w:rPr>
          <w:t>Description (Goal in context)</w:t>
        </w:r>
        <w:r w:rsidR="0071170B">
          <w:rPr>
            <w:noProof/>
            <w:webHidden/>
          </w:rPr>
          <w:tab/>
        </w:r>
        <w:r w:rsidR="0071170B">
          <w:rPr>
            <w:noProof/>
            <w:webHidden/>
          </w:rPr>
          <w:fldChar w:fldCharType="begin"/>
        </w:r>
        <w:r w:rsidR="0071170B">
          <w:rPr>
            <w:noProof/>
            <w:webHidden/>
          </w:rPr>
          <w:instrText xml:space="preserve"> PAGEREF _Toc21693453 \h </w:instrText>
        </w:r>
        <w:r w:rsidR="0071170B">
          <w:rPr>
            <w:noProof/>
            <w:webHidden/>
          </w:rPr>
        </w:r>
        <w:r w:rsidR="0071170B">
          <w:rPr>
            <w:noProof/>
            <w:webHidden/>
          </w:rPr>
          <w:fldChar w:fldCharType="separate"/>
        </w:r>
        <w:r w:rsidR="0071170B">
          <w:rPr>
            <w:noProof/>
            <w:webHidden/>
          </w:rPr>
          <w:t>3</w:t>
        </w:r>
        <w:r w:rsidR="0071170B">
          <w:rPr>
            <w:noProof/>
            <w:webHidden/>
          </w:rPr>
          <w:fldChar w:fldCharType="end"/>
        </w:r>
      </w:hyperlink>
    </w:p>
    <w:p w:rsidR="0071170B" w:rsidRDefault="00F07AB3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3454" w:history="1">
        <w:r w:rsidR="0071170B" w:rsidRPr="003616B9">
          <w:rPr>
            <w:rStyle w:val="Hyperlink"/>
            <w:noProof/>
          </w:rPr>
          <w:t>Main Flow-of-Events</w:t>
        </w:r>
        <w:r w:rsidR="0071170B">
          <w:rPr>
            <w:noProof/>
            <w:webHidden/>
          </w:rPr>
          <w:tab/>
        </w:r>
        <w:r w:rsidR="0071170B">
          <w:rPr>
            <w:noProof/>
            <w:webHidden/>
          </w:rPr>
          <w:fldChar w:fldCharType="begin"/>
        </w:r>
        <w:r w:rsidR="0071170B">
          <w:rPr>
            <w:noProof/>
            <w:webHidden/>
          </w:rPr>
          <w:instrText xml:space="preserve"> PAGEREF _Toc21693454 \h </w:instrText>
        </w:r>
        <w:r w:rsidR="0071170B">
          <w:rPr>
            <w:noProof/>
            <w:webHidden/>
          </w:rPr>
        </w:r>
        <w:r w:rsidR="0071170B">
          <w:rPr>
            <w:noProof/>
            <w:webHidden/>
          </w:rPr>
          <w:fldChar w:fldCharType="separate"/>
        </w:r>
        <w:r w:rsidR="0071170B">
          <w:rPr>
            <w:noProof/>
            <w:webHidden/>
          </w:rPr>
          <w:t>3</w:t>
        </w:r>
        <w:r w:rsidR="0071170B">
          <w:rPr>
            <w:noProof/>
            <w:webHidden/>
          </w:rPr>
          <w:fldChar w:fldCharType="end"/>
        </w:r>
      </w:hyperlink>
    </w:p>
    <w:p w:rsidR="0071170B" w:rsidRDefault="00F07AB3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3455" w:history="1">
        <w:r w:rsidR="0071170B" w:rsidRPr="003616B9">
          <w:rPr>
            <w:rStyle w:val="Hyperlink"/>
            <w:noProof/>
          </w:rPr>
          <w:t xml:space="preserve">1. </w:t>
        </w:r>
        <w:r w:rsidR="0071170B" w:rsidRPr="003616B9">
          <w:rPr>
            <w:rStyle w:val="Hyperlink"/>
            <w:noProof/>
            <w:lang w:val="en-GB" w:eastAsia="en-GB"/>
          </w:rPr>
          <w:t>Display Log-in Screen</w:t>
        </w:r>
        <w:r w:rsidR="0071170B">
          <w:rPr>
            <w:noProof/>
            <w:webHidden/>
          </w:rPr>
          <w:tab/>
        </w:r>
        <w:r w:rsidR="0071170B">
          <w:rPr>
            <w:noProof/>
            <w:webHidden/>
          </w:rPr>
          <w:fldChar w:fldCharType="begin"/>
        </w:r>
        <w:r w:rsidR="0071170B">
          <w:rPr>
            <w:noProof/>
            <w:webHidden/>
          </w:rPr>
          <w:instrText xml:space="preserve"> PAGEREF _Toc21693455 \h </w:instrText>
        </w:r>
        <w:r w:rsidR="0071170B">
          <w:rPr>
            <w:noProof/>
            <w:webHidden/>
          </w:rPr>
        </w:r>
        <w:r w:rsidR="0071170B">
          <w:rPr>
            <w:noProof/>
            <w:webHidden/>
          </w:rPr>
          <w:fldChar w:fldCharType="separate"/>
        </w:r>
        <w:r w:rsidR="0071170B">
          <w:rPr>
            <w:noProof/>
            <w:webHidden/>
          </w:rPr>
          <w:t>3</w:t>
        </w:r>
        <w:r w:rsidR="0071170B">
          <w:rPr>
            <w:noProof/>
            <w:webHidden/>
          </w:rPr>
          <w:fldChar w:fldCharType="end"/>
        </w:r>
      </w:hyperlink>
    </w:p>
    <w:p w:rsidR="0071170B" w:rsidRDefault="00F07AB3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3456" w:history="1">
        <w:r w:rsidR="0071170B" w:rsidRPr="003616B9">
          <w:rPr>
            <w:rStyle w:val="Hyperlink"/>
            <w:noProof/>
          </w:rPr>
          <w:t xml:space="preserve">2. </w:t>
        </w:r>
        <w:r w:rsidR="0071170B" w:rsidRPr="003616B9">
          <w:rPr>
            <w:rStyle w:val="Hyperlink"/>
            <w:noProof/>
            <w:lang w:val="en-GB" w:eastAsia="en-GB"/>
          </w:rPr>
          <w:t>Enter Log-in details</w:t>
        </w:r>
        <w:r w:rsidR="0071170B">
          <w:rPr>
            <w:noProof/>
            <w:webHidden/>
          </w:rPr>
          <w:tab/>
        </w:r>
        <w:r w:rsidR="0071170B">
          <w:rPr>
            <w:noProof/>
            <w:webHidden/>
          </w:rPr>
          <w:fldChar w:fldCharType="begin"/>
        </w:r>
        <w:r w:rsidR="0071170B">
          <w:rPr>
            <w:noProof/>
            <w:webHidden/>
          </w:rPr>
          <w:instrText xml:space="preserve"> PAGEREF _Toc21693456 \h </w:instrText>
        </w:r>
        <w:r w:rsidR="0071170B">
          <w:rPr>
            <w:noProof/>
            <w:webHidden/>
          </w:rPr>
        </w:r>
        <w:r w:rsidR="0071170B">
          <w:rPr>
            <w:noProof/>
            <w:webHidden/>
          </w:rPr>
          <w:fldChar w:fldCharType="separate"/>
        </w:r>
        <w:r w:rsidR="0071170B">
          <w:rPr>
            <w:noProof/>
            <w:webHidden/>
          </w:rPr>
          <w:t>3</w:t>
        </w:r>
        <w:r w:rsidR="0071170B">
          <w:rPr>
            <w:noProof/>
            <w:webHidden/>
          </w:rPr>
          <w:fldChar w:fldCharType="end"/>
        </w:r>
      </w:hyperlink>
    </w:p>
    <w:p w:rsidR="0071170B" w:rsidRDefault="00F07AB3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3457" w:history="1">
        <w:r w:rsidR="0071170B" w:rsidRPr="003616B9">
          <w:rPr>
            <w:rStyle w:val="Hyperlink"/>
            <w:noProof/>
          </w:rPr>
          <w:t xml:space="preserve">3. </w:t>
        </w:r>
        <w:r w:rsidR="0071170B" w:rsidRPr="003616B9">
          <w:rPr>
            <w:rStyle w:val="Hyperlink"/>
            <w:noProof/>
            <w:lang w:val="en-GB" w:eastAsia="en-GB"/>
          </w:rPr>
          <w:t>Confirm data</w:t>
        </w:r>
        <w:r w:rsidR="0071170B">
          <w:rPr>
            <w:noProof/>
            <w:webHidden/>
          </w:rPr>
          <w:tab/>
        </w:r>
        <w:r w:rsidR="0071170B">
          <w:rPr>
            <w:noProof/>
            <w:webHidden/>
          </w:rPr>
          <w:fldChar w:fldCharType="begin"/>
        </w:r>
        <w:r w:rsidR="0071170B">
          <w:rPr>
            <w:noProof/>
            <w:webHidden/>
          </w:rPr>
          <w:instrText xml:space="preserve"> PAGEREF _Toc21693457 \h </w:instrText>
        </w:r>
        <w:r w:rsidR="0071170B">
          <w:rPr>
            <w:noProof/>
            <w:webHidden/>
          </w:rPr>
        </w:r>
        <w:r w:rsidR="0071170B">
          <w:rPr>
            <w:noProof/>
            <w:webHidden/>
          </w:rPr>
          <w:fldChar w:fldCharType="separate"/>
        </w:r>
        <w:r w:rsidR="0071170B">
          <w:rPr>
            <w:noProof/>
            <w:webHidden/>
          </w:rPr>
          <w:t>3</w:t>
        </w:r>
        <w:r w:rsidR="0071170B">
          <w:rPr>
            <w:noProof/>
            <w:webHidden/>
          </w:rPr>
          <w:fldChar w:fldCharType="end"/>
        </w:r>
      </w:hyperlink>
    </w:p>
    <w:p w:rsidR="0071170B" w:rsidRDefault="00F07AB3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3458" w:history="1">
        <w:r w:rsidR="0071170B" w:rsidRPr="003616B9">
          <w:rPr>
            <w:rStyle w:val="Hyperlink"/>
            <w:noProof/>
          </w:rPr>
          <w:t xml:space="preserve">4. </w:t>
        </w:r>
        <w:r w:rsidR="0071170B" w:rsidRPr="003616B9">
          <w:rPr>
            <w:rStyle w:val="Hyperlink"/>
            <w:noProof/>
            <w:lang w:val="en-GB" w:eastAsia="en-GB"/>
          </w:rPr>
          <w:t>Validate Log-in</w:t>
        </w:r>
        <w:r w:rsidR="0071170B">
          <w:rPr>
            <w:noProof/>
            <w:webHidden/>
          </w:rPr>
          <w:tab/>
        </w:r>
        <w:r w:rsidR="0071170B">
          <w:rPr>
            <w:noProof/>
            <w:webHidden/>
          </w:rPr>
          <w:fldChar w:fldCharType="begin"/>
        </w:r>
        <w:r w:rsidR="0071170B">
          <w:rPr>
            <w:noProof/>
            <w:webHidden/>
          </w:rPr>
          <w:instrText xml:space="preserve"> PAGEREF _Toc21693458 \h </w:instrText>
        </w:r>
        <w:r w:rsidR="0071170B">
          <w:rPr>
            <w:noProof/>
            <w:webHidden/>
          </w:rPr>
        </w:r>
        <w:r w:rsidR="0071170B">
          <w:rPr>
            <w:noProof/>
            <w:webHidden/>
          </w:rPr>
          <w:fldChar w:fldCharType="separate"/>
        </w:r>
        <w:r w:rsidR="0071170B">
          <w:rPr>
            <w:noProof/>
            <w:webHidden/>
          </w:rPr>
          <w:t>3</w:t>
        </w:r>
        <w:r w:rsidR="0071170B">
          <w:rPr>
            <w:noProof/>
            <w:webHidden/>
          </w:rPr>
          <w:fldChar w:fldCharType="end"/>
        </w:r>
      </w:hyperlink>
    </w:p>
    <w:p w:rsidR="0071170B" w:rsidRDefault="00F07AB3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3459" w:history="1">
        <w:r w:rsidR="0071170B" w:rsidRPr="003616B9">
          <w:rPr>
            <w:rStyle w:val="Hyperlink"/>
            <w:noProof/>
          </w:rPr>
          <w:t xml:space="preserve">5. </w:t>
        </w:r>
        <w:r w:rsidR="0071170B" w:rsidRPr="003616B9">
          <w:rPr>
            <w:rStyle w:val="Hyperlink"/>
            <w:noProof/>
            <w:lang w:val="en-GB" w:eastAsia="en-GB"/>
          </w:rPr>
          <w:t>Display Select Option Screen</w:t>
        </w:r>
        <w:r w:rsidR="0071170B">
          <w:rPr>
            <w:noProof/>
            <w:webHidden/>
          </w:rPr>
          <w:tab/>
        </w:r>
        <w:r w:rsidR="0071170B">
          <w:rPr>
            <w:noProof/>
            <w:webHidden/>
          </w:rPr>
          <w:fldChar w:fldCharType="begin"/>
        </w:r>
        <w:r w:rsidR="0071170B">
          <w:rPr>
            <w:noProof/>
            <w:webHidden/>
          </w:rPr>
          <w:instrText xml:space="preserve"> PAGEREF _Toc21693459 \h </w:instrText>
        </w:r>
        <w:r w:rsidR="0071170B">
          <w:rPr>
            <w:noProof/>
            <w:webHidden/>
          </w:rPr>
        </w:r>
        <w:r w:rsidR="0071170B">
          <w:rPr>
            <w:noProof/>
            <w:webHidden/>
          </w:rPr>
          <w:fldChar w:fldCharType="separate"/>
        </w:r>
        <w:r w:rsidR="0071170B">
          <w:rPr>
            <w:noProof/>
            <w:webHidden/>
          </w:rPr>
          <w:t>3</w:t>
        </w:r>
        <w:r w:rsidR="0071170B">
          <w:rPr>
            <w:noProof/>
            <w:webHidden/>
          </w:rPr>
          <w:fldChar w:fldCharType="end"/>
        </w:r>
      </w:hyperlink>
    </w:p>
    <w:p w:rsidR="0071170B" w:rsidRDefault="00F07AB3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3460" w:history="1">
        <w:r w:rsidR="0071170B" w:rsidRPr="003616B9">
          <w:rPr>
            <w:rStyle w:val="Hyperlink"/>
            <w:noProof/>
          </w:rPr>
          <w:t>Alternate Flows</w:t>
        </w:r>
        <w:r w:rsidR="0071170B">
          <w:rPr>
            <w:noProof/>
            <w:webHidden/>
          </w:rPr>
          <w:tab/>
        </w:r>
        <w:r w:rsidR="0071170B">
          <w:rPr>
            <w:noProof/>
            <w:webHidden/>
          </w:rPr>
          <w:fldChar w:fldCharType="begin"/>
        </w:r>
        <w:r w:rsidR="0071170B">
          <w:rPr>
            <w:noProof/>
            <w:webHidden/>
          </w:rPr>
          <w:instrText xml:space="preserve"> PAGEREF _Toc21693460 \h </w:instrText>
        </w:r>
        <w:r w:rsidR="0071170B">
          <w:rPr>
            <w:noProof/>
            <w:webHidden/>
          </w:rPr>
        </w:r>
        <w:r w:rsidR="0071170B">
          <w:rPr>
            <w:noProof/>
            <w:webHidden/>
          </w:rPr>
          <w:fldChar w:fldCharType="separate"/>
        </w:r>
        <w:r w:rsidR="0071170B">
          <w:rPr>
            <w:noProof/>
            <w:webHidden/>
          </w:rPr>
          <w:t>3</w:t>
        </w:r>
        <w:r w:rsidR="0071170B">
          <w:rPr>
            <w:noProof/>
            <w:webHidden/>
          </w:rPr>
          <w:fldChar w:fldCharType="end"/>
        </w:r>
      </w:hyperlink>
    </w:p>
    <w:p w:rsidR="0071170B" w:rsidRDefault="00F07AB3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3461" w:history="1">
        <w:r w:rsidR="0071170B" w:rsidRPr="003616B9">
          <w:rPr>
            <w:rStyle w:val="Hyperlink"/>
            <w:noProof/>
          </w:rPr>
          <w:t>4a. Invalid Login</w:t>
        </w:r>
        <w:r w:rsidR="0071170B">
          <w:rPr>
            <w:noProof/>
            <w:webHidden/>
          </w:rPr>
          <w:tab/>
        </w:r>
        <w:r w:rsidR="0071170B">
          <w:rPr>
            <w:noProof/>
            <w:webHidden/>
          </w:rPr>
          <w:fldChar w:fldCharType="begin"/>
        </w:r>
        <w:r w:rsidR="0071170B">
          <w:rPr>
            <w:noProof/>
            <w:webHidden/>
          </w:rPr>
          <w:instrText xml:space="preserve"> PAGEREF _Toc21693461 \h </w:instrText>
        </w:r>
        <w:r w:rsidR="0071170B">
          <w:rPr>
            <w:noProof/>
            <w:webHidden/>
          </w:rPr>
        </w:r>
        <w:r w:rsidR="0071170B">
          <w:rPr>
            <w:noProof/>
            <w:webHidden/>
          </w:rPr>
          <w:fldChar w:fldCharType="separate"/>
        </w:r>
        <w:r w:rsidR="0071170B">
          <w:rPr>
            <w:noProof/>
            <w:webHidden/>
          </w:rPr>
          <w:t>3</w:t>
        </w:r>
        <w:r w:rsidR="0071170B">
          <w:rPr>
            <w:noProof/>
            <w:webHidden/>
          </w:rPr>
          <w:fldChar w:fldCharType="end"/>
        </w:r>
      </w:hyperlink>
    </w:p>
    <w:p w:rsidR="0071170B" w:rsidRDefault="00F07AB3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3462" w:history="1">
        <w:r w:rsidR="0071170B" w:rsidRPr="003616B9">
          <w:rPr>
            <w:rStyle w:val="Hyperlink"/>
            <w:noProof/>
          </w:rPr>
          <w:t>Pre conditions</w:t>
        </w:r>
        <w:r w:rsidR="0071170B">
          <w:rPr>
            <w:noProof/>
            <w:webHidden/>
          </w:rPr>
          <w:tab/>
        </w:r>
        <w:r w:rsidR="0071170B">
          <w:rPr>
            <w:noProof/>
            <w:webHidden/>
          </w:rPr>
          <w:fldChar w:fldCharType="begin"/>
        </w:r>
        <w:r w:rsidR="0071170B">
          <w:rPr>
            <w:noProof/>
            <w:webHidden/>
          </w:rPr>
          <w:instrText xml:space="preserve"> PAGEREF _Toc21693462 \h </w:instrText>
        </w:r>
        <w:r w:rsidR="0071170B">
          <w:rPr>
            <w:noProof/>
            <w:webHidden/>
          </w:rPr>
        </w:r>
        <w:r w:rsidR="0071170B">
          <w:rPr>
            <w:noProof/>
            <w:webHidden/>
          </w:rPr>
          <w:fldChar w:fldCharType="separate"/>
        </w:r>
        <w:r w:rsidR="0071170B">
          <w:rPr>
            <w:noProof/>
            <w:webHidden/>
          </w:rPr>
          <w:t>3</w:t>
        </w:r>
        <w:r w:rsidR="0071170B">
          <w:rPr>
            <w:noProof/>
            <w:webHidden/>
          </w:rPr>
          <w:fldChar w:fldCharType="end"/>
        </w:r>
      </w:hyperlink>
    </w:p>
    <w:p w:rsidR="0071170B" w:rsidRDefault="00F07AB3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3463" w:history="1">
        <w:r w:rsidR="0071170B" w:rsidRPr="003616B9">
          <w:rPr>
            <w:rStyle w:val="Hyperlink"/>
            <w:noProof/>
          </w:rPr>
          <w:t>Post conditions</w:t>
        </w:r>
        <w:r w:rsidR="0071170B">
          <w:rPr>
            <w:noProof/>
            <w:webHidden/>
          </w:rPr>
          <w:tab/>
        </w:r>
        <w:r w:rsidR="0071170B">
          <w:rPr>
            <w:noProof/>
            <w:webHidden/>
          </w:rPr>
          <w:fldChar w:fldCharType="begin"/>
        </w:r>
        <w:r w:rsidR="0071170B">
          <w:rPr>
            <w:noProof/>
            <w:webHidden/>
          </w:rPr>
          <w:instrText xml:space="preserve"> PAGEREF _Toc21693463 \h </w:instrText>
        </w:r>
        <w:r w:rsidR="0071170B">
          <w:rPr>
            <w:noProof/>
            <w:webHidden/>
          </w:rPr>
        </w:r>
        <w:r w:rsidR="0071170B">
          <w:rPr>
            <w:noProof/>
            <w:webHidden/>
          </w:rPr>
          <w:fldChar w:fldCharType="separate"/>
        </w:r>
        <w:r w:rsidR="0071170B">
          <w:rPr>
            <w:noProof/>
            <w:webHidden/>
          </w:rPr>
          <w:t>3</w:t>
        </w:r>
        <w:r w:rsidR="0071170B">
          <w:rPr>
            <w:noProof/>
            <w:webHidden/>
          </w:rPr>
          <w:fldChar w:fldCharType="end"/>
        </w:r>
      </w:hyperlink>
    </w:p>
    <w:p w:rsidR="00994D7C" w:rsidRPr="00A80908" w:rsidRDefault="006B23D2" w:rsidP="00A80908">
      <w:pPr>
        <w:pStyle w:val="RecordTitle"/>
      </w:pPr>
      <w:r>
        <w:rPr>
          <w:rFonts w:cs="Verdana"/>
        </w:rPr>
        <w:fldChar w:fldCharType="end"/>
      </w:r>
      <w:r w:rsidR="0098064A">
        <w:br w:type="page"/>
      </w:r>
      <w:bookmarkStart w:id="0" w:name="_Toc21693452"/>
      <w:bookmarkStart w:id="1" w:name="_Toc201154231"/>
      <w:r w:rsidR="00994D7C" w:rsidRPr="00A80908">
        <w:rPr>
          <w:lang w:val="en-US"/>
        </w:rPr>
        <w:lastRenderedPageBreak/>
        <w:t>Login</w:t>
      </w:r>
      <w:bookmarkEnd w:id="0"/>
      <w:r w:rsidR="00A80908">
        <w:t xml:space="preserve"> </w:t>
      </w:r>
    </w:p>
    <w:bookmarkEnd w:id="1"/>
    <w:p w:rsidR="00FF7059" w:rsidRDefault="00FF7059" w:rsidP="00C85745">
      <w:pPr>
        <w:pStyle w:val="FieldValue"/>
        <w:rPr>
          <w:rFonts w:eastAsia="SimSun"/>
        </w:rPr>
      </w:pPr>
    </w:p>
    <w:p w:rsidR="00145C14" w:rsidRDefault="00145C14" w:rsidP="009B5F9B">
      <w:pPr>
        <w:pStyle w:val="SectionName"/>
      </w:pPr>
      <w:bookmarkStart w:id="2" w:name="_Toc21693453"/>
      <w:r>
        <w:t>Description (Goal in context)</w:t>
      </w:r>
      <w:bookmarkEnd w:id="2"/>
    </w:p>
    <w:p w:rsidR="00145C14" w:rsidRDefault="00145C14" w:rsidP="00145C14">
      <w:pPr>
        <w:pStyle w:val="FieldValue"/>
        <w:rPr>
          <w:lang w:eastAsia="en-IN"/>
        </w:rPr>
      </w:pPr>
      <w:r>
        <w:rPr>
          <w:lang w:eastAsia="en-IN"/>
        </w:rPr>
        <w:t>This use case allows the Therapist to log on to the Amber system.</w:t>
      </w:r>
    </w:p>
    <w:p w:rsidR="0098064A" w:rsidRDefault="0098064A" w:rsidP="0098064A">
      <w:pPr>
        <w:pStyle w:val="Command"/>
        <w:rPr>
          <w:rFonts w:eastAsia="SimSun"/>
        </w:rPr>
      </w:pPr>
    </w:p>
    <w:p w:rsidR="0098064A" w:rsidRDefault="0098064A" w:rsidP="00322C62">
      <w:pPr>
        <w:pStyle w:val="SectionName"/>
      </w:pPr>
      <w:bookmarkStart w:id="3" w:name="_Toc201154234"/>
      <w:bookmarkStart w:id="4" w:name="_Toc21693454"/>
      <w:r>
        <w:t>Main Flow-of-Events</w:t>
      </w:r>
      <w:bookmarkEnd w:id="3"/>
      <w:bookmarkEnd w:id="4"/>
    </w:p>
    <w:p w:rsidR="00FB3E5E" w:rsidRDefault="00FB3E5E" w:rsidP="00674E4B">
      <w:pPr>
        <w:pStyle w:val="Command"/>
        <w:rPr>
          <w:rFonts w:cs="Verdana"/>
        </w:rPr>
      </w:pPr>
      <w:r>
        <w:rPr>
          <w:rFonts w:cs="Verdana"/>
        </w:rPr>
        <w:t xml:space="preserve"> </w:t>
      </w:r>
    </w:p>
    <w:p w:rsidR="00FB3E5E" w:rsidRDefault="00FB3E5E" w:rsidP="00806299">
      <w:pPr>
        <w:pStyle w:val="Heading3"/>
      </w:pPr>
      <w:bookmarkStart w:id="5" w:name="_Toc21693455"/>
      <w:r>
        <w:t xml:space="preserve">1. </w:t>
      </w:r>
      <w:r w:rsidR="00900FBA">
        <w:rPr>
          <w:sz w:val="24"/>
          <w:lang w:val="en-GB" w:eastAsia="en-GB"/>
        </w:rPr>
        <w:t>Display Log-in Screen</w:t>
      </w:r>
      <w:bookmarkEnd w:id="5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1.1. </w:t>
      </w:r>
      <w:bookmarkStart w:id="6" w:name="21481309"/>
      <w:bookmarkEnd w:id="6"/>
      <w:r w:rsidR="00900FBA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900FBA">
        <w:rPr>
          <w:rFonts w:ascii="Arial" w:hAnsi="Arial"/>
          <w:sz w:val="24"/>
          <w:lang w:val="en-GB" w:eastAsia="en-GB"/>
        </w:rPr>
        <w:t xml:space="preserve"> shows Log-in Screen</w:t>
      </w:r>
    </w:p>
    <w:p w:rsidR="00FB3E5E" w:rsidRDefault="00FB3E5E" w:rsidP="00806299">
      <w:pPr>
        <w:pStyle w:val="Heading3"/>
      </w:pPr>
      <w:bookmarkStart w:id="7" w:name="_Toc21693456"/>
      <w:r>
        <w:t xml:space="preserve">2. </w:t>
      </w:r>
      <w:r w:rsidR="00900FBA">
        <w:rPr>
          <w:sz w:val="24"/>
          <w:lang w:val="en-GB" w:eastAsia="en-GB"/>
        </w:rPr>
        <w:t>Enter Log-in details</w:t>
      </w:r>
      <w:bookmarkEnd w:id="7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2.1. </w:t>
      </w:r>
      <w:bookmarkStart w:id="8" w:name="21481311"/>
      <w:bookmarkEnd w:id="8"/>
      <w:r>
        <w:rPr>
          <w:rFonts w:cs="Verdana"/>
          <w:color w:val="000000"/>
          <w:sz w:val="22"/>
          <w:szCs w:val="22"/>
        </w:rPr>
        <w:fldChar w:fldCharType="begin"/>
      </w:r>
      <w:r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>
        <w:rPr>
          <w:rFonts w:cs="Verdana"/>
          <w:color w:val="000000"/>
          <w:sz w:val="22"/>
          <w:szCs w:val="22"/>
        </w:rPr>
        <w:fldChar w:fldCharType="separate"/>
      </w:r>
      <w:r w:rsidR="00900FBA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rPr>
          <w:rFonts w:cs="Verdana"/>
          <w:color w:val="000000"/>
          <w:sz w:val="22"/>
          <w:szCs w:val="22"/>
        </w:rPr>
        <w:fldChar w:fldCharType="end"/>
      </w:r>
      <w:r w:rsidR="00900FBA">
        <w:rPr>
          <w:rFonts w:ascii="Arial" w:hAnsi="Arial"/>
          <w:sz w:val="24"/>
          <w:lang w:val="en-GB" w:eastAsia="en-GB"/>
        </w:rPr>
        <w:t xml:space="preserve"> enters Log-in details [user name, password]</w:t>
      </w:r>
    </w:p>
    <w:p w:rsidR="00FB3E5E" w:rsidRDefault="00FB3E5E" w:rsidP="00806299">
      <w:pPr>
        <w:pStyle w:val="Heading3"/>
      </w:pPr>
      <w:bookmarkStart w:id="9" w:name="_Toc21693457"/>
      <w:r>
        <w:t xml:space="preserve">3. </w:t>
      </w:r>
      <w:r w:rsidR="00900FBA">
        <w:rPr>
          <w:sz w:val="24"/>
          <w:lang w:val="en-GB" w:eastAsia="en-GB"/>
        </w:rPr>
        <w:t>Confirm data</w:t>
      </w:r>
      <w:bookmarkEnd w:id="9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3.1. </w:t>
      </w:r>
      <w:bookmarkStart w:id="10" w:name="21481313"/>
      <w:bookmarkEnd w:id="10"/>
      <w:r>
        <w:rPr>
          <w:rFonts w:cs="Verdana"/>
          <w:color w:val="000000"/>
          <w:sz w:val="22"/>
          <w:szCs w:val="22"/>
        </w:rPr>
        <w:fldChar w:fldCharType="begin"/>
      </w:r>
      <w:r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>
        <w:rPr>
          <w:rFonts w:cs="Verdana"/>
          <w:color w:val="000000"/>
          <w:sz w:val="22"/>
          <w:szCs w:val="22"/>
        </w:rPr>
        <w:fldChar w:fldCharType="separate"/>
      </w:r>
      <w:r w:rsidR="00900FBA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rPr>
          <w:rFonts w:cs="Verdana"/>
          <w:color w:val="000000"/>
          <w:sz w:val="22"/>
          <w:szCs w:val="22"/>
        </w:rPr>
        <w:fldChar w:fldCharType="end"/>
      </w:r>
      <w:r w:rsidR="00900FBA">
        <w:rPr>
          <w:rFonts w:ascii="Arial" w:hAnsi="Arial"/>
          <w:sz w:val="24"/>
          <w:lang w:val="en-GB" w:eastAsia="en-GB"/>
        </w:rPr>
        <w:t xml:space="preserve">  confirms Log-in details</w:t>
      </w:r>
    </w:p>
    <w:p w:rsidR="00FB3E5E" w:rsidRDefault="00FB3E5E" w:rsidP="00806299">
      <w:pPr>
        <w:pStyle w:val="Heading3"/>
      </w:pPr>
      <w:bookmarkStart w:id="11" w:name="_Toc21693458"/>
      <w:r>
        <w:t xml:space="preserve">4. </w:t>
      </w:r>
      <w:r w:rsidR="00900FBA">
        <w:rPr>
          <w:sz w:val="24"/>
          <w:lang w:val="en-GB" w:eastAsia="en-GB"/>
        </w:rPr>
        <w:t>Validate Log-in</w:t>
      </w:r>
      <w:bookmarkEnd w:id="11"/>
    </w:p>
    <w:p w:rsidR="00FB3E5E" w:rsidRDefault="00FB3E5E" w:rsidP="004C02EA">
      <w:pPr>
        <w:pStyle w:val="Style10ptLeft042Hanging033LinespacingMultiple"/>
      </w:pPr>
      <w:r>
        <w:t>4a. Invalid Login</w:t>
      </w:r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4.1. </w:t>
      </w:r>
      <w:bookmarkStart w:id="12" w:name="21481315"/>
      <w:bookmarkEnd w:id="12"/>
      <w:r w:rsidR="00900FBA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900FBA">
        <w:rPr>
          <w:rFonts w:ascii="Arial" w:hAnsi="Arial"/>
          <w:sz w:val="24"/>
          <w:lang w:val="en-GB" w:eastAsia="en-GB"/>
        </w:rPr>
        <w:t xml:space="preserve"> validates Log-in credentials</w:t>
      </w:r>
    </w:p>
    <w:p w:rsidR="00FB3E5E" w:rsidRDefault="00FB3E5E" w:rsidP="00806299">
      <w:pPr>
        <w:pStyle w:val="Heading3"/>
      </w:pPr>
      <w:bookmarkStart w:id="13" w:name="_Toc21693459"/>
      <w:r>
        <w:t xml:space="preserve">5. </w:t>
      </w:r>
      <w:r w:rsidR="00900FBA">
        <w:rPr>
          <w:sz w:val="24"/>
          <w:lang w:val="en-GB" w:eastAsia="en-GB"/>
        </w:rPr>
        <w:t>Display Select Option Screen</w:t>
      </w:r>
      <w:bookmarkEnd w:id="13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5.1. </w:t>
      </w:r>
      <w:bookmarkStart w:id="14" w:name="21481317"/>
      <w:bookmarkEnd w:id="14"/>
      <w:r w:rsidR="00900FBA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900FBA">
        <w:rPr>
          <w:rFonts w:ascii="Arial" w:hAnsi="Arial"/>
          <w:sz w:val="24"/>
          <w:lang w:val="en-GB" w:eastAsia="en-GB"/>
        </w:rPr>
        <w:t xml:space="preserve"> Displays Select Option Screen and the use case ends</w:t>
      </w:r>
    </w:p>
    <w:p w:rsidR="00FB3E5E" w:rsidRDefault="00FB3E5E" w:rsidP="00C85745">
      <w:pPr>
        <w:pStyle w:val="StyleHTMLBodyVerdana11pt"/>
        <w:rPr>
          <w:rFonts w:cs="Times New Roman"/>
        </w:rPr>
      </w:pPr>
    </w:p>
    <w:p w:rsidR="00FB3E5E" w:rsidRDefault="00FB3E5E" w:rsidP="00C85745">
      <w:pPr>
        <w:pStyle w:val="StyleHTMLBodyVerdanaBlue"/>
      </w:pPr>
    </w:p>
    <w:p w:rsidR="00FB3E5E" w:rsidRPr="00FB3E5E" w:rsidRDefault="00FB3E5E" w:rsidP="00FB3E5E">
      <w:pPr>
        <w:pStyle w:val="SectionName"/>
      </w:pPr>
      <w:bookmarkStart w:id="15" w:name="_Toc216088367"/>
      <w:bookmarkStart w:id="16" w:name="_Toc21693460"/>
      <w:r w:rsidRPr="00FB3E5E">
        <w:t>Alternate Flows</w:t>
      </w:r>
      <w:bookmarkEnd w:id="15"/>
      <w:bookmarkEnd w:id="16"/>
    </w:p>
    <w:p w:rsidR="008901A7" w:rsidRDefault="008901A7" w:rsidP="00DD2BD5">
      <w:pPr>
        <w:pStyle w:val="Command"/>
      </w:pPr>
    </w:p>
    <w:p w:rsidR="00FB3E5E" w:rsidRDefault="00FB3E5E" w:rsidP="00FB3E5E">
      <w:pPr>
        <w:pStyle w:val="FieldValueTOC"/>
        <w:rPr>
          <w:lang w:val="en-US"/>
        </w:rPr>
      </w:pPr>
      <w:bookmarkStart w:id="17" w:name="_Toc216088368"/>
      <w:bookmarkStart w:id="18" w:name="_Toc21693461"/>
      <w:r>
        <w:rPr>
          <w:lang w:val="en-US"/>
        </w:rPr>
        <w:t>4a. Invalid Login</w:t>
      </w:r>
      <w:bookmarkEnd w:id="17"/>
      <w:bookmarkEnd w:id="18"/>
    </w:p>
    <w:p w:rsidR="00FB3E5E" w:rsidRDefault="00FB3E5E" w:rsidP="00C85745">
      <w:pPr>
        <w:pStyle w:val="StyleHTMLBodyVerdanaBlue"/>
      </w:pPr>
      <w:r>
        <w:t xml:space="preserve"> </w:t>
      </w:r>
    </w:p>
    <w:p w:rsidR="00FB3E5E" w:rsidRDefault="00FB3E5E" w:rsidP="00C85745">
      <w:pPr>
        <w:pStyle w:val="Style11ptBlackLeft053cmHanging053cmAfter225"/>
      </w:pPr>
      <w:r>
        <w:t xml:space="preserve">1. </w:t>
      </w:r>
      <w:r w:rsidR="00900FBA">
        <w:rPr>
          <w:rFonts w:ascii="Arial" w:hAnsi="Arial"/>
          <w:sz w:val="24"/>
          <w:lang w:val="en-GB" w:eastAsia="en-GB"/>
        </w:rPr>
        <w:t xml:space="preserve">If at step 4 the </w:t>
      </w:r>
      <w:bookmarkStart w:id="19" w:name="21481318"/>
      <w:bookmarkEnd w:id="19"/>
      <w:r w:rsidR="00900FBA">
        <w:rPr>
          <w:rFonts w:ascii="Arial" w:hAnsi="Arial"/>
          <w:b/>
          <w:sz w:val="24"/>
          <w:lang w:val="en-GB" w:eastAsia="en-GB"/>
        </w:rPr>
        <w:t>System</w:t>
      </w:r>
      <w:r w:rsidR="00900FBA">
        <w:rPr>
          <w:rFonts w:ascii="Arial" w:hAnsi="Arial"/>
          <w:sz w:val="24"/>
          <w:lang w:val="en-GB" w:eastAsia="en-GB"/>
        </w:rPr>
        <w:t xml:space="preserve"> determines that the Log-in details are invalid the </w:t>
      </w:r>
      <w:bookmarkStart w:id="20" w:name="21481319"/>
      <w:bookmarkEnd w:id="20"/>
      <w:r w:rsidR="00900FBA">
        <w:rPr>
          <w:rFonts w:ascii="Arial" w:hAnsi="Arial"/>
          <w:b/>
          <w:sz w:val="24"/>
          <w:lang w:val="en-GB" w:eastAsia="en-GB"/>
        </w:rPr>
        <w:t>System</w:t>
      </w:r>
      <w:r w:rsidR="00900FBA">
        <w:rPr>
          <w:rFonts w:ascii="Arial" w:hAnsi="Arial"/>
          <w:sz w:val="24"/>
          <w:lang w:val="en-GB" w:eastAsia="en-GB"/>
        </w:rPr>
        <w:t xml:space="preserve"> displays a warning message and the use case continues at step 1.</w:t>
      </w:r>
    </w:p>
    <w:p w:rsidR="00FB3E5E" w:rsidRDefault="00FB3E5E" w:rsidP="00DD2BD5">
      <w:pPr>
        <w:pStyle w:val="Command"/>
      </w:pPr>
    </w:p>
    <w:p w:rsidR="00FB3E5E" w:rsidRDefault="00FB3E5E" w:rsidP="00C85745">
      <w:pPr>
        <w:pStyle w:val="StyleHTMLBodyVerdanaBlue"/>
      </w:pPr>
    </w:p>
    <w:p w:rsidR="00FB3E5E" w:rsidRDefault="00FB3E5E" w:rsidP="00C85745">
      <w:pPr>
        <w:pStyle w:val="StyleHTMLBodyVerdanaBlue"/>
        <w:rPr>
          <w:rFonts w:cs="Times New Roman"/>
        </w:rPr>
      </w:pPr>
    </w:p>
    <w:p w:rsidR="00523DF9" w:rsidRPr="008B74A0" w:rsidRDefault="00523DF9" w:rsidP="00523DF9">
      <w:pPr>
        <w:pStyle w:val="SectionName"/>
      </w:pPr>
      <w:bookmarkStart w:id="21" w:name="_Toc21693462"/>
      <w:proofErr w:type="spellStart"/>
      <w:r w:rsidRPr="008B74A0">
        <w:t>Pre conditions</w:t>
      </w:r>
      <w:bookmarkEnd w:id="21"/>
      <w:proofErr w:type="spellEnd"/>
    </w:p>
    <w:p w:rsidR="002E44D3" w:rsidRDefault="00900FBA">
      <w:pPr>
        <w:autoSpaceDE w:val="0"/>
        <w:autoSpaceDN w:val="0"/>
        <w:adjustRightInd w:val="0"/>
        <w:rPr>
          <w:rFonts w:ascii="Arial" w:hAnsi="Arial"/>
          <w:sz w:val="18"/>
          <w:lang w:val="en-GB" w:eastAsia="en-GB"/>
        </w:rPr>
      </w:pPr>
      <w:r>
        <w:rPr>
          <w:rFonts w:ascii="Arial" w:hAnsi="Arial"/>
          <w:sz w:val="18"/>
          <w:lang w:val="en-GB" w:eastAsia="en-GB"/>
        </w:rPr>
        <w:t>Therapist has logged in and is still logged in</w:t>
      </w:r>
    </w:p>
    <w:p w:rsidR="00523DF9" w:rsidRPr="00F47BB9" w:rsidRDefault="00523DF9" w:rsidP="00523DF9">
      <w:pPr>
        <w:pStyle w:val="Command"/>
      </w:pPr>
    </w:p>
    <w:p w:rsidR="00523DF9" w:rsidRPr="008B74A0" w:rsidRDefault="00523DF9" w:rsidP="00523DF9">
      <w:pPr>
        <w:pStyle w:val="SectionName"/>
      </w:pPr>
      <w:bookmarkStart w:id="22" w:name="_Toc21693463"/>
      <w:r w:rsidRPr="008B74A0">
        <w:t>Post conditions</w:t>
      </w:r>
      <w:bookmarkEnd w:id="22"/>
    </w:p>
    <w:p w:rsidR="002E44D3" w:rsidRDefault="00900FBA">
      <w:pPr>
        <w:autoSpaceDE w:val="0"/>
        <w:autoSpaceDN w:val="0"/>
        <w:adjustRightInd w:val="0"/>
        <w:rPr>
          <w:rFonts w:ascii="Arial" w:hAnsi="Arial"/>
          <w:color w:val="000000"/>
          <w:sz w:val="18"/>
          <w:lang w:val="en-GB" w:eastAsia="en-GB"/>
        </w:rPr>
      </w:pPr>
      <w:r>
        <w:rPr>
          <w:rFonts w:ascii="Arial" w:hAnsi="Arial"/>
          <w:color w:val="000000"/>
          <w:sz w:val="18"/>
          <w:lang w:val="en-GB" w:eastAsia="en-GB"/>
        </w:rPr>
        <w:t>Therapist is either logged in or does not have access to the system</w:t>
      </w:r>
    </w:p>
    <w:p w:rsidR="00523DF9" w:rsidRPr="00E76EB2" w:rsidRDefault="00523DF9" w:rsidP="00523DF9">
      <w:pPr>
        <w:pStyle w:val="Command"/>
        <w:rPr>
          <w:lang w:val="fr-FR"/>
        </w:rPr>
      </w:pPr>
    </w:p>
    <w:p w:rsidR="00E50813" w:rsidRDefault="005530AA" w:rsidP="00DD2BD5">
      <w:pPr>
        <w:pStyle w:val="Command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918012" cy="841938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592" cy="842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813" w:rsidSect="009751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21" w:right="1077" w:bottom="1021" w:left="1077" w:header="68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AB3" w:rsidRDefault="00F07AB3">
      <w:r>
        <w:separator/>
      </w:r>
    </w:p>
  </w:endnote>
  <w:endnote w:type="continuationSeparator" w:id="0">
    <w:p w:rsidR="00F07AB3" w:rsidRDefault="00F07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entury Goth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 genev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0FF" w:rsidRDefault="000860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1F6A18" w:rsidP="001F6A18">
    <w:pPr>
      <w:pBdr>
        <w:bottom w:val="single" w:sz="4" w:space="0" w:color="94B6D2"/>
      </w:pBdr>
      <w:tabs>
        <w:tab w:val="left" w:pos="1665"/>
        <w:tab w:val="left" w:pos="2505"/>
      </w:tabs>
      <w:rPr>
        <w:rFonts w:ascii="Verdana" w:hAnsi="Verdana"/>
      </w:rPr>
    </w:pPr>
    <w:r>
      <w:rPr>
        <w:rFonts w:ascii="Verdana" w:hAnsi="Verdana"/>
      </w:rPr>
      <w:tab/>
    </w:r>
  </w:p>
  <w:tbl>
    <w:tblPr>
      <w:tblW w:w="0" w:type="auto"/>
      <w:tblLook w:val="00A0" w:firstRow="1" w:lastRow="0" w:firstColumn="1" w:lastColumn="0" w:noHBand="0" w:noVBand="0"/>
    </w:tblPr>
    <w:tblGrid>
      <w:gridCol w:w="2220"/>
      <w:gridCol w:w="6061"/>
      <w:gridCol w:w="2021"/>
    </w:tblGrid>
    <w:tr w:rsidR="001F6A18" w:rsidTr="001F6A18">
      <w:trPr>
        <w:trHeight w:val="444"/>
      </w:trPr>
      <w:tc>
        <w:tcPr>
          <w:tcW w:w="2718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235AD6" w:rsidP="000860FF">
          <w:pPr>
            <w:pStyle w:val="Footer"/>
            <w:spacing w:line="276" w:lineRule="auto"/>
          </w:pPr>
          <w:r>
            <w:rPr>
              <w:rFonts w:ascii="Arial" w:hAnsi="Arial" w:cs="Arial"/>
              <w:sz w:val="18"/>
              <w:szCs w:val="18"/>
            </w:rPr>
            <w:t>21/11</w:t>
          </w:r>
          <w:r w:rsidR="000860FF">
            <w:rPr>
              <w:rFonts w:ascii="Arial" w:hAnsi="Arial" w:cs="Arial"/>
              <w:sz w:val="18"/>
              <w:szCs w:val="18"/>
            </w:rPr>
            <w:t>/20</w:t>
          </w:r>
          <w:r>
            <w:rPr>
              <w:rFonts w:ascii="Arial" w:hAnsi="Arial" w:cs="Arial"/>
              <w:sz w:val="18"/>
              <w:szCs w:val="18"/>
            </w:rPr>
            <w:t>21</w:t>
          </w:r>
          <w:bookmarkStart w:id="23" w:name="_GoBack"/>
          <w:bookmarkEnd w:id="23"/>
        </w:p>
      </w:tc>
      <w:tc>
        <w:tcPr>
          <w:tcW w:w="8460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center"/>
          </w:pPr>
          <w:r>
            <w:rPr>
              <w:rFonts w:ascii="Arial" w:hAnsi="Arial" w:cs="Arial"/>
              <w:sz w:val="18"/>
              <w:szCs w:val="18"/>
            </w:rPr>
            <w:t>Amber</w:t>
          </w:r>
        </w:p>
      </w:tc>
      <w:tc>
        <w:tcPr>
          <w:tcW w:w="2646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right"/>
          </w:pPr>
          <w:r>
            <w:rPr>
              <w:rFonts w:ascii="Arial" w:hAnsi="Arial" w:cs="Arial"/>
              <w:sz w:val="18"/>
              <w:szCs w:val="18"/>
            </w:rPr>
            <w:t xml:space="preserve">Page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PAGE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235AD6">
            <w:rPr>
              <w:rFonts w:ascii="Arial" w:hAnsi="Arial" w:cs="Arial"/>
              <w:noProof/>
              <w:sz w:val="18"/>
              <w:szCs w:val="18"/>
            </w:rPr>
            <w:t>3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of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NUMPAGES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235AD6">
            <w:rPr>
              <w:rFonts w:ascii="Arial" w:hAnsi="Arial" w:cs="Arial"/>
              <w:noProof/>
              <w:sz w:val="18"/>
              <w:szCs w:val="18"/>
            </w:rPr>
            <w:t>4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723F5E" w:rsidRPr="00EB0206" w:rsidRDefault="00723F5E" w:rsidP="009100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5530AA" w:rsidP="001F6A18">
    <w:pPr>
      <w:pStyle w:val="Footer"/>
    </w:pPr>
    <w:r>
      <w:rPr>
        <w:noProof/>
        <w:lang w:val="en-GB" w:eastAsia="en-GB"/>
      </w:rPr>
      <w:drawing>
        <wp:inline distT="0" distB="0" distL="0" distR="0" wp14:anchorId="375E5A31" wp14:editId="39B6D3E8">
          <wp:extent cx="103505" cy="946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" cy="94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0206" w:rsidRPr="00EB0206" w:rsidRDefault="00EA1E8F" w:rsidP="00EA1E8F">
    <w:pPr>
      <w:pStyle w:val="Footer"/>
      <w:tabs>
        <w:tab w:val="clear" w:pos="4320"/>
        <w:tab w:val="clear" w:pos="8640"/>
        <w:tab w:val="left" w:pos="33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AB3" w:rsidRDefault="00F07AB3">
      <w:r>
        <w:separator/>
      </w:r>
    </w:p>
  </w:footnote>
  <w:footnote w:type="continuationSeparator" w:id="0">
    <w:p w:rsidR="00F07AB3" w:rsidRDefault="00F07A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0FF" w:rsidRDefault="000860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745" w:rsidRPr="00C85745" w:rsidRDefault="00C85745" w:rsidP="00C85745">
    <w:pPr>
      <w:pStyle w:val="HeaderOdd"/>
      <w:pBdr>
        <w:bottom w:val="single" w:sz="4" w:space="0" w:color="94B6D2"/>
      </w:pBdr>
      <w:tabs>
        <w:tab w:val="left" w:pos="3695"/>
        <w:tab w:val="right" w:pos="10080"/>
      </w:tabs>
      <w:rPr>
        <w:rFonts w:ascii="Verdana" w:hAnsi="Verdana"/>
        <w:color w:val="1F497D"/>
      </w:rPr>
    </w:pPr>
    <w:r>
      <w:rPr>
        <w:rFonts w:ascii="Verdana" w:hAnsi="Verdana"/>
        <w:color w:val="1F497D"/>
      </w:rPr>
      <w:t>Use Cases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0FF" w:rsidRDefault="000860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64A"/>
    <w:rsid w:val="00030E54"/>
    <w:rsid w:val="000313C4"/>
    <w:rsid w:val="00032E3A"/>
    <w:rsid w:val="00033CD6"/>
    <w:rsid w:val="0005772F"/>
    <w:rsid w:val="000652FE"/>
    <w:rsid w:val="00065D96"/>
    <w:rsid w:val="00067282"/>
    <w:rsid w:val="000846D4"/>
    <w:rsid w:val="00085614"/>
    <w:rsid w:val="000860FF"/>
    <w:rsid w:val="000C46F7"/>
    <w:rsid w:val="000E7264"/>
    <w:rsid w:val="00101360"/>
    <w:rsid w:val="0010623F"/>
    <w:rsid w:val="001103C4"/>
    <w:rsid w:val="00120EA8"/>
    <w:rsid w:val="00130446"/>
    <w:rsid w:val="0013236B"/>
    <w:rsid w:val="00134352"/>
    <w:rsid w:val="00134540"/>
    <w:rsid w:val="00145C14"/>
    <w:rsid w:val="001476FC"/>
    <w:rsid w:val="00172D6C"/>
    <w:rsid w:val="00174702"/>
    <w:rsid w:val="00196B6D"/>
    <w:rsid w:val="001B525D"/>
    <w:rsid w:val="001C39C7"/>
    <w:rsid w:val="001C760D"/>
    <w:rsid w:val="001D458A"/>
    <w:rsid w:val="001F5B4B"/>
    <w:rsid w:val="001F6A18"/>
    <w:rsid w:val="002178A5"/>
    <w:rsid w:val="002227DF"/>
    <w:rsid w:val="0022363C"/>
    <w:rsid w:val="00227F49"/>
    <w:rsid w:val="00235AD6"/>
    <w:rsid w:val="00244B2A"/>
    <w:rsid w:val="00250D5A"/>
    <w:rsid w:val="00261019"/>
    <w:rsid w:val="00265710"/>
    <w:rsid w:val="00266F01"/>
    <w:rsid w:val="00280CCB"/>
    <w:rsid w:val="002A0A02"/>
    <w:rsid w:val="002A2A89"/>
    <w:rsid w:val="002A47BA"/>
    <w:rsid w:val="002A76AB"/>
    <w:rsid w:val="002D0A88"/>
    <w:rsid w:val="002E043E"/>
    <w:rsid w:val="002E06E9"/>
    <w:rsid w:val="002E0FC4"/>
    <w:rsid w:val="002E44D3"/>
    <w:rsid w:val="00322C62"/>
    <w:rsid w:val="00325633"/>
    <w:rsid w:val="00344E1D"/>
    <w:rsid w:val="00362F30"/>
    <w:rsid w:val="003838BE"/>
    <w:rsid w:val="003A1DDD"/>
    <w:rsid w:val="003A22FA"/>
    <w:rsid w:val="003C1608"/>
    <w:rsid w:val="003E3D8D"/>
    <w:rsid w:val="003E5179"/>
    <w:rsid w:val="003E61B5"/>
    <w:rsid w:val="003E7285"/>
    <w:rsid w:val="004073CC"/>
    <w:rsid w:val="00440C92"/>
    <w:rsid w:val="004438AC"/>
    <w:rsid w:val="00444381"/>
    <w:rsid w:val="00446DE7"/>
    <w:rsid w:val="004802C9"/>
    <w:rsid w:val="004841BF"/>
    <w:rsid w:val="004C02EA"/>
    <w:rsid w:val="004D7176"/>
    <w:rsid w:val="00514F6B"/>
    <w:rsid w:val="00523DF9"/>
    <w:rsid w:val="00536D08"/>
    <w:rsid w:val="005447F6"/>
    <w:rsid w:val="005530AA"/>
    <w:rsid w:val="005820CA"/>
    <w:rsid w:val="00585E3B"/>
    <w:rsid w:val="00591E01"/>
    <w:rsid w:val="005933D4"/>
    <w:rsid w:val="005B1AB9"/>
    <w:rsid w:val="005C1AAB"/>
    <w:rsid w:val="005C2177"/>
    <w:rsid w:val="005C3809"/>
    <w:rsid w:val="005D0FC5"/>
    <w:rsid w:val="005D765F"/>
    <w:rsid w:val="005E34AE"/>
    <w:rsid w:val="005F74CB"/>
    <w:rsid w:val="00641090"/>
    <w:rsid w:val="00644DED"/>
    <w:rsid w:val="00646FC7"/>
    <w:rsid w:val="0066570E"/>
    <w:rsid w:val="006745A0"/>
    <w:rsid w:val="00674E4B"/>
    <w:rsid w:val="00696F09"/>
    <w:rsid w:val="006A0F18"/>
    <w:rsid w:val="006A35C0"/>
    <w:rsid w:val="006B23D2"/>
    <w:rsid w:val="006E7E07"/>
    <w:rsid w:val="00700E05"/>
    <w:rsid w:val="0071170B"/>
    <w:rsid w:val="00723F5E"/>
    <w:rsid w:val="00761B42"/>
    <w:rsid w:val="00763AD5"/>
    <w:rsid w:val="00764EAB"/>
    <w:rsid w:val="007A6498"/>
    <w:rsid w:val="007B0260"/>
    <w:rsid w:val="007B1E1B"/>
    <w:rsid w:val="007B3AC4"/>
    <w:rsid w:val="007C290F"/>
    <w:rsid w:val="007C3F53"/>
    <w:rsid w:val="007C5DEE"/>
    <w:rsid w:val="007D2365"/>
    <w:rsid w:val="007D3914"/>
    <w:rsid w:val="007E227C"/>
    <w:rsid w:val="007F0402"/>
    <w:rsid w:val="00806299"/>
    <w:rsid w:val="00811D0E"/>
    <w:rsid w:val="00826C05"/>
    <w:rsid w:val="00840C8F"/>
    <w:rsid w:val="008901A7"/>
    <w:rsid w:val="008917A4"/>
    <w:rsid w:val="00895B2E"/>
    <w:rsid w:val="008A6868"/>
    <w:rsid w:val="008B0B7D"/>
    <w:rsid w:val="008B4575"/>
    <w:rsid w:val="008B74A0"/>
    <w:rsid w:val="008C305A"/>
    <w:rsid w:val="008D4ECD"/>
    <w:rsid w:val="008F1ECB"/>
    <w:rsid w:val="008F2D5A"/>
    <w:rsid w:val="00900FBA"/>
    <w:rsid w:val="00904597"/>
    <w:rsid w:val="00910072"/>
    <w:rsid w:val="00911F0E"/>
    <w:rsid w:val="00930297"/>
    <w:rsid w:val="00934FD9"/>
    <w:rsid w:val="00936990"/>
    <w:rsid w:val="009615BA"/>
    <w:rsid w:val="009700D8"/>
    <w:rsid w:val="0097113B"/>
    <w:rsid w:val="0097515F"/>
    <w:rsid w:val="0098064A"/>
    <w:rsid w:val="00994D7C"/>
    <w:rsid w:val="009A182B"/>
    <w:rsid w:val="009A3E13"/>
    <w:rsid w:val="009B0F6B"/>
    <w:rsid w:val="009B5F9B"/>
    <w:rsid w:val="009D077A"/>
    <w:rsid w:val="009E6294"/>
    <w:rsid w:val="009F79E3"/>
    <w:rsid w:val="00A166DC"/>
    <w:rsid w:val="00A27B2D"/>
    <w:rsid w:val="00A3556B"/>
    <w:rsid w:val="00A356C1"/>
    <w:rsid w:val="00A53813"/>
    <w:rsid w:val="00A67381"/>
    <w:rsid w:val="00A76E7A"/>
    <w:rsid w:val="00A80908"/>
    <w:rsid w:val="00A82F72"/>
    <w:rsid w:val="00A97AB5"/>
    <w:rsid w:val="00AA0756"/>
    <w:rsid w:val="00AA4D4D"/>
    <w:rsid w:val="00AA7261"/>
    <w:rsid w:val="00AB0BEA"/>
    <w:rsid w:val="00AB3D1F"/>
    <w:rsid w:val="00AF6F08"/>
    <w:rsid w:val="00AF7196"/>
    <w:rsid w:val="00B003C1"/>
    <w:rsid w:val="00B0322E"/>
    <w:rsid w:val="00B26B81"/>
    <w:rsid w:val="00B32686"/>
    <w:rsid w:val="00B40C84"/>
    <w:rsid w:val="00B51BB2"/>
    <w:rsid w:val="00B72166"/>
    <w:rsid w:val="00B80236"/>
    <w:rsid w:val="00B85A8D"/>
    <w:rsid w:val="00B87946"/>
    <w:rsid w:val="00B87E52"/>
    <w:rsid w:val="00B94D3D"/>
    <w:rsid w:val="00BA03C1"/>
    <w:rsid w:val="00BC6B68"/>
    <w:rsid w:val="00BE0789"/>
    <w:rsid w:val="00BE7C87"/>
    <w:rsid w:val="00BF3C16"/>
    <w:rsid w:val="00C0081F"/>
    <w:rsid w:val="00C20444"/>
    <w:rsid w:val="00C25380"/>
    <w:rsid w:val="00C314AA"/>
    <w:rsid w:val="00C323FA"/>
    <w:rsid w:val="00C46BB8"/>
    <w:rsid w:val="00C51EB7"/>
    <w:rsid w:val="00C57DE5"/>
    <w:rsid w:val="00C85745"/>
    <w:rsid w:val="00C94F92"/>
    <w:rsid w:val="00CA6E0C"/>
    <w:rsid w:val="00CA6FA0"/>
    <w:rsid w:val="00CA70EF"/>
    <w:rsid w:val="00CE379B"/>
    <w:rsid w:val="00D07F6B"/>
    <w:rsid w:val="00D16054"/>
    <w:rsid w:val="00D218B6"/>
    <w:rsid w:val="00D2455F"/>
    <w:rsid w:val="00D63D28"/>
    <w:rsid w:val="00D8437D"/>
    <w:rsid w:val="00D9192C"/>
    <w:rsid w:val="00D92A8E"/>
    <w:rsid w:val="00D9400C"/>
    <w:rsid w:val="00DA47B3"/>
    <w:rsid w:val="00DB34E9"/>
    <w:rsid w:val="00DB54D4"/>
    <w:rsid w:val="00DC2ECA"/>
    <w:rsid w:val="00DD0665"/>
    <w:rsid w:val="00DD2BD5"/>
    <w:rsid w:val="00DF6959"/>
    <w:rsid w:val="00E1050F"/>
    <w:rsid w:val="00E17F81"/>
    <w:rsid w:val="00E41741"/>
    <w:rsid w:val="00E50813"/>
    <w:rsid w:val="00E612DD"/>
    <w:rsid w:val="00E75DCB"/>
    <w:rsid w:val="00E75E59"/>
    <w:rsid w:val="00E76EB2"/>
    <w:rsid w:val="00EA0A7D"/>
    <w:rsid w:val="00EA1E8F"/>
    <w:rsid w:val="00EA2547"/>
    <w:rsid w:val="00EA35BB"/>
    <w:rsid w:val="00EA3BB0"/>
    <w:rsid w:val="00EB0206"/>
    <w:rsid w:val="00EB35F9"/>
    <w:rsid w:val="00EB4664"/>
    <w:rsid w:val="00EB5C11"/>
    <w:rsid w:val="00EB7C9A"/>
    <w:rsid w:val="00EC5AE1"/>
    <w:rsid w:val="00EE5E6F"/>
    <w:rsid w:val="00F011AD"/>
    <w:rsid w:val="00F07AB3"/>
    <w:rsid w:val="00F11353"/>
    <w:rsid w:val="00F26729"/>
    <w:rsid w:val="00F33552"/>
    <w:rsid w:val="00F462B2"/>
    <w:rsid w:val="00F47BB9"/>
    <w:rsid w:val="00F64B13"/>
    <w:rsid w:val="00F932D4"/>
    <w:rsid w:val="00F96A72"/>
    <w:rsid w:val="00FA2EEE"/>
    <w:rsid w:val="00FA5759"/>
    <w:rsid w:val="00FB3E5E"/>
    <w:rsid w:val="00FC452B"/>
    <w:rsid w:val="00FD45AC"/>
    <w:rsid w:val="00FD6C74"/>
    <w:rsid w:val="00FF1CEE"/>
    <w:rsid w:val="00FF2B33"/>
    <w:rsid w:val="00FF7059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3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38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3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38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807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hipping%25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userShipping%20Template</Template>
  <TotalTime>31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5</cp:revision>
  <dcterms:created xsi:type="dcterms:W3CDTF">2019-10-11T12:09:00Z</dcterms:created>
  <dcterms:modified xsi:type="dcterms:W3CDTF">2021-11-27T11:56:00Z</dcterms:modified>
</cp:coreProperties>
</file>