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C85745">
      <w:pPr>
        <w:pStyle w:val="StyleCentered"/>
      </w:pPr>
    </w:p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316"/>
      </w:tblGrid>
      <w:tr w:rsidR="001F6A18" w:rsidTr="001F6A18">
        <w:tc>
          <w:tcPr>
            <w:tcW w:w="13176" w:type="dxa"/>
            <w:shd w:val="clear" w:color="auto" w:fill="B3E0FF"/>
          </w:tcPr>
          <w:p w:rsidR="001F6A18" w:rsidRDefault="001F6A18">
            <w:pPr>
              <w:pStyle w:val="ProjectName"/>
            </w:pPr>
            <w:r>
              <w:t>Amber</w:t>
            </w:r>
          </w:p>
        </w:tc>
      </w:tr>
    </w:tbl>
    <w:p w:rsidR="001F6A18" w:rsidRDefault="001F6A18" w:rsidP="001F6A18"/>
    <w:p w:rsidR="001F6A18" w:rsidRDefault="001F6A18" w:rsidP="001F6A18"/>
    <w:p w:rsidR="00266F01" w:rsidRDefault="00266F01" w:rsidP="001F6A18"/>
    <w:p w:rsidR="001F6A18" w:rsidRDefault="001F6A18" w:rsidP="001F6A18"/>
    <w:p w:rsidR="001F6A18" w:rsidRDefault="001F6A18" w:rsidP="001F6A18"/>
    <w:p w:rsidR="001F6A18" w:rsidRPr="001F6A18" w:rsidRDefault="001F6A18" w:rsidP="001F6A18"/>
    <w:p w:rsidR="00994D7C" w:rsidRDefault="002A76AB" w:rsidP="00994D7C">
      <w:pPr>
        <w:pStyle w:val="ReportTitle"/>
      </w:pPr>
      <w:r>
        <w:t xml:space="preserve">Generate charts </w:t>
      </w:r>
      <w:r w:rsidR="00BE0789">
        <w:t>Use Case</w:t>
      </w:r>
    </w:p>
    <w:p w:rsidR="00840C8F" w:rsidRDefault="00840C8F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840C8F" w:rsidRDefault="00840C8F" w:rsidP="00C85745">
      <w:pPr>
        <w:pStyle w:val="StyleCentered"/>
      </w:pPr>
    </w:p>
    <w:p w:rsidR="004802C9" w:rsidRDefault="004802C9" w:rsidP="004802C9">
      <w:r>
        <w:tab/>
      </w:r>
    </w:p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C85745" w:rsidRDefault="00EB0206" w:rsidP="004802C9">
      <w:pPr>
        <w:pStyle w:val="TableOfContents"/>
      </w:pPr>
      <w:r w:rsidRPr="004802C9">
        <w:br w:type="page"/>
      </w:r>
      <w:r w:rsidR="00C85745" w:rsidRPr="00C85745">
        <w:lastRenderedPageBreak/>
        <w:t>Contents</w:t>
      </w:r>
    </w:p>
    <w:p w:rsidR="0098256F" w:rsidRDefault="006B23D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r>
        <w:rPr>
          <w:rFonts w:cs="Verdana"/>
        </w:rPr>
        <w:fldChar w:fldCharType="begin"/>
      </w:r>
      <w:r>
        <w:rPr>
          <w:rFonts w:cs="Verdana"/>
        </w:rPr>
        <w:instrText xml:space="preserve"> TOC \o "1-3" \h \z \u </w:instrText>
      </w:r>
      <w:r>
        <w:rPr>
          <w:rFonts w:cs="Verdana"/>
        </w:rPr>
        <w:fldChar w:fldCharType="separate"/>
      </w:r>
      <w:hyperlink w:anchor="_Toc21691574" w:history="1">
        <w:r w:rsidR="0098256F" w:rsidRPr="00240AB8">
          <w:rPr>
            <w:rStyle w:val="Hyperlink"/>
            <w:noProof/>
          </w:rPr>
          <w:t>Generate charts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_Toc21691574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98256F">
          <w:rPr>
            <w:noProof/>
            <w:webHidden/>
          </w:rPr>
          <w:t>3</w:t>
        </w:r>
        <w:r w:rsidR="0098256F">
          <w:rPr>
            <w:noProof/>
            <w:webHidden/>
          </w:rPr>
          <w:fldChar w:fldCharType="end"/>
        </w:r>
      </w:hyperlink>
    </w:p>
    <w:p w:rsidR="0098256F" w:rsidRDefault="002A7983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1575" w:history="1">
        <w:r w:rsidR="0098256F" w:rsidRPr="00240AB8">
          <w:rPr>
            <w:rStyle w:val="Hyperlink"/>
            <w:noProof/>
          </w:rPr>
          <w:t>Description (Goal in context)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_Toc21691575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98256F">
          <w:rPr>
            <w:noProof/>
            <w:webHidden/>
          </w:rPr>
          <w:t>3</w:t>
        </w:r>
        <w:r w:rsidR="0098256F">
          <w:rPr>
            <w:noProof/>
            <w:webHidden/>
          </w:rPr>
          <w:fldChar w:fldCharType="end"/>
        </w:r>
      </w:hyperlink>
    </w:p>
    <w:p w:rsidR="0098256F" w:rsidRDefault="002A7983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1576" w:history="1">
        <w:r w:rsidR="0098256F" w:rsidRPr="00240AB8">
          <w:rPr>
            <w:rStyle w:val="Hyperlink"/>
            <w:noProof/>
          </w:rPr>
          <w:t>Main Flow-of-Events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_Toc21691576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98256F">
          <w:rPr>
            <w:noProof/>
            <w:webHidden/>
          </w:rPr>
          <w:t>3</w:t>
        </w:r>
        <w:r w:rsidR="0098256F">
          <w:rPr>
            <w:noProof/>
            <w:webHidden/>
          </w:rPr>
          <w:fldChar w:fldCharType="end"/>
        </w:r>
      </w:hyperlink>
    </w:p>
    <w:p w:rsidR="0098256F" w:rsidRDefault="002A7983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577" w:history="1">
        <w:r w:rsidR="0098256F" w:rsidRPr="00240AB8">
          <w:rPr>
            <w:rStyle w:val="Hyperlink"/>
            <w:noProof/>
          </w:rPr>
          <w:t xml:space="preserve">1. </w:t>
        </w:r>
        <w:r w:rsidR="0098256F" w:rsidRPr="00240AB8">
          <w:rPr>
            <w:rStyle w:val="Hyperlink"/>
            <w:noProof/>
            <w:lang w:val="en-GB" w:eastAsia="en-GB"/>
          </w:rPr>
          <w:t>Select Generate Charts option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_Toc21691577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98256F">
          <w:rPr>
            <w:noProof/>
            <w:webHidden/>
          </w:rPr>
          <w:t>3</w:t>
        </w:r>
        <w:r w:rsidR="0098256F">
          <w:rPr>
            <w:noProof/>
            <w:webHidden/>
          </w:rPr>
          <w:fldChar w:fldCharType="end"/>
        </w:r>
      </w:hyperlink>
    </w:p>
    <w:p w:rsidR="0098256F" w:rsidRDefault="002A7983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578" w:history="1">
        <w:r w:rsidR="0098256F" w:rsidRPr="00240AB8">
          <w:rPr>
            <w:rStyle w:val="Hyperlink"/>
            <w:noProof/>
          </w:rPr>
          <w:t xml:space="preserve">2. </w:t>
        </w:r>
        <w:r w:rsidR="0098256F" w:rsidRPr="00240AB8">
          <w:rPr>
            <w:rStyle w:val="Hyperlink"/>
            <w:noProof/>
            <w:lang w:val="en-GB" w:eastAsia="en-GB"/>
          </w:rPr>
          <w:t>Display Generate Chart screen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_Toc21691578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98256F">
          <w:rPr>
            <w:noProof/>
            <w:webHidden/>
          </w:rPr>
          <w:t>3</w:t>
        </w:r>
        <w:r w:rsidR="0098256F">
          <w:rPr>
            <w:noProof/>
            <w:webHidden/>
          </w:rPr>
          <w:fldChar w:fldCharType="end"/>
        </w:r>
      </w:hyperlink>
    </w:p>
    <w:p w:rsidR="0098256F" w:rsidRDefault="002A7983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579" w:history="1">
        <w:r w:rsidR="0098256F" w:rsidRPr="00240AB8">
          <w:rPr>
            <w:rStyle w:val="Hyperlink"/>
            <w:noProof/>
          </w:rPr>
          <w:t xml:space="preserve">3. </w:t>
        </w:r>
        <w:r w:rsidR="0098256F" w:rsidRPr="00240AB8">
          <w:rPr>
            <w:rStyle w:val="Hyperlink"/>
            <w:noProof/>
            <w:lang w:val="en-GB" w:eastAsia="en-GB"/>
          </w:rPr>
          <w:t>Select Session to Generate Charts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_Toc21691579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98256F">
          <w:rPr>
            <w:noProof/>
            <w:webHidden/>
          </w:rPr>
          <w:t>3</w:t>
        </w:r>
        <w:r w:rsidR="0098256F">
          <w:rPr>
            <w:noProof/>
            <w:webHidden/>
          </w:rPr>
          <w:fldChar w:fldCharType="end"/>
        </w:r>
      </w:hyperlink>
    </w:p>
    <w:p w:rsidR="0098256F" w:rsidRDefault="002A7983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580" w:history="1">
        <w:r w:rsidR="0098256F" w:rsidRPr="00240AB8">
          <w:rPr>
            <w:rStyle w:val="Hyperlink"/>
            <w:noProof/>
          </w:rPr>
          <w:t xml:space="preserve">4. </w:t>
        </w:r>
        <w:r w:rsidR="0098256F" w:rsidRPr="00240AB8">
          <w:rPr>
            <w:rStyle w:val="Hyperlink"/>
            <w:noProof/>
            <w:lang w:val="en-GB" w:eastAsia="en-GB"/>
          </w:rPr>
          <w:t>Generate Charts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_Toc21691580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98256F">
          <w:rPr>
            <w:noProof/>
            <w:webHidden/>
          </w:rPr>
          <w:t>3</w:t>
        </w:r>
        <w:r w:rsidR="0098256F">
          <w:rPr>
            <w:noProof/>
            <w:webHidden/>
          </w:rPr>
          <w:fldChar w:fldCharType="end"/>
        </w:r>
      </w:hyperlink>
    </w:p>
    <w:p w:rsidR="0098256F" w:rsidRDefault="002A7983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581" w:history="1">
        <w:r w:rsidR="0098256F" w:rsidRPr="00240AB8">
          <w:rPr>
            <w:rStyle w:val="Hyperlink"/>
            <w:noProof/>
          </w:rPr>
          <w:t xml:space="preserve">5. </w:t>
        </w:r>
        <w:r w:rsidR="0098256F" w:rsidRPr="00240AB8">
          <w:rPr>
            <w:rStyle w:val="Hyperlink"/>
            <w:noProof/>
            <w:lang w:val="en-GB" w:eastAsia="en-GB"/>
          </w:rPr>
          <w:t>Select Chart to view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_Toc21691581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98256F">
          <w:rPr>
            <w:noProof/>
            <w:webHidden/>
          </w:rPr>
          <w:t>3</w:t>
        </w:r>
        <w:r w:rsidR="0098256F">
          <w:rPr>
            <w:noProof/>
            <w:webHidden/>
          </w:rPr>
          <w:fldChar w:fldCharType="end"/>
        </w:r>
      </w:hyperlink>
    </w:p>
    <w:p w:rsidR="0098256F" w:rsidRDefault="002A7983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1582" w:history="1">
        <w:r w:rsidR="0098256F" w:rsidRPr="00240AB8">
          <w:rPr>
            <w:rStyle w:val="Hyperlink"/>
            <w:noProof/>
          </w:rPr>
          <w:t>Alternate Flows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_Toc21691582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98256F">
          <w:rPr>
            <w:noProof/>
            <w:webHidden/>
          </w:rPr>
          <w:t>3</w:t>
        </w:r>
        <w:r w:rsidR="0098256F">
          <w:rPr>
            <w:noProof/>
            <w:webHidden/>
          </w:rPr>
          <w:fldChar w:fldCharType="end"/>
        </w:r>
      </w:hyperlink>
    </w:p>
    <w:p w:rsidR="0098256F" w:rsidRDefault="002A7983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583" w:history="1">
        <w:r w:rsidR="0098256F" w:rsidRPr="00240AB8">
          <w:rPr>
            <w:rStyle w:val="Hyperlink"/>
            <w:noProof/>
          </w:rPr>
          <w:t>4.1a. No Data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_Toc21691583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98256F">
          <w:rPr>
            <w:noProof/>
            <w:webHidden/>
          </w:rPr>
          <w:t>3</w:t>
        </w:r>
        <w:r w:rsidR="0098256F">
          <w:rPr>
            <w:noProof/>
            <w:webHidden/>
          </w:rPr>
          <w:fldChar w:fldCharType="end"/>
        </w:r>
      </w:hyperlink>
    </w:p>
    <w:p w:rsidR="0098256F" w:rsidRDefault="002A7983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584" w:history="1">
        <w:r w:rsidR="0098256F" w:rsidRPr="00240AB8">
          <w:rPr>
            <w:rStyle w:val="Hyperlink"/>
            <w:noProof/>
          </w:rPr>
          <w:t>*a. Cancel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_Toc21691584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98256F">
          <w:rPr>
            <w:noProof/>
            <w:webHidden/>
          </w:rPr>
          <w:t>3</w:t>
        </w:r>
        <w:r w:rsidR="0098256F">
          <w:rPr>
            <w:noProof/>
            <w:webHidden/>
          </w:rPr>
          <w:fldChar w:fldCharType="end"/>
        </w:r>
      </w:hyperlink>
    </w:p>
    <w:p w:rsidR="0098256F" w:rsidRDefault="002A7983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1585" w:history="1">
        <w:r w:rsidR="0098256F" w:rsidRPr="00240AB8">
          <w:rPr>
            <w:rStyle w:val="Hyperlink"/>
            <w:noProof/>
          </w:rPr>
          <w:t>Pre conditions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_Toc21691585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98256F">
          <w:rPr>
            <w:noProof/>
            <w:webHidden/>
          </w:rPr>
          <w:t>4</w:t>
        </w:r>
        <w:r w:rsidR="0098256F">
          <w:rPr>
            <w:noProof/>
            <w:webHidden/>
          </w:rPr>
          <w:fldChar w:fldCharType="end"/>
        </w:r>
      </w:hyperlink>
    </w:p>
    <w:p w:rsidR="0098256F" w:rsidRDefault="002A7983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1586" w:history="1">
        <w:r w:rsidR="0098256F" w:rsidRPr="00240AB8">
          <w:rPr>
            <w:rStyle w:val="Hyperlink"/>
            <w:noProof/>
          </w:rPr>
          <w:t>Post conditions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_Toc21691586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98256F">
          <w:rPr>
            <w:noProof/>
            <w:webHidden/>
          </w:rPr>
          <w:t>4</w:t>
        </w:r>
        <w:r w:rsidR="0098256F">
          <w:rPr>
            <w:noProof/>
            <w:webHidden/>
          </w:rPr>
          <w:fldChar w:fldCharType="end"/>
        </w:r>
      </w:hyperlink>
    </w:p>
    <w:p w:rsidR="00994D7C" w:rsidRPr="00A80908" w:rsidRDefault="006B23D2" w:rsidP="00A80908">
      <w:pPr>
        <w:pStyle w:val="RecordTitle"/>
      </w:pPr>
      <w:r>
        <w:rPr>
          <w:rFonts w:cs="Verdana"/>
        </w:rPr>
        <w:fldChar w:fldCharType="end"/>
      </w:r>
      <w:r w:rsidR="0098064A">
        <w:br w:type="page"/>
      </w:r>
      <w:bookmarkStart w:id="0" w:name="_Toc21691574"/>
      <w:bookmarkStart w:id="1" w:name="_Toc201154231"/>
      <w:r w:rsidR="00994D7C" w:rsidRPr="00A80908">
        <w:rPr>
          <w:lang w:val="en-US"/>
        </w:rPr>
        <w:lastRenderedPageBreak/>
        <w:t>Generate charts</w:t>
      </w:r>
      <w:bookmarkEnd w:id="0"/>
      <w:r w:rsidR="00A80908">
        <w:t xml:space="preserve"> </w:t>
      </w:r>
    </w:p>
    <w:bookmarkEnd w:id="1"/>
    <w:p w:rsidR="00FF7059" w:rsidRDefault="00FF7059" w:rsidP="00C85745">
      <w:pPr>
        <w:pStyle w:val="FieldValue"/>
        <w:rPr>
          <w:rFonts w:eastAsia="SimSun"/>
        </w:rPr>
      </w:pPr>
    </w:p>
    <w:p w:rsidR="00145C14" w:rsidRDefault="00145C14" w:rsidP="009B5F9B">
      <w:pPr>
        <w:pStyle w:val="SectionName"/>
      </w:pPr>
      <w:bookmarkStart w:id="2" w:name="_Toc21691575"/>
      <w:r>
        <w:t>Description (Goal in context)</w:t>
      </w:r>
      <w:bookmarkEnd w:id="2"/>
    </w:p>
    <w:p w:rsidR="00145C14" w:rsidRDefault="00145C14" w:rsidP="00145C14">
      <w:pPr>
        <w:pStyle w:val="FieldValue"/>
        <w:rPr>
          <w:lang w:eastAsia="en-IN"/>
        </w:rPr>
      </w:pPr>
      <w:r>
        <w:rPr>
          <w:lang w:eastAsia="en-IN"/>
        </w:rPr>
        <w:t>This use case allows the Therapist to generate charts from the Amber system, showing the results of a session.</w:t>
      </w:r>
    </w:p>
    <w:p w:rsidR="0098064A" w:rsidRDefault="0098064A" w:rsidP="0098064A">
      <w:pPr>
        <w:pStyle w:val="Command"/>
        <w:rPr>
          <w:rFonts w:eastAsia="SimSun"/>
        </w:rPr>
      </w:pPr>
    </w:p>
    <w:p w:rsidR="0098064A" w:rsidRDefault="0098064A" w:rsidP="00322C62">
      <w:pPr>
        <w:pStyle w:val="SectionName"/>
      </w:pPr>
      <w:bookmarkStart w:id="3" w:name="_Toc201154234"/>
      <w:bookmarkStart w:id="4" w:name="_Toc21691576"/>
      <w:r>
        <w:t>Main Flow-of-Events</w:t>
      </w:r>
      <w:bookmarkEnd w:id="3"/>
      <w:bookmarkEnd w:id="4"/>
    </w:p>
    <w:p w:rsidR="00FB3E5E" w:rsidRDefault="00FB3E5E" w:rsidP="00806299">
      <w:pPr>
        <w:pStyle w:val="Heading3"/>
      </w:pPr>
      <w:bookmarkStart w:id="5" w:name="_Toc21691577"/>
      <w:r>
        <w:t xml:space="preserve">1. </w:t>
      </w:r>
      <w:r w:rsidR="0041083C">
        <w:rPr>
          <w:sz w:val="24"/>
          <w:lang w:val="en-GB" w:eastAsia="en-GB"/>
        </w:rPr>
        <w:t>Select Generate Charts option</w:t>
      </w:r>
      <w:bookmarkEnd w:id="5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1.1. </w:t>
      </w:r>
      <w:bookmarkStart w:id="6" w:name="21481208"/>
      <w:bookmarkEnd w:id="6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>
        <w:rPr>
          <w:rFonts w:cs="Verdana"/>
          <w:color w:val="000000"/>
          <w:sz w:val="22"/>
          <w:szCs w:val="22"/>
        </w:rPr>
        <w:fldChar w:fldCharType="separate"/>
      </w:r>
      <w:r w:rsidR="0041083C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41083C">
        <w:rPr>
          <w:rFonts w:ascii="Arial" w:hAnsi="Arial"/>
          <w:sz w:val="24"/>
          <w:lang w:val="en-GB" w:eastAsia="en-GB"/>
        </w:rPr>
        <w:t xml:space="preserve"> chooses Generate Chart option</w:t>
      </w:r>
    </w:p>
    <w:p w:rsidR="00FB3E5E" w:rsidRDefault="00FB3E5E" w:rsidP="00806299">
      <w:pPr>
        <w:pStyle w:val="Heading3"/>
      </w:pPr>
      <w:bookmarkStart w:id="7" w:name="_Toc21691578"/>
      <w:r>
        <w:t xml:space="preserve">2. </w:t>
      </w:r>
      <w:r w:rsidR="0041083C">
        <w:rPr>
          <w:sz w:val="24"/>
          <w:lang w:val="en-GB" w:eastAsia="en-GB"/>
        </w:rPr>
        <w:t>Display Generate Chart screen</w:t>
      </w:r>
      <w:bookmarkEnd w:id="7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2.1. </w:t>
      </w:r>
      <w:bookmarkStart w:id="8" w:name="21481210"/>
      <w:bookmarkEnd w:id="8"/>
      <w:r w:rsidR="0041083C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41083C">
        <w:rPr>
          <w:rFonts w:ascii="Arial" w:hAnsi="Arial"/>
          <w:sz w:val="24"/>
          <w:lang w:val="en-GB" w:eastAsia="en-GB"/>
        </w:rPr>
        <w:t xml:space="preserve"> displays Generate Chart screen</w:t>
      </w:r>
    </w:p>
    <w:p w:rsidR="00FB3E5E" w:rsidRDefault="00FB3E5E" w:rsidP="00806299">
      <w:pPr>
        <w:pStyle w:val="Heading3"/>
      </w:pPr>
      <w:bookmarkStart w:id="9" w:name="_Toc21691579"/>
      <w:r>
        <w:t xml:space="preserve">3. </w:t>
      </w:r>
      <w:r w:rsidR="0041083C">
        <w:rPr>
          <w:sz w:val="24"/>
          <w:lang w:val="en-GB" w:eastAsia="en-GB"/>
        </w:rPr>
        <w:t xml:space="preserve">Select </w:t>
      </w:r>
      <w:r w:rsidR="00357AAD">
        <w:rPr>
          <w:sz w:val="24"/>
          <w:lang w:val="en-GB" w:eastAsia="en-GB"/>
        </w:rPr>
        <w:t>Client</w:t>
      </w:r>
      <w:r w:rsidR="0041083C">
        <w:rPr>
          <w:sz w:val="24"/>
          <w:lang w:val="en-GB" w:eastAsia="en-GB"/>
        </w:rPr>
        <w:t xml:space="preserve"> to Generate Charts</w:t>
      </w:r>
      <w:bookmarkEnd w:id="9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3.1. </w:t>
      </w:r>
      <w:bookmarkStart w:id="10" w:name="21481212"/>
      <w:bookmarkEnd w:id="10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>
        <w:rPr>
          <w:rFonts w:cs="Verdana"/>
          <w:color w:val="000000"/>
          <w:sz w:val="22"/>
          <w:szCs w:val="22"/>
        </w:rPr>
        <w:fldChar w:fldCharType="separate"/>
      </w:r>
      <w:r w:rsidR="0041083C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41083C">
        <w:rPr>
          <w:rFonts w:ascii="Arial" w:hAnsi="Arial"/>
          <w:sz w:val="24"/>
          <w:lang w:val="en-GB" w:eastAsia="en-GB"/>
        </w:rPr>
        <w:t xml:space="preserve"> selects the therapy session for which to Generate Charts</w:t>
      </w:r>
    </w:p>
    <w:p w:rsidR="00FB3E5E" w:rsidRDefault="00FB3E5E" w:rsidP="00806299">
      <w:pPr>
        <w:pStyle w:val="Heading3"/>
      </w:pPr>
      <w:bookmarkStart w:id="11" w:name="_Toc21691580"/>
      <w:r>
        <w:t xml:space="preserve">4. </w:t>
      </w:r>
      <w:r w:rsidR="0041083C">
        <w:rPr>
          <w:sz w:val="24"/>
          <w:lang w:val="en-GB" w:eastAsia="en-GB"/>
        </w:rPr>
        <w:t>Generate Charts</w:t>
      </w:r>
      <w:bookmarkEnd w:id="11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4.1. </w:t>
      </w:r>
      <w:bookmarkStart w:id="12" w:name="21481214"/>
      <w:bookmarkEnd w:id="12"/>
      <w:r w:rsidR="0041083C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41083C">
        <w:rPr>
          <w:rFonts w:ascii="Arial" w:hAnsi="Arial"/>
          <w:sz w:val="24"/>
          <w:lang w:val="en-GB" w:eastAsia="en-GB"/>
        </w:rPr>
        <w:t xml:space="preserve"> Generates Charts for chosen session [Sensory Procession Measure, </w:t>
      </w:r>
      <w:r w:rsidR="00B2244F">
        <w:rPr>
          <w:rFonts w:ascii="Arial" w:hAnsi="Arial"/>
          <w:sz w:val="24"/>
          <w:lang w:val="en-GB" w:eastAsia="en-GB"/>
        </w:rPr>
        <w:t xml:space="preserve">Date of Session, Session Number i.e. </w:t>
      </w:r>
      <w:r w:rsidR="0041083C">
        <w:rPr>
          <w:rFonts w:ascii="Arial" w:hAnsi="Arial"/>
          <w:sz w:val="24"/>
          <w:lang w:val="en-GB" w:eastAsia="en-GB"/>
        </w:rPr>
        <w:t>Quantified Weekly Observations, Quality of Life</w:t>
      </w:r>
      <w:r w:rsidR="00B2244F">
        <w:rPr>
          <w:rFonts w:ascii="Arial" w:hAnsi="Arial"/>
          <w:sz w:val="24"/>
          <w:lang w:val="en-GB" w:eastAsia="en-GB"/>
        </w:rPr>
        <w:t>, Generate Chart</w:t>
      </w:r>
      <w:bookmarkStart w:id="13" w:name="_GoBack"/>
      <w:bookmarkEnd w:id="13"/>
      <w:r w:rsidR="0041083C">
        <w:rPr>
          <w:rFonts w:ascii="Arial" w:hAnsi="Arial"/>
          <w:sz w:val="24"/>
          <w:lang w:val="en-GB" w:eastAsia="en-GB"/>
        </w:rPr>
        <w:t>]</w:t>
      </w:r>
    </w:p>
    <w:p w:rsidR="00FB3E5E" w:rsidRDefault="00FB3E5E" w:rsidP="004C02EA">
      <w:pPr>
        <w:pStyle w:val="Style10ptLeft063Hanging045LinespacingMultiple"/>
      </w:pPr>
      <w:r>
        <w:t>4.1a. No Data</w:t>
      </w:r>
    </w:p>
    <w:p w:rsidR="00FB3E5E" w:rsidRDefault="00FB3E5E" w:rsidP="00806299">
      <w:pPr>
        <w:pStyle w:val="Heading3"/>
      </w:pPr>
      <w:bookmarkStart w:id="14" w:name="_Toc21691581"/>
      <w:r>
        <w:t xml:space="preserve">5. </w:t>
      </w:r>
      <w:r w:rsidR="0041083C">
        <w:rPr>
          <w:sz w:val="24"/>
          <w:lang w:val="en-GB" w:eastAsia="en-GB"/>
        </w:rPr>
        <w:t>Select Chart to view</w:t>
      </w:r>
      <w:bookmarkEnd w:id="14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5.1. </w:t>
      </w:r>
      <w:r w:rsidR="0041083C">
        <w:rPr>
          <w:rFonts w:ascii="Arial" w:hAnsi="Arial"/>
          <w:b/>
          <w:color w:val="01278D"/>
          <w:sz w:val="24"/>
          <w:lang w:val="en-GB" w:eastAsia="en-GB"/>
        </w:rPr>
        <w:t>Loop</w:t>
      </w:r>
    </w:p>
    <w:p w:rsidR="00FB3E5E" w:rsidRDefault="00FB3E5E" w:rsidP="00C85745">
      <w:pPr>
        <w:pStyle w:val="Style11ptLeft16cmHanging114cmAfter225ptLin"/>
      </w:pPr>
      <w:r>
        <w:t xml:space="preserve">5.1.1. </w:t>
      </w:r>
      <w:bookmarkStart w:id="15" w:name="21481233"/>
      <w:bookmarkEnd w:id="15"/>
      <w:r>
        <w:fldChar w:fldCharType="begin"/>
      </w:r>
      <w:r>
        <w:instrText>HYPERLINK "VUC://OpenRecord/RepositoryObject?UID=1028"</w:instrText>
      </w:r>
      <w:r>
        <w:fldChar w:fldCharType="separate"/>
      </w:r>
      <w:r w:rsidR="0041083C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fldChar w:fldCharType="end"/>
      </w:r>
      <w:r w:rsidR="0041083C">
        <w:rPr>
          <w:rFonts w:ascii="Arial" w:hAnsi="Arial"/>
          <w:sz w:val="24"/>
          <w:lang w:val="en-GB" w:eastAsia="en-GB"/>
        </w:rPr>
        <w:t xml:space="preserve"> selects Chart to view</w:t>
      </w:r>
      <w:r>
        <w:t xml:space="preserve"> </w:t>
      </w:r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5.2. </w:t>
      </w:r>
      <w:r w:rsidR="0041083C">
        <w:rPr>
          <w:rFonts w:ascii="Arial" w:hAnsi="Arial"/>
          <w:b/>
          <w:color w:val="01278D"/>
          <w:sz w:val="24"/>
          <w:lang w:val="en-GB" w:eastAsia="en-GB"/>
        </w:rPr>
        <w:t xml:space="preserve">Until </w:t>
      </w:r>
      <w:proofErr w:type="gramStart"/>
      <w:r w:rsidR="0041083C">
        <w:rPr>
          <w:rFonts w:ascii="Arial" w:hAnsi="Arial"/>
          <w:b/>
          <w:color w:val="01278D"/>
          <w:sz w:val="24"/>
          <w:lang w:val="en-GB" w:eastAsia="en-GB"/>
        </w:rPr>
        <w:t xml:space="preserve">( </w:t>
      </w:r>
      <w:bookmarkStart w:id="16" w:name="21481234"/>
      <w:bookmarkEnd w:id="16"/>
      <w:proofErr w:type="gramEnd"/>
      <w:r w:rsidR="0041083C">
        <w:rPr>
          <w:rFonts w:ascii="Arial" w:hAnsi="Arial"/>
          <w:b/>
          <w:color w:val="01278D"/>
          <w:sz w:val="24"/>
          <w:lang w:val="en-GB" w:eastAsia="en-GB"/>
        </w:rPr>
        <w:fldChar w:fldCharType="begin"/>
      </w:r>
      <w:r w:rsidR="0041083C">
        <w:rPr>
          <w:rFonts w:ascii="Arial" w:hAnsi="Arial"/>
          <w:b/>
          <w:color w:val="01278D"/>
          <w:sz w:val="24"/>
          <w:lang w:val="en-GB" w:eastAsia="en-GB"/>
        </w:rPr>
        <w:instrText>HYPERLINK "VUC://OpenRecord/RepositoryObject?UID=1028"</w:instrText>
      </w:r>
      <w:r w:rsidR="0041083C">
        <w:rPr>
          <w:rFonts w:ascii="Arial" w:hAnsi="Arial"/>
          <w:b/>
          <w:color w:val="01278D"/>
          <w:sz w:val="24"/>
          <w:lang w:val="en-GB" w:eastAsia="en-GB"/>
        </w:rPr>
        <w:fldChar w:fldCharType="separate"/>
      </w:r>
      <w:r w:rsidR="0041083C">
        <w:rPr>
          <w:rFonts w:ascii="Arial" w:hAnsi="Arial"/>
          <w:b/>
          <w:color w:val="000000"/>
          <w:sz w:val="24"/>
          <w:lang w:val="en-GB" w:eastAsia="en-GB"/>
        </w:rPr>
        <w:t>Therapist</w:t>
      </w:r>
      <w:r w:rsidR="0041083C">
        <w:rPr>
          <w:rFonts w:ascii="Arial" w:hAnsi="Arial"/>
          <w:b/>
          <w:color w:val="01278D"/>
          <w:sz w:val="24"/>
          <w:lang w:val="en-GB" w:eastAsia="en-GB"/>
        </w:rPr>
        <w:fldChar w:fldCharType="end"/>
      </w:r>
      <w:r w:rsidR="0041083C">
        <w:rPr>
          <w:rFonts w:ascii="Arial" w:hAnsi="Arial"/>
          <w:sz w:val="24"/>
          <w:lang w:val="en-GB" w:eastAsia="en-GB"/>
        </w:rPr>
        <w:t xml:space="preserve"> chooses to Close Chart screen and use case ends</w:t>
      </w:r>
      <w:r w:rsidR="0041083C">
        <w:rPr>
          <w:rFonts w:ascii="Arial" w:hAnsi="Arial"/>
          <w:b/>
          <w:color w:val="01278D"/>
          <w:sz w:val="24"/>
          <w:lang w:val="en-GB" w:eastAsia="en-GB"/>
        </w:rPr>
        <w:t xml:space="preserve"> )</w:t>
      </w:r>
    </w:p>
    <w:p w:rsidR="00FB3E5E" w:rsidRDefault="00FB3E5E" w:rsidP="00C85745">
      <w:pPr>
        <w:pStyle w:val="StyleHTMLBodyVerdanaBlue"/>
      </w:pPr>
    </w:p>
    <w:p w:rsidR="00FB3E5E" w:rsidRPr="00FB3E5E" w:rsidRDefault="00FB3E5E" w:rsidP="00FB3E5E">
      <w:pPr>
        <w:pStyle w:val="SectionName"/>
      </w:pPr>
      <w:bookmarkStart w:id="17" w:name="_Toc216088367"/>
      <w:bookmarkStart w:id="18" w:name="_Toc21691582"/>
      <w:r w:rsidRPr="00FB3E5E">
        <w:t>Alternate Flows</w:t>
      </w:r>
      <w:bookmarkEnd w:id="17"/>
      <w:bookmarkEnd w:id="18"/>
    </w:p>
    <w:p w:rsidR="008901A7" w:rsidRDefault="008901A7" w:rsidP="00DD2BD5">
      <w:pPr>
        <w:pStyle w:val="Command"/>
      </w:pPr>
    </w:p>
    <w:p w:rsidR="00FB3E5E" w:rsidRDefault="00FB3E5E" w:rsidP="00FB3E5E">
      <w:pPr>
        <w:pStyle w:val="FieldValueTOC"/>
        <w:rPr>
          <w:lang w:val="en-US"/>
        </w:rPr>
      </w:pPr>
      <w:bookmarkStart w:id="19" w:name="_Toc21691583"/>
      <w:r>
        <w:rPr>
          <w:lang w:val="en-US"/>
        </w:rPr>
        <w:t>4.1a. No Data</w:t>
      </w:r>
      <w:bookmarkEnd w:id="19"/>
    </w:p>
    <w:p w:rsidR="00FB3E5E" w:rsidRDefault="00FB3E5E" w:rsidP="00C85745">
      <w:pPr>
        <w:pStyle w:val="StyleHTMLBodyVerdanaBlue"/>
      </w:pPr>
      <w:r>
        <w:t xml:space="preserve"> </w:t>
      </w:r>
    </w:p>
    <w:p w:rsidR="00FB3E5E" w:rsidRDefault="00FB3E5E" w:rsidP="00C85745">
      <w:pPr>
        <w:pStyle w:val="Style11ptBlackLeft053cmHanging053cmAfter225"/>
      </w:pPr>
      <w:r>
        <w:t xml:space="preserve">1. </w:t>
      </w:r>
      <w:r w:rsidR="0041083C">
        <w:rPr>
          <w:rFonts w:ascii="Arial" w:hAnsi="Arial"/>
          <w:sz w:val="24"/>
          <w:lang w:val="en-GB" w:eastAsia="en-GB"/>
        </w:rPr>
        <w:t xml:space="preserve">If at step 4 the </w:t>
      </w:r>
      <w:bookmarkStart w:id="20" w:name="21481221"/>
      <w:bookmarkEnd w:id="20"/>
      <w:r w:rsidR="0041083C">
        <w:rPr>
          <w:rFonts w:ascii="Arial" w:hAnsi="Arial"/>
          <w:b/>
          <w:sz w:val="24"/>
          <w:lang w:val="en-GB" w:eastAsia="en-GB"/>
        </w:rPr>
        <w:t>System</w:t>
      </w:r>
      <w:r w:rsidR="0041083C">
        <w:rPr>
          <w:rFonts w:ascii="Arial" w:hAnsi="Arial"/>
          <w:sz w:val="24"/>
          <w:lang w:val="en-GB" w:eastAsia="en-GB"/>
        </w:rPr>
        <w:t xml:space="preserve"> establishes that </w:t>
      </w:r>
      <w:proofErr w:type="spellStart"/>
      <w:proofErr w:type="gramStart"/>
      <w:r w:rsidR="0041083C">
        <w:rPr>
          <w:rFonts w:ascii="Arial" w:hAnsi="Arial"/>
          <w:sz w:val="24"/>
          <w:lang w:val="en-GB" w:eastAsia="en-GB"/>
        </w:rPr>
        <w:t>their</w:t>
      </w:r>
      <w:proofErr w:type="spellEnd"/>
      <w:r w:rsidR="0041083C">
        <w:rPr>
          <w:rFonts w:ascii="Arial" w:hAnsi="Arial"/>
          <w:sz w:val="24"/>
          <w:lang w:val="en-GB" w:eastAsia="en-GB"/>
        </w:rPr>
        <w:t xml:space="preserve"> is</w:t>
      </w:r>
      <w:proofErr w:type="gramEnd"/>
      <w:r w:rsidR="0041083C">
        <w:rPr>
          <w:rFonts w:ascii="Arial" w:hAnsi="Arial"/>
          <w:sz w:val="24"/>
          <w:lang w:val="en-GB" w:eastAsia="en-GB"/>
        </w:rPr>
        <w:t xml:space="preserve"> no data available, the </w:t>
      </w:r>
      <w:bookmarkStart w:id="21" w:name="21481222"/>
      <w:bookmarkEnd w:id="21"/>
      <w:r w:rsidR="0041083C">
        <w:rPr>
          <w:rFonts w:ascii="Arial" w:hAnsi="Arial"/>
          <w:b/>
          <w:sz w:val="24"/>
          <w:lang w:val="en-GB" w:eastAsia="en-GB"/>
        </w:rPr>
        <w:t>System</w:t>
      </w:r>
      <w:r w:rsidR="0041083C">
        <w:rPr>
          <w:rFonts w:ascii="Arial" w:hAnsi="Arial"/>
          <w:sz w:val="24"/>
          <w:lang w:val="en-GB" w:eastAsia="en-GB"/>
        </w:rPr>
        <w:t xml:space="preserve"> displays a warning message.  The </w:t>
      </w:r>
      <w:bookmarkStart w:id="22" w:name="21481223"/>
      <w:bookmarkEnd w:id="22"/>
      <w:r w:rsidR="0041083C">
        <w:rPr>
          <w:rFonts w:ascii="Arial" w:hAnsi="Arial"/>
          <w:sz w:val="24"/>
          <w:lang w:val="en-GB" w:eastAsia="en-GB"/>
        </w:rPr>
        <w:fldChar w:fldCharType="begin"/>
      </w:r>
      <w:r w:rsidR="0041083C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41083C">
        <w:rPr>
          <w:rFonts w:ascii="Arial" w:hAnsi="Arial"/>
          <w:sz w:val="24"/>
          <w:lang w:val="en-GB" w:eastAsia="en-GB"/>
        </w:rPr>
        <w:fldChar w:fldCharType="separate"/>
      </w:r>
      <w:r w:rsidR="0041083C">
        <w:rPr>
          <w:rFonts w:ascii="Arial" w:hAnsi="Arial"/>
          <w:b/>
          <w:sz w:val="24"/>
          <w:lang w:val="en-GB" w:eastAsia="en-GB"/>
        </w:rPr>
        <w:t>Therapist</w:t>
      </w:r>
      <w:r w:rsidR="0041083C">
        <w:rPr>
          <w:rFonts w:ascii="Arial" w:hAnsi="Arial"/>
          <w:sz w:val="24"/>
          <w:lang w:val="en-GB" w:eastAsia="en-GB"/>
        </w:rPr>
        <w:fldChar w:fldCharType="end"/>
      </w:r>
      <w:r w:rsidR="0041083C">
        <w:rPr>
          <w:rFonts w:ascii="Arial" w:hAnsi="Arial"/>
          <w:sz w:val="24"/>
          <w:lang w:val="en-GB" w:eastAsia="en-GB"/>
        </w:rPr>
        <w:t xml:space="preserve"> </w:t>
      </w:r>
      <w:proofErr w:type="gramStart"/>
      <w:r w:rsidR="0041083C">
        <w:rPr>
          <w:rFonts w:ascii="Arial" w:hAnsi="Arial"/>
          <w:sz w:val="24"/>
          <w:lang w:val="en-GB" w:eastAsia="en-GB"/>
        </w:rPr>
        <w:t>acknowledge</w:t>
      </w:r>
      <w:proofErr w:type="gramEnd"/>
      <w:r w:rsidR="0041083C">
        <w:rPr>
          <w:rFonts w:ascii="Arial" w:hAnsi="Arial"/>
          <w:sz w:val="24"/>
          <w:lang w:val="en-GB" w:eastAsia="en-GB"/>
        </w:rPr>
        <w:t xml:space="preserve"> the warning message and the use case ends.  </w:t>
      </w:r>
    </w:p>
    <w:p w:rsidR="00FB3E5E" w:rsidRDefault="00FB3E5E" w:rsidP="00FB3E5E">
      <w:pPr>
        <w:pStyle w:val="FieldValueTOC"/>
        <w:rPr>
          <w:lang w:val="en-US"/>
        </w:rPr>
      </w:pPr>
      <w:bookmarkStart w:id="23" w:name="_Toc216088368"/>
      <w:bookmarkStart w:id="24" w:name="_Toc21691584"/>
      <w:r>
        <w:rPr>
          <w:lang w:val="en-US"/>
        </w:rPr>
        <w:t>*a. Cancel</w:t>
      </w:r>
      <w:bookmarkEnd w:id="23"/>
      <w:bookmarkEnd w:id="24"/>
    </w:p>
    <w:p w:rsidR="00FB3E5E" w:rsidRDefault="00FB3E5E" w:rsidP="00C85745">
      <w:pPr>
        <w:pStyle w:val="StyleHTMLBodyVerdanaBlue"/>
      </w:pPr>
      <w:r>
        <w:t xml:space="preserve"> </w:t>
      </w:r>
    </w:p>
    <w:p w:rsidR="00FB3E5E" w:rsidRDefault="00FB3E5E" w:rsidP="00C85745">
      <w:pPr>
        <w:pStyle w:val="Style11ptBlackLeft053cmHanging053cmAfter225"/>
      </w:pPr>
      <w:r>
        <w:t xml:space="preserve">1. </w:t>
      </w:r>
      <w:r w:rsidR="0041083C">
        <w:rPr>
          <w:rFonts w:ascii="Arial" w:hAnsi="Arial"/>
          <w:sz w:val="24"/>
          <w:lang w:val="en-GB" w:eastAsia="en-GB"/>
        </w:rPr>
        <w:t xml:space="preserve">If at any step the </w:t>
      </w:r>
      <w:bookmarkStart w:id="25" w:name="21481237"/>
      <w:bookmarkEnd w:id="25"/>
      <w:r w:rsidR="0041083C">
        <w:rPr>
          <w:rFonts w:ascii="Arial" w:hAnsi="Arial"/>
          <w:sz w:val="24"/>
          <w:lang w:val="en-GB" w:eastAsia="en-GB"/>
        </w:rPr>
        <w:fldChar w:fldCharType="begin"/>
      </w:r>
      <w:r w:rsidR="0041083C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41083C">
        <w:rPr>
          <w:rFonts w:ascii="Arial" w:hAnsi="Arial"/>
          <w:sz w:val="24"/>
          <w:lang w:val="en-GB" w:eastAsia="en-GB"/>
        </w:rPr>
        <w:fldChar w:fldCharType="separate"/>
      </w:r>
      <w:r w:rsidR="0041083C">
        <w:rPr>
          <w:rFonts w:ascii="Arial" w:hAnsi="Arial"/>
          <w:b/>
          <w:sz w:val="24"/>
          <w:lang w:val="en-GB" w:eastAsia="en-GB"/>
        </w:rPr>
        <w:t>Therapist</w:t>
      </w:r>
      <w:r w:rsidR="0041083C">
        <w:rPr>
          <w:rFonts w:ascii="Arial" w:hAnsi="Arial"/>
          <w:sz w:val="24"/>
          <w:lang w:val="en-GB" w:eastAsia="en-GB"/>
        </w:rPr>
        <w:fldChar w:fldCharType="end"/>
      </w:r>
      <w:r w:rsidR="0041083C">
        <w:rPr>
          <w:rFonts w:ascii="Arial" w:hAnsi="Arial"/>
          <w:sz w:val="24"/>
          <w:lang w:val="en-GB" w:eastAsia="en-GB"/>
        </w:rPr>
        <w:t xml:space="preserve"> chooses to cancel Generate Chart option the </w:t>
      </w:r>
      <w:bookmarkStart w:id="26" w:name="21481238"/>
      <w:bookmarkEnd w:id="26"/>
      <w:r w:rsidR="0041083C">
        <w:rPr>
          <w:rFonts w:ascii="Arial" w:hAnsi="Arial"/>
          <w:b/>
          <w:sz w:val="24"/>
          <w:lang w:val="en-GB" w:eastAsia="en-GB"/>
        </w:rPr>
        <w:t>System</w:t>
      </w:r>
      <w:r w:rsidR="0041083C">
        <w:rPr>
          <w:rFonts w:ascii="Arial" w:hAnsi="Arial"/>
          <w:sz w:val="24"/>
          <w:lang w:val="en-GB" w:eastAsia="en-GB"/>
        </w:rPr>
        <w:t xml:space="preserve"> displays a warning message asking the </w:t>
      </w:r>
      <w:bookmarkStart w:id="27" w:name="21481239"/>
      <w:bookmarkEnd w:id="27"/>
      <w:r w:rsidR="0041083C">
        <w:rPr>
          <w:rFonts w:ascii="Arial" w:hAnsi="Arial"/>
          <w:sz w:val="24"/>
          <w:lang w:val="en-GB" w:eastAsia="en-GB"/>
        </w:rPr>
        <w:fldChar w:fldCharType="begin"/>
      </w:r>
      <w:r w:rsidR="0041083C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41083C">
        <w:rPr>
          <w:rFonts w:ascii="Arial" w:hAnsi="Arial"/>
          <w:sz w:val="24"/>
          <w:lang w:val="en-GB" w:eastAsia="en-GB"/>
        </w:rPr>
        <w:fldChar w:fldCharType="separate"/>
      </w:r>
      <w:r w:rsidR="0041083C">
        <w:rPr>
          <w:rFonts w:ascii="Arial" w:hAnsi="Arial"/>
          <w:b/>
          <w:sz w:val="24"/>
          <w:lang w:val="en-GB" w:eastAsia="en-GB"/>
        </w:rPr>
        <w:t>Therapist</w:t>
      </w:r>
      <w:r w:rsidR="0041083C">
        <w:rPr>
          <w:rFonts w:ascii="Arial" w:hAnsi="Arial"/>
          <w:sz w:val="24"/>
          <w:lang w:val="en-GB" w:eastAsia="en-GB"/>
        </w:rPr>
        <w:fldChar w:fldCharType="end"/>
      </w:r>
      <w:r w:rsidR="0041083C">
        <w:rPr>
          <w:rFonts w:ascii="Arial" w:hAnsi="Arial"/>
          <w:sz w:val="24"/>
          <w:lang w:val="en-GB" w:eastAsia="en-GB"/>
        </w:rPr>
        <w:t xml:space="preserve"> to either continue with the cancel action or quit the cancel action.  If the </w:t>
      </w:r>
      <w:bookmarkStart w:id="28" w:name="21481240"/>
      <w:bookmarkEnd w:id="28"/>
      <w:r w:rsidR="0041083C">
        <w:rPr>
          <w:rFonts w:ascii="Arial" w:hAnsi="Arial"/>
          <w:sz w:val="24"/>
          <w:lang w:val="en-GB" w:eastAsia="en-GB"/>
        </w:rPr>
        <w:fldChar w:fldCharType="begin"/>
      </w:r>
      <w:r w:rsidR="0041083C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41083C">
        <w:rPr>
          <w:rFonts w:ascii="Arial" w:hAnsi="Arial"/>
          <w:sz w:val="24"/>
          <w:lang w:val="en-GB" w:eastAsia="en-GB"/>
        </w:rPr>
        <w:fldChar w:fldCharType="separate"/>
      </w:r>
      <w:r w:rsidR="0041083C">
        <w:rPr>
          <w:rFonts w:ascii="Arial" w:hAnsi="Arial"/>
          <w:b/>
          <w:sz w:val="24"/>
          <w:lang w:val="en-GB" w:eastAsia="en-GB"/>
        </w:rPr>
        <w:t>Therapist</w:t>
      </w:r>
      <w:r w:rsidR="0041083C">
        <w:rPr>
          <w:rFonts w:ascii="Arial" w:hAnsi="Arial"/>
          <w:sz w:val="24"/>
          <w:lang w:val="en-GB" w:eastAsia="en-GB"/>
        </w:rPr>
        <w:fldChar w:fldCharType="end"/>
      </w:r>
      <w:r w:rsidR="0041083C">
        <w:rPr>
          <w:rFonts w:ascii="Arial" w:hAnsi="Arial"/>
          <w:sz w:val="24"/>
          <w:lang w:val="en-GB" w:eastAsia="en-GB"/>
        </w:rPr>
        <w:t xml:space="preserve"> chooses to continue with the cancel action the use case ends.  If the </w:t>
      </w:r>
      <w:bookmarkStart w:id="29" w:name="21481241"/>
      <w:bookmarkEnd w:id="29"/>
      <w:r w:rsidR="0041083C">
        <w:rPr>
          <w:rFonts w:ascii="Arial" w:hAnsi="Arial"/>
          <w:sz w:val="24"/>
          <w:lang w:val="en-GB" w:eastAsia="en-GB"/>
        </w:rPr>
        <w:fldChar w:fldCharType="begin"/>
      </w:r>
      <w:r w:rsidR="0041083C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41083C">
        <w:rPr>
          <w:rFonts w:ascii="Arial" w:hAnsi="Arial"/>
          <w:sz w:val="24"/>
          <w:lang w:val="en-GB" w:eastAsia="en-GB"/>
        </w:rPr>
        <w:fldChar w:fldCharType="separate"/>
      </w:r>
      <w:r w:rsidR="0041083C">
        <w:rPr>
          <w:rFonts w:ascii="Arial" w:hAnsi="Arial"/>
          <w:b/>
          <w:sz w:val="24"/>
          <w:lang w:val="en-GB" w:eastAsia="en-GB"/>
        </w:rPr>
        <w:t>Therapist</w:t>
      </w:r>
      <w:r w:rsidR="0041083C">
        <w:rPr>
          <w:rFonts w:ascii="Arial" w:hAnsi="Arial"/>
          <w:sz w:val="24"/>
          <w:lang w:val="en-GB" w:eastAsia="en-GB"/>
        </w:rPr>
        <w:fldChar w:fldCharType="end"/>
      </w:r>
      <w:r w:rsidR="0041083C">
        <w:rPr>
          <w:rFonts w:ascii="Arial" w:hAnsi="Arial"/>
          <w:sz w:val="24"/>
          <w:lang w:val="en-GB" w:eastAsia="en-GB"/>
        </w:rPr>
        <w:t xml:space="preserve"> chooses to quit the cancel action, the system closes the message and the use case continues from its current point.</w:t>
      </w:r>
    </w:p>
    <w:p w:rsidR="00FB3E5E" w:rsidRDefault="00FB3E5E" w:rsidP="00DD2BD5">
      <w:pPr>
        <w:pStyle w:val="Command"/>
      </w:pPr>
    </w:p>
    <w:p w:rsidR="00523DF9" w:rsidRPr="008B74A0" w:rsidRDefault="00523DF9" w:rsidP="00523DF9">
      <w:pPr>
        <w:pStyle w:val="SectionName"/>
      </w:pPr>
      <w:bookmarkStart w:id="30" w:name="_Toc21691585"/>
      <w:proofErr w:type="spellStart"/>
      <w:r w:rsidRPr="008B74A0">
        <w:t>Pre conditions</w:t>
      </w:r>
      <w:bookmarkEnd w:id="30"/>
      <w:proofErr w:type="spellEnd"/>
    </w:p>
    <w:p w:rsidR="0017095C" w:rsidRDefault="0041083C">
      <w:pPr>
        <w:autoSpaceDE w:val="0"/>
        <w:autoSpaceDN w:val="0"/>
        <w:adjustRightInd w:val="0"/>
        <w:rPr>
          <w:rFonts w:ascii="Arial" w:hAnsi="Arial"/>
          <w:sz w:val="18"/>
          <w:lang w:val="en-GB" w:eastAsia="en-GB"/>
        </w:rPr>
      </w:pPr>
      <w:r>
        <w:rPr>
          <w:rFonts w:ascii="Arial" w:hAnsi="Arial"/>
          <w:sz w:val="18"/>
          <w:lang w:val="en-GB" w:eastAsia="en-GB"/>
        </w:rPr>
        <w:t>The Therapist must have successfully logged in and still be logged in.</w:t>
      </w:r>
    </w:p>
    <w:p w:rsidR="00523DF9" w:rsidRPr="00F47BB9" w:rsidRDefault="00523DF9" w:rsidP="00523DF9">
      <w:pPr>
        <w:pStyle w:val="Command"/>
      </w:pPr>
    </w:p>
    <w:p w:rsidR="00523DF9" w:rsidRPr="008B74A0" w:rsidRDefault="00523DF9" w:rsidP="00523DF9">
      <w:pPr>
        <w:pStyle w:val="SectionName"/>
      </w:pPr>
      <w:bookmarkStart w:id="31" w:name="_Toc21691586"/>
      <w:r w:rsidRPr="008B74A0">
        <w:t>Post conditions</w:t>
      </w:r>
      <w:bookmarkEnd w:id="31"/>
    </w:p>
    <w:p w:rsidR="0017095C" w:rsidRDefault="0041083C">
      <w:pPr>
        <w:autoSpaceDE w:val="0"/>
        <w:autoSpaceDN w:val="0"/>
        <w:adjustRightInd w:val="0"/>
        <w:rPr>
          <w:rFonts w:ascii="Arial" w:hAnsi="Arial"/>
          <w:color w:val="000000"/>
          <w:sz w:val="18"/>
          <w:lang w:val="en-GB" w:eastAsia="en-GB"/>
        </w:rPr>
      </w:pPr>
      <w:r>
        <w:rPr>
          <w:rFonts w:ascii="Arial" w:hAnsi="Arial"/>
          <w:color w:val="000000"/>
          <w:sz w:val="18"/>
          <w:lang w:val="en-GB" w:eastAsia="en-GB"/>
        </w:rPr>
        <w:t>Either the charts have been displayed or nothing is generated.</w:t>
      </w:r>
    </w:p>
    <w:p w:rsidR="00523DF9" w:rsidRPr="00E76EB2" w:rsidRDefault="00523DF9" w:rsidP="00523DF9">
      <w:pPr>
        <w:pStyle w:val="Command"/>
        <w:rPr>
          <w:lang w:val="fr-FR"/>
        </w:rPr>
      </w:pPr>
    </w:p>
    <w:p w:rsidR="00E50813" w:rsidRDefault="00D81788" w:rsidP="00DD2BD5">
      <w:pPr>
        <w:pStyle w:val="Command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986068" cy="7390485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739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813" w:rsidSect="0097515F">
      <w:headerReference w:type="default" r:id="rId8"/>
      <w:footerReference w:type="default" r:id="rId9"/>
      <w:footerReference w:type="first" r:id="rId10"/>
      <w:pgSz w:w="12240" w:h="15840" w:code="1"/>
      <w:pgMar w:top="1021" w:right="1077" w:bottom="1021" w:left="1077" w:header="68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983" w:rsidRDefault="002A7983">
      <w:r>
        <w:separator/>
      </w:r>
    </w:p>
  </w:endnote>
  <w:endnote w:type="continuationSeparator" w:id="0">
    <w:p w:rsidR="002A7983" w:rsidRDefault="002A7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 genev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1F6A18" w:rsidP="001F6A18">
    <w:pPr>
      <w:pBdr>
        <w:bottom w:val="single" w:sz="4" w:space="0" w:color="94B6D2"/>
      </w:pBdr>
      <w:tabs>
        <w:tab w:val="left" w:pos="1665"/>
        <w:tab w:val="left" w:pos="2505"/>
      </w:tabs>
      <w:rPr>
        <w:rFonts w:ascii="Verdana" w:hAnsi="Verdana"/>
      </w:rPr>
    </w:pPr>
    <w:r>
      <w:rPr>
        <w:rFonts w:ascii="Verdana" w:hAnsi="Verdana"/>
      </w:rPr>
      <w:tab/>
    </w:r>
  </w:p>
  <w:tbl>
    <w:tblPr>
      <w:tblW w:w="0" w:type="auto"/>
      <w:tblLook w:val="00A0" w:firstRow="1" w:lastRow="0" w:firstColumn="1" w:lastColumn="0" w:noHBand="0" w:noVBand="0"/>
    </w:tblPr>
    <w:tblGrid>
      <w:gridCol w:w="2220"/>
      <w:gridCol w:w="6061"/>
      <w:gridCol w:w="2021"/>
    </w:tblGrid>
    <w:tr w:rsidR="001F6A18" w:rsidTr="001F6A18">
      <w:trPr>
        <w:trHeight w:val="444"/>
      </w:trPr>
      <w:tc>
        <w:tcPr>
          <w:tcW w:w="2718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B2244F">
          <w:pPr>
            <w:pStyle w:val="Footer"/>
            <w:spacing w:line="276" w:lineRule="auto"/>
          </w:pPr>
          <w:r>
            <w:rPr>
              <w:rFonts w:ascii="Arial" w:hAnsi="Arial" w:cs="Arial"/>
              <w:sz w:val="18"/>
              <w:szCs w:val="18"/>
            </w:rPr>
            <w:t>01</w:t>
          </w:r>
          <w:r w:rsidR="001F6A18">
            <w:rPr>
              <w:rFonts w:ascii="Arial" w:hAnsi="Arial" w:cs="Arial"/>
              <w:sz w:val="18"/>
              <w:szCs w:val="18"/>
            </w:rPr>
            <w:t>/10/20</w:t>
          </w:r>
          <w:r>
            <w:rPr>
              <w:rFonts w:ascii="Arial" w:hAnsi="Arial" w:cs="Arial"/>
              <w:sz w:val="18"/>
              <w:szCs w:val="18"/>
            </w:rPr>
            <w:t>21</w:t>
          </w:r>
        </w:p>
      </w:tc>
      <w:tc>
        <w:tcPr>
          <w:tcW w:w="8460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center"/>
          </w:pPr>
          <w:r>
            <w:rPr>
              <w:rFonts w:ascii="Arial" w:hAnsi="Arial" w:cs="Arial"/>
              <w:sz w:val="18"/>
              <w:szCs w:val="18"/>
            </w:rPr>
            <w:t>Amber</w:t>
          </w:r>
        </w:p>
      </w:tc>
      <w:tc>
        <w:tcPr>
          <w:tcW w:w="2646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right"/>
          </w:pPr>
          <w:r>
            <w:rPr>
              <w:rFonts w:ascii="Arial" w:hAnsi="Arial" w:cs="Arial"/>
              <w:sz w:val="18"/>
              <w:szCs w:val="18"/>
            </w:rPr>
            <w:t xml:space="preserve">Page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PAGE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B2244F">
            <w:rPr>
              <w:rFonts w:ascii="Arial" w:hAnsi="Arial" w:cs="Arial"/>
              <w:noProof/>
              <w:sz w:val="18"/>
              <w:szCs w:val="18"/>
            </w:rPr>
            <w:t>3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of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B2244F">
            <w:rPr>
              <w:rFonts w:ascii="Arial" w:hAnsi="Arial" w:cs="Arial"/>
              <w:noProof/>
              <w:sz w:val="18"/>
              <w:szCs w:val="18"/>
            </w:rPr>
            <w:t>5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723F5E" w:rsidRPr="00EB0206" w:rsidRDefault="00723F5E" w:rsidP="009100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D81788" w:rsidP="001F6A18">
    <w:pPr>
      <w:pStyle w:val="Footer"/>
    </w:pPr>
    <w:r>
      <w:rPr>
        <w:noProof/>
        <w:lang w:val="en-GB" w:eastAsia="en-GB"/>
      </w:rPr>
      <w:drawing>
        <wp:inline distT="0" distB="0" distL="0" distR="0" wp14:anchorId="7D4DF69B" wp14:editId="32FAA387">
          <wp:extent cx="103505" cy="946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" cy="94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0206" w:rsidRPr="00EB0206" w:rsidRDefault="00EA1E8F" w:rsidP="00EA1E8F">
    <w:pPr>
      <w:pStyle w:val="Footer"/>
      <w:tabs>
        <w:tab w:val="clear" w:pos="4320"/>
        <w:tab w:val="clear" w:pos="8640"/>
        <w:tab w:val="left" w:pos="33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983" w:rsidRDefault="002A7983">
      <w:r>
        <w:separator/>
      </w:r>
    </w:p>
  </w:footnote>
  <w:footnote w:type="continuationSeparator" w:id="0">
    <w:p w:rsidR="002A7983" w:rsidRDefault="002A79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745" w:rsidRPr="00C85745" w:rsidRDefault="00C85745" w:rsidP="00C85745">
    <w:pPr>
      <w:pStyle w:val="HeaderOdd"/>
      <w:pBdr>
        <w:bottom w:val="single" w:sz="4" w:space="0" w:color="94B6D2"/>
      </w:pBdr>
      <w:tabs>
        <w:tab w:val="left" w:pos="3695"/>
        <w:tab w:val="right" w:pos="10080"/>
      </w:tabs>
      <w:rPr>
        <w:rFonts w:ascii="Verdana" w:hAnsi="Verdana"/>
        <w:color w:val="1F497D"/>
      </w:rPr>
    </w:pPr>
    <w:r>
      <w:rPr>
        <w:rFonts w:ascii="Verdana" w:hAnsi="Verdana"/>
        <w:color w:val="1F497D"/>
      </w:rPr>
      <w:t>Use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4A"/>
    <w:rsid w:val="00030E54"/>
    <w:rsid w:val="000313C4"/>
    <w:rsid w:val="00032E3A"/>
    <w:rsid w:val="00033CD6"/>
    <w:rsid w:val="0005772F"/>
    <w:rsid w:val="000652FE"/>
    <w:rsid w:val="00065D96"/>
    <w:rsid w:val="00067282"/>
    <w:rsid w:val="000846D4"/>
    <w:rsid w:val="00085614"/>
    <w:rsid w:val="000C46F7"/>
    <w:rsid w:val="000C485C"/>
    <w:rsid w:val="000E7264"/>
    <w:rsid w:val="00101360"/>
    <w:rsid w:val="0010623F"/>
    <w:rsid w:val="001103C4"/>
    <w:rsid w:val="00120EA8"/>
    <w:rsid w:val="00130446"/>
    <w:rsid w:val="0013236B"/>
    <w:rsid w:val="00134352"/>
    <w:rsid w:val="00134540"/>
    <w:rsid w:val="00145C14"/>
    <w:rsid w:val="001476FC"/>
    <w:rsid w:val="0017095C"/>
    <w:rsid w:val="00172D6C"/>
    <w:rsid w:val="00174702"/>
    <w:rsid w:val="00196B6D"/>
    <w:rsid w:val="001B525D"/>
    <w:rsid w:val="001C39C7"/>
    <w:rsid w:val="001C760D"/>
    <w:rsid w:val="001D458A"/>
    <w:rsid w:val="001F5B4B"/>
    <w:rsid w:val="001F6A18"/>
    <w:rsid w:val="002178A5"/>
    <w:rsid w:val="002227DF"/>
    <w:rsid w:val="0022363C"/>
    <w:rsid w:val="00227F49"/>
    <w:rsid w:val="00244B2A"/>
    <w:rsid w:val="00250D5A"/>
    <w:rsid w:val="00261019"/>
    <w:rsid w:val="00265710"/>
    <w:rsid w:val="00266F01"/>
    <w:rsid w:val="00280CCB"/>
    <w:rsid w:val="002A0A02"/>
    <w:rsid w:val="002A2A89"/>
    <w:rsid w:val="002A47BA"/>
    <w:rsid w:val="002A76AB"/>
    <w:rsid w:val="002A7983"/>
    <w:rsid w:val="002D0A88"/>
    <w:rsid w:val="002E043E"/>
    <w:rsid w:val="002E06E9"/>
    <w:rsid w:val="002E0FC4"/>
    <w:rsid w:val="00322C62"/>
    <w:rsid w:val="00325633"/>
    <w:rsid w:val="00344E1D"/>
    <w:rsid w:val="00357AAD"/>
    <w:rsid w:val="00362F30"/>
    <w:rsid w:val="003838BE"/>
    <w:rsid w:val="003A1DDD"/>
    <w:rsid w:val="003A22FA"/>
    <w:rsid w:val="003C1608"/>
    <w:rsid w:val="003E3D8D"/>
    <w:rsid w:val="003E5179"/>
    <w:rsid w:val="003E61B5"/>
    <w:rsid w:val="003E7285"/>
    <w:rsid w:val="004073CC"/>
    <w:rsid w:val="0041083C"/>
    <w:rsid w:val="00440C92"/>
    <w:rsid w:val="004438AC"/>
    <w:rsid w:val="00446DE7"/>
    <w:rsid w:val="004802C9"/>
    <w:rsid w:val="004841BF"/>
    <w:rsid w:val="004C02EA"/>
    <w:rsid w:val="004D7176"/>
    <w:rsid w:val="00514F6B"/>
    <w:rsid w:val="00523DF9"/>
    <w:rsid w:val="00536D08"/>
    <w:rsid w:val="005447F6"/>
    <w:rsid w:val="005820CA"/>
    <w:rsid w:val="00585E3B"/>
    <w:rsid w:val="00591E01"/>
    <w:rsid w:val="005933D4"/>
    <w:rsid w:val="005B1AB9"/>
    <w:rsid w:val="005C1AAB"/>
    <w:rsid w:val="005C2177"/>
    <w:rsid w:val="005C3809"/>
    <w:rsid w:val="005D0FC5"/>
    <w:rsid w:val="005D765F"/>
    <w:rsid w:val="005E34AE"/>
    <w:rsid w:val="005F74CB"/>
    <w:rsid w:val="00641090"/>
    <w:rsid w:val="00644DED"/>
    <w:rsid w:val="00646FC7"/>
    <w:rsid w:val="0066570E"/>
    <w:rsid w:val="006745A0"/>
    <w:rsid w:val="00674E4B"/>
    <w:rsid w:val="00696F09"/>
    <w:rsid w:val="006A0F18"/>
    <w:rsid w:val="006A35C0"/>
    <w:rsid w:val="006B23D2"/>
    <w:rsid w:val="006E7E07"/>
    <w:rsid w:val="00700E05"/>
    <w:rsid w:val="00723F5E"/>
    <w:rsid w:val="00761B42"/>
    <w:rsid w:val="00763AD5"/>
    <w:rsid w:val="00764EAB"/>
    <w:rsid w:val="007A6498"/>
    <w:rsid w:val="007B0260"/>
    <w:rsid w:val="007B1E1B"/>
    <w:rsid w:val="007B3AC4"/>
    <w:rsid w:val="007C290F"/>
    <w:rsid w:val="007C3F53"/>
    <w:rsid w:val="007C5DEE"/>
    <w:rsid w:val="007D2365"/>
    <w:rsid w:val="007D3914"/>
    <w:rsid w:val="007E227C"/>
    <w:rsid w:val="007F0402"/>
    <w:rsid w:val="00806299"/>
    <w:rsid w:val="00811D0E"/>
    <w:rsid w:val="00826C05"/>
    <w:rsid w:val="00840C8F"/>
    <w:rsid w:val="0086627E"/>
    <w:rsid w:val="008901A7"/>
    <w:rsid w:val="008917A4"/>
    <w:rsid w:val="00895B2E"/>
    <w:rsid w:val="008A6868"/>
    <w:rsid w:val="008B0B7D"/>
    <w:rsid w:val="008B4575"/>
    <w:rsid w:val="008B74A0"/>
    <w:rsid w:val="008C305A"/>
    <w:rsid w:val="008D4ECD"/>
    <w:rsid w:val="008F1ECB"/>
    <w:rsid w:val="008F2D5A"/>
    <w:rsid w:val="00904597"/>
    <w:rsid w:val="00910072"/>
    <w:rsid w:val="00911F0E"/>
    <w:rsid w:val="00930297"/>
    <w:rsid w:val="00934FD9"/>
    <w:rsid w:val="00936990"/>
    <w:rsid w:val="009615BA"/>
    <w:rsid w:val="009700D8"/>
    <w:rsid w:val="0097113B"/>
    <w:rsid w:val="0097515F"/>
    <w:rsid w:val="0098064A"/>
    <w:rsid w:val="0098256F"/>
    <w:rsid w:val="00994D7C"/>
    <w:rsid w:val="009A182B"/>
    <w:rsid w:val="009A3E13"/>
    <w:rsid w:val="009B0F6B"/>
    <w:rsid w:val="009B5F9B"/>
    <w:rsid w:val="009D077A"/>
    <w:rsid w:val="009E6294"/>
    <w:rsid w:val="009F79E3"/>
    <w:rsid w:val="00A166DC"/>
    <w:rsid w:val="00A27B2D"/>
    <w:rsid w:val="00A3556B"/>
    <w:rsid w:val="00A356C1"/>
    <w:rsid w:val="00A53813"/>
    <w:rsid w:val="00A67381"/>
    <w:rsid w:val="00A76E7A"/>
    <w:rsid w:val="00A80908"/>
    <w:rsid w:val="00A82F72"/>
    <w:rsid w:val="00A97AB5"/>
    <w:rsid w:val="00AA0756"/>
    <w:rsid w:val="00AA4D4D"/>
    <w:rsid w:val="00AA7261"/>
    <w:rsid w:val="00AB0BEA"/>
    <w:rsid w:val="00AB3D1F"/>
    <w:rsid w:val="00AF6F08"/>
    <w:rsid w:val="00AF7196"/>
    <w:rsid w:val="00B003C1"/>
    <w:rsid w:val="00B0322E"/>
    <w:rsid w:val="00B2244F"/>
    <w:rsid w:val="00B26B81"/>
    <w:rsid w:val="00B32686"/>
    <w:rsid w:val="00B40C84"/>
    <w:rsid w:val="00B51BB2"/>
    <w:rsid w:val="00B72166"/>
    <w:rsid w:val="00B80236"/>
    <w:rsid w:val="00B85A8D"/>
    <w:rsid w:val="00B87946"/>
    <w:rsid w:val="00B87E52"/>
    <w:rsid w:val="00B94D3D"/>
    <w:rsid w:val="00BA03C1"/>
    <w:rsid w:val="00BC6B68"/>
    <w:rsid w:val="00BE0789"/>
    <w:rsid w:val="00BE7C87"/>
    <w:rsid w:val="00BF3C16"/>
    <w:rsid w:val="00C0081F"/>
    <w:rsid w:val="00C20444"/>
    <w:rsid w:val="00C25380"/>
    <w:rsid w:val="00C314AA"/>
    <w:rsid w:val="00C323FA"/>
    <w:rsid w:val="00C46BB8"/>
    <w:rsid w:val="00C51EB7"/>
    <w:rsid w:val="00C85745"/>
    <w:rsid w:val="00C94F92"/>
    <w:rsid w:val="00CA6E0C"/>
    <w:rsid w:val="00CA6FA0"/>
    <w:rsid w:val="00CA70EF"/>
    <w:rsid w:val="00CE379B"/>
    <w:rsid w:val="00D07F6B"/>
    <w:rsid w:val="00D16054"/>
    <w:rsid w:val="00D218B6"/>
    <w:rsid w:val="00D2455F"/>
    <w:rsid w:val="00D63D28"/>
    <w:rsid w:val="00D81788"/>
    <w:rsid w:val="00D8437D"/>
    <w:rsid w:val="00D9192C"/>
    <w:rsid w:val="00D92A8E"/>
    <w:rsid w:val="00D9400C"/>
    <w:rsid w:val="00DA47B3"/>
    <w:rsid w:val="00DB34E9"/>
    <w:rsid w:val="00DB54D4"/>
    <w:rsid w:val="00DC2ECA"/>
    <w:rsid w:val="00DD0665"/>
    <w:rsid w:val="00DD2BD5"/>
    <w:rsid w:val="00DF6959"/>
    <w:rsid w:val="00E1050F"/>
    <w:rsid w:val="00E17F81"/>
    <w:rsid w:val="00E41741"/>
    <w:rsid w:val="00E50813"/>
    <w:rsid w:val="00E612DD"/>
    <w:rsid w:val="00E75DCB"/>
    <w:rsid w:val="00E75E59"/>
    <w:rsid w:val="00E76EB2"/>
    <w:rsid w:val="00EA0A7D"/>
    <w:rsid w:val="00EA1E8F"/>
    <w:rsid w:val="00EA2547"/>
    <w:rsid w:val="00EA35BB"/>
    <w:rsid w:val="00EA3BB0"/>
    <w:rsid w:val="00EB0206"/>
    <w:rsid w:val="00EB35F9"/>
    <w:rsid w:val="00EB4664"/>
    <w:rsid w:val="00EB5C11"/>
    <w:rsid w:val="00EB7C9A"/>
    <w:rsid w:val="00EC5AE1"/>
    <w:rsid w:val="00EE5E6F"/>
    <w:rsid w:val="00F011AD"/>
    <w:rsid w:val="00F11353"/>
    <w:rsid w:val="00F26729"/>
    <w:rsid w:val="00F33552"/>
    <w:rsid w:val="00F462B2"/>
    <w:rsid w:val="00F47BB9"/>
    <w:rsid w:val="00F64B13"/>
    <w:rsid w:val="00F932D4"/>
    <w:rsid w:val="00F96A72"/>
    <w:rsid w:val="00FA2EEE"/>
    <w:rsid w:val="00FA5759"/>
    <w:rsid w:val="00FB3E5E"/>
    <w:rsid w:val="00FC452B"/>
    <w:rsid w:val="00FD45AC"/>
    <w:rsid w:val="00FD6C74"/>
    <w:rsid w:val="00FF1CEE"/>
    <w:rsid w:val="00FF2B33"/>
    <w:rsid w:val="00FF7059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56F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56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607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hipping%25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userShipping%20Template</Template>
  <TotalTime>5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5</cp:revision>
  <dcterms:created xsi:type="dcterms:W3CDTF">2019-10-11T12:04:00Z</dcterms:created>
  <dcterms:modified xsi:type="dcterms:W3CDTF">2021-11-27T12:18:00Z</dcterms:modified>
</cp:coreProperties>
</file>